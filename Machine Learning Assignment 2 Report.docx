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E6D7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913FF5A" wp14:editId="6F37F6AF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7"/>
      </w:tblGrid>
      <w:tr w:rsidR="00D077E9" w14:paraId="5AF8D789" w14:textId="77777777" w:rsidTr="00816462">
        <w:trPr>
          <w:trHeight w:val="1748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14:paraId="46249AB3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FF935B" wp14:editId="77C4E698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5CDC79" w14:textId="7D15F280" w:rsidR="00D077E9" w:rsidRPr="00816462" w:rsidRDefault="00816462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48"/>
                                      <w:lang w:val="en-AU"/>
                                    </w:rPr>
                                  </w:pPr>
                                  <w:r w:rsidRPr="00816462">
                                    <w:rPr>
                                      <w:sz w:val="56"/>
                                      <w:szCs w:val="48"/>
                                      <w:lang w:val="en-AU"/>
                                    </w:rPr>
                                    <w:t>Machine Learning Assignment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FF93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" filled="f" stroked="f" strokeweight=".5pt">
                      <v:textbox>
                        <w:txbxContent>
                          <w:p w14:paraId="4D5CDC79" w14:textId="7D15F280" w:rsidR="00D077E9" w:rsidRPr="00816462" w:rsidRDefault="00816462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48"/>
                                <w:lang w:val="en-AU"/>
                              </w:rPr>
                            </w:pPr>
                            <w:r w:rsidRPr="00816462">
                              <w:rPr>
                                <w:sz w:val="56"/>
                                <w:szCs w:val="48"/>
                                <w:lang w:val="en-AU"/>
                              </w:rPr>
                              <w:t>Machine Learning Assignment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54FA1A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CF3B92" wp14:editId="442D2EA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3932E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&#13;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7DA5D6F" w14:textId="77777777" w:rsidTr="00816462">
        <w:trPr>
          <w:trHeight w:val="7047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14:paraId="17717D23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93B642E" w14:textId="77777777" w:rsidTr="00816462">
        <w:trPr>
          <w:trHeight w:val="2003"/>
        </w:trPr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98DA4DE91FAF64DB90716546DB14562"/>
              </w:placeholder>
              <w15:appearance w15:val="hidden"/>
            </w:sdtPr>
            <w:sdtContent>
              <w:p w14:paraId="0F3F7499" w14:textId="112766DC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1068BC1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4646623" wp14:editId="6AAF048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60ED0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&#13;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03B1A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1C2B5C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21BA6E0" w14:textId="22D58FB8" w:rsidR="00816462" w:rsidRDefault="00D077E9" w:rsidP="00D077E9">
            <w:r w:rsidRPr="00B231E5">
              <w:t>Author</w:t>
            </w:r>
            <w:r w:rsidR="00816462">
              <w:t>s</w:t>
            </w:r>
            <w:r w:rsidRPr="00B231E5">
              <w:t>:</w:t>
            </w:r>
            <w:r>
              <w:t xml:space="preserve"> </w:t>
            </w:r>
            <w:r w:rsidR="00816462">
              <w:t xml:space="preserve"> </w:t>
            </w:r>
          </w:p>
          <w:p w14:paraId="232144AB" w14:textId="2C3CC343" w:rsidR="00D077E9" w:rsidRDefault="00816462" w:rsidP="00D077E9">
            <w:r>
              <w:t>Kashyap Chilivoju S3659816</w:t>
            </w:r>
          </w:p>
          <w:p w14:paraId="50AA3CF7" w14:textId="6981DCE3" w:rsidR="00816462" w:rsidRDefault="00816462" w:rsidP="00D077E9">
            <w:r>
              <w:t xml:space="preserve">Andrew Scicluna </w:t>
            </w:r>
            <w:r w:rsidRPr="00816462">
              <w:t>S3601842</w:t>
            </w:r>
          </w:p>
          <w:p w14:paraId="4E540B1E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467EE9DD" w14:textId="7677F2B9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BB051" wp14:editId="72A79A0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2D20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&#13;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FC46F2" wp14:editId="66F4FEF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5600"/>
                <wp:effectExtent l="0" t="0" r="0" b="254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49A9B" w14:textId="37DEB950" w:rsidR="00816462" w:rsidRPr="00816462" w:rsidRDefault="00816462" w:rsidP="0081646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C46F2" id="Rectangle 3" o:spid="_x0000_s1027" alt="white rectangle for text on cover" style="position:absolute;margin-left:-16.15pt;margin-top:70.9pt;width:310.15pt;height:650.8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" fillcolor="white [3212]" stroked="f" strokeweight="2pt">
                <v:textbox>
                  <w:txbxContent>
                    <w:p w14:paraId="2A449A9B" w14:textId="37DEB950" w:rsidR="00816462" w:rsidRPr="00816462" w:rsidRDefault="00816462" w:rsidP="0081646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br w:type="page"/>
      </w:r>
    </w:p>
    <w:p w14:paraId="0DDEA31F" w14:textId="77777777"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E566CB9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5F6A6604C7EF1741A441E46A58E6727B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31249BF4" w14:textId="77777777"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14:paraId="647FA240" w14:textId="77777777" w:rsidR="00DF027C" w:rsidRDefault="00DF027C" w:rsidP="00DF027C"/>
          <w:sdt>
            <w:sdtPr>
              <w:id w:val="-2056388886"/>
              <w:placeholder>
                <w:docPart w:val="DCF3D3DEFCC6504D8C90CEA3FEDA3AD9"/>
              </w:placeholder>
              <w:temporary/>
              <w:showingPlcHdr/>
              <w15:appearance w15:val="hidden"/>
            </w:sdtPr>
            <w:sdtContent>
              <w:p w14:paraId="0F805D73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4A8DC358" w14:textId="77777777" w:rsidR="00DF027C" w:rsidRDefault="00DF027C" w:rsidP="00DF027C"/>
          <w:sdt>
            <w:sdtPr>
              <w:id w:val="-1742009241"/>
              <w:placeholder>
                <w:docPart w:val="2D1721711EC06C4982A0B5EF5851E11E"/>
              </w:placeholder>
              <w:temporary/>
              <w:showingPlcHdr/>
              <w15:appearance w15:val="hidden"/>
            </w:sdtPr>
            <w:sdtContent>
              <w:p w14:paraId="3B8BD425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14:paraId="18C66561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495FAE1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677DF8" wp14:editId="33584B84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19F6BB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677DF8" id="Text Box 7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" filled="f" stroked="f" strokeweight=".5pt">
                      <v:textbox>
                        <w:txbxContent>
                          <w:p w14:paraId="0119F6BB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22693AB4" w14:textId="77777777" w:rsidTr="00DF027C">
        <w:trPr>
          <w:trHeight w:val="5931"/>
        </w:trPr>
        <w:tc>
          <w:tcPr>
            <w:tcW w:w="9999" w:type="dxa"/>
          </w:tcPr>
          <w:p w14:paraId="0E2BF356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31FA602524019A4B9BEE32DBEC1562DD"/>
              </w:placeholder>
              <w:temporary/>
              <w:showingPlcHdr/>
              <w15:appearance w15:val="hidden"/>
            </w:sdtPr>
            <w:sdtContent>
              <w:p w14:paraId="4722ED74" w14:textId="77777777"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14:paraId="21FC525C" w14:textId="77777777"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2C3570A09F1A5545A466036DB6CC0A36"/>
              </w:placeholder>
              <w:temporary/>
              <w:showingPlcHdr/>
              <w15:appearance w15:val="hidden"/>
            </w:sdtPr>
            <w:sdtContent>
              <w:p w14:paraId="67F05761" w14:textId="77777777"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14:paraId="0A551AC7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7DF10567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39FDCFA7" w14:textId="77777777" w:rsidR="0087605E" w:rsidRPr="00D70D02" w:rsidRDefault="0087605E" w:rsidP="00DF027C"/>
    <w:sectPr w:rsidR="0087605E" w:rsidRPr="00D70D02" w:rsidSect="00DF027C">
      <w:headerReference w:type="default" r:id="rId7"/>
      <w:footerReference w:type="default" r:id="rId8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F31C" w14:textId="77777777" w:rsidR="00B121B8" w:rsidRDefault="00B121B8">
      <w:r>
        <w:separator/>
      </w:r>
    </w:p>
    <w:p w14:paraId="14987841" w14:textId="77777777" w:rsidR="00B121B8" w:rsidRDefault="00B121B8"/>
  </w:endnote>
  <w:endnote w:type="continuationSeparator" w:id="0">
    <w:p w14:paraId="0BA784E4" w14:textId="77777777" w:rsidR="00B121B8" w:rsidRDefault="00B121B8">
      <w:r>
        <w:continuationSeparator/>
      </w:r>
    </w:p>
    <w:p w14:paraId="34A1E76F" w14:textId="77777777" w:rsidR="00B121B8" w:rsidRDefault="00B121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09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623DA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04E2" w14:textId="77777777" w:rsidR="00B121B8" w:rsidRDefault="00B121B8">
      <w:r>
        <w:separator/>
      </w:r>
    </w:p>
    <w:p w14:paraId="17B4365C" w14:textId="77777777" w:rsidR="00B121B8" w:rsidRDefault="00B121B8"/>
  </w:footnote>
  <w:footnote w:type="continuationSeparator" w:id="0">
    <w:p w14:paraId="54C678E6" w14:textId="77777777" w:rsidR="00B121B8" w:rsidRDefault="00B121B8">
      <w:r>
        <w:continuationSeparator/>
      </w:r>
    </w:p>
    <w:p w14:paraId="5D18EB7E" w14:textId="77777777" w:rsidR="00B121B8" w:rsidRDefault="00B121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A2B188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1FF5F1" w14:textId="77777777" w:rsidR="00D077E9" w:rsidRDefault="00D077E9">
          <w:pPr>
            <w:pStyle w:val="Header"/>
          </w:pPr>
        </w:p>
      </w:tc>
    </w:tr>
  </w:tbl>
  <w:p w14:paraId="32590E85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62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16462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121B8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C5AE"/>
  <w15:docId w15:val="{E67C136E-3DEC-894B-A5F0-566ABC2D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shyap/Library/Containers/com.microsoft.Word/Data/Library/Application%20Support/Microsoft/Office/16.0/DTS/Search/%7b61CB0F6C-D29B-D541-8EC5-2AD86CA41C8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DA4DE91FAF64DB90716546DB14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8677-CDBB-0D43-8AF8-B65A8D8CF64D}"/>
      </w:docPartPr>
      <w:docPartBody>
        <w:p w:rsidR="00000000" w:rsidRDefault="00000000">
          <w:pPr>
            <w:pStyle w:val="098DA4DE91FAF64DB90716546DB1456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F6A6604C7EF1741A441E46A58E6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BFAB-9045-2548-8E92-FD3DF9DD35AD}"/>
      </w:docPartPr>
      <w:docPartBody>
        <w:p w:rsidR="00000000" w:rsidRDefault="00000000">
          <w:pPr>
            <w:pStyle w:val="5F6A6604C7EF1741A441E46A58E6727B"/>
          </w:pPr>
          <w:r w:rsidRPr="00DF027C">
            <w:t>Subtitle Text Here</w:t>
          </w:r>
        </w:p>
      </w:docPartBody>
    </w:docPart>
    <w:docPart>
      <w:docPartPr>
        <w:name w:val="DCF3D3DEFCC6504D8C90CEA3FEDA3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5F37-2822-BB4B-A88D-342A3D032C53}"/>
      </w:docPartPr>
      <w:docPartBody>
        <w:p w:rsidR="00000000" w:rsidRDefault="00000000">
          <w:pPr>
            <w:pStyle w:val="DCF3D3DEFCC6504D8C90CEA3FEDA3AD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D1721711EC06C4982A0B5EF5851E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BAA1-3D4C-E141-B8B2-417A25F7D237}"/>
      </w:docPartPr>
      <w:docPartBody>
        <w:p w:rsidR="00000000" w:rsidRDefault="00000000">
          <w:pPr>
            <w:pStyle w:val="2D1721711EC06C4982A0B5EF5851E11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31FA602524019A4B9BEE32DBEC15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B46B2-7890-384D-82DE-1AA3E5B1F4B7}"/>
      </w:docPartPr>
      <w:docPartBody>
        <w:p w:rsidR="00000000" w:rsidRDefault="00000000">
          <w:pPr>
            <w:pStyle w:val="31FA602524019A4B9BEE32DBEC1562DD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2C3570A09F1A5545A466036DB6CC0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5427E-F866-F94D-82B0-03510F343B07}"/>
      </w:docPartPr>
      <w:docPartBody>
        <w:p w:rsidR="00000000" w:rsidRDefault="00000000">
          <w:pPr>
            <w:pStyle w:val="2C3570A09F1A5545A466036DB6CC0A36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FC"/>
    <w:rsid w:val="00E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kern w:val="0"/>
      <w:sz w:val="32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:szCs w:val="22"/>
      <w:lang w:val="en-US" w:eastAsia="en-US"/>
      <w14:ligatures w14:val="none"/>
    </w:rPr>
  </w:style>
  <w:style w:type="paragraph" w:customStyle="1" w:styleId="098DA4DE91FAF64DB90716546DB14562">
    <w:name w:val="098DA4DE91FAF64DB90716546DB14562"/>
  </w:style>
  <w:style w:type="paragraph" w:customStyle="1" w:styleId="13085A9025EC5341A82FB8E291BD999A">
    <w:name w:val="13085A9025EC5341A82FB8E291BD999A"/>
  </w:style>
  <w:style w:type="paragraph" w:customStyle="1" w:styleId="29BE1338DC0C464DA0E7919EEEE9DE7E">
    <w:name w:val="29BE1338DC0C464DA0E7919EEEE9DE7E"/>
  </w:style>
  <w:style w:type="paragraph" w:customStyle="1" w:styleId="5F6A6604C7EF1741A441E46A58E6727B">
    <w:name w:val="5F6A6604C7EF1741A441E46A58E6727B"/>
  </w:style>
  <w:style w:type="paragraph" w:customStyle="1" w:styleId="DCF3D3DEFCC6504D8C90CEA3FEDA3AD9">
    <w:name w:val="DCF3D3DEFCC6504D8C90CEA3FEDA3AD9"/>
  </w:style>
  <w:style w:type="paragraph" w:customStyle="1" w:styleId="2D1721711EC06C4982A0B5EF5851E11E">
    <w:name w:val="2D1721711EC06C4982A0B5EF5851E11E"/>
  </w:style>
  <w:style w:type="paragraph" w:customStyle="1" w:styleId="31FA602524019A4B9BEE32DBEC1562DD">
    <w:name w:val="31FA602524019A4B9BEE32DBEC1562DD"/>
  </w:style>
  <w:style w:type="paragraph" w:customStyle="1" w:styleId="2C3570A09F1A5545A466036DB6CC0A36">
    <w:name w:val="2C3570A09F1A5545A466036DB6CC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</TotalTime>
  <Pages>2</Pages>
  <Words>141</Words>
  <Characters>579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Kashyap Chilivoju</dc:creator>
  <cp:keywords/>
  <cp:lastModifiedBy>Kashyap Chilivoju</cp:lastModifiedBy>
  <cp:revision>1</cp:revision>
  <cp:lastPrinted>2006-08-01T17:47:00Z</cp:lastPrinted>
  <dcterms:created xsi:type="dcterms:W3CDTF">2023-05-02T07:50:00Z</dcterms:created>
  <dcterms:modified xsi:type="dcterms:W3CDTF">2023-05-02T07:54:00Z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