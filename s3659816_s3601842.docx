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E6D7" w14:textId="4706B70A" w:rsidR="00D077E9" w:rsidRPr="0094518B" w:rsidRDefault="00D077E9" w:rsidP="00D70D02">
      <w:pPr>
        <w:rPr>
          <w:rFonts w:ascii="Calibri" w:hAnsi="Calibri" w:cs="Calibri"/>
        </w:rPr>
      </w:pPr>
    </w:p>
    <w:p w14:paraId="467EE9DD" w14:textId="4FF1AA96" w:rsidR="00D077E9" w:rsidRPr="0094518B" w:rsidRDefault="00D077E9">
      <w:pPr>
        <w:spacing w:after="200"/>
        <w:rPr>
          <w:rFonts w:ascii="Calibri" w:hAnsi="Calibri" w:cs="Calibri"/>
        </w:rPr>
      </w:pPr>
    </w:p>
    <w:p w14:paraId="26F1F846" w14:textId="1EBE50C7" w:rsidR="003F183F" w:rsidRPr="0094518B" w:rsidRDefault="003F183F" w:rsidP="00FA6D0F">
      <w:pPr>
        <w:tabs>
          <w:tab w:val="center" w:pos="5233"/>
          <w:tab w:val="left" w:pos="9465"/>
        </w:tabs>
        <w:rPr>
          <w:rFonts w:ascii="Calibri" w:hAnsi="Calibri" w:cs="Calibri"/>
          <w:sz w:val="40"/>
          <w:szCs w:val="40"/>
        </w:rPr>
      </w:pPr>
      <w:r w:rsidRPr="0094518B">
        <w:rPr>
          <w:rFonts w:ascii="Calibri" w:hAnsi="Calibri" w:cs="Calibri"/>
        </w:rPr>
        <w:drawing>
          <wp:anchor distT="0" distB="0" distL="114300" distR="114300" simplePos="0" relativeHeight="251658240" behindDoc="1" locked="0" layoutInCell="1" allowOverlap="1" wp14:anchorId="15319959" wp14:editId="2AD4B147">
            <wp:simplePos x="0" y="0"/>
            <wp:positionH relativeFrom="column">
              <wp:posOffset>457694</wp:posOffset>
            </wp:positionH>
            <wp:positionV relativeFrom="paragraph">
              <wp:posOffset>-70062</wp:posOffset>
            </wp:positionV>
            <wp:extent cx="4684889" cy="1597410"/>
            <wp:effectExtent l="0" t="0" r="0" b="0"/>
            <wp:wrapNone/>
            <wp:docPr id="4" name="Picture 4" descr="RMIT University and the International Association for Public Participation  collaborate for community engagement education in new agreement - IAP2  Austral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IT University and the International Association for Public Participation  collaborate for community engagement education in new agreement - IAP2  Australasi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344" b="29012"/>
                    <a:stretch/>
                  </pic:blipFill>
                  <pic:spPr bwMode="auto">
                    <a:xfrm>
                      <a:off x="0" y="0"/>
                      <a:ext cx="4684889" cy="1597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4518B">
        <w:rPr>
          <w:rFonts w:ascii="Calibri" w:hAnsi="Calibri" w:cs="Calibri"/>
        </w:rPr>
        <w:fldChar w:fldCharType="begin"/>
      </w:r>
      <w:r w:rsidRPr="0094518B">
        <w:rPr>
          <w:rFonts w:ascii="Calibri" w:hAnsi="Calibri" w:cs="Calibri"/>
        </w:rPr>
        <w:instrText xml:space="preserve"> INCLUDEPICTURE "https://iap2.org.au/wp-content/uploads/2022/05/RMIT_LOGO_2022_tile.png" \* MERGEFORMATINET </w:instrText>
      </w:r>
      <w:r w:rsidR="00BA44D1" w:rsidRPr="0094518B">
        <w:rPr>
          <w:rFonts w:ascii="Calibri" w:hAnsi="Calibri" w:cs="Calibri"/>
        </w:rPr>
        <w:fldChar w:fldCharType="separate"/>
      </w:r>
      <w:r w:rsidRPr="0094518B">
        <w:rPr>
          <w:rFonts w:ascii="Calibri" w:hAnsi="Calibri" w:cs="Calibri"/>
        </w:rPr>
        <w:fldChar w:fldCharType="end"/>
      </w:r>
    </w:p>
    <w:p w14:paraId="2BCE606F" w14:textId="77777777" w:rsidR="003F183F" w:rsidRPr="0094518B" w:rsidRDefault="003F183F" w:rsidP="003F183F">
      <w:pPr>
        <w:jc w:val="center"/>
        <w:rPr>
          <w:rFonts w:ascii="Calibri" w:hAnsi="Calibri" w:cs="Calibri"/>
        </w:rPr>
      </w:pPr>
    </w:p>
    <w:p w14:paraId="27565559" w14:textId="77777777" w:rsidR="003F183F" w:rsidRPr="0094518B" w:rsidRDefault="003F183F" w:rsidP="003F183F">
      <w:pPr>
        <w:spacing w:after="60"/>
        <w:ind w:left="720" w:firstLine="720"/>
        <w:jc w:val="center"/>
        <w:rPr>
          <w:rFonts w:ascii="Calibri" w:hAnsi="Calibri" w:cs="Calibri"/>
          <w:b w:val="0"/>
          <w:u w:val="single"/>
        </w:rPr>
      </w:pPr>
    </w:p>
    <w:p w14:paraId="3614F4B3" w14:textId="77777777" w:rsidR="003F183F" w:rsidRPr="0094518B" w:rsidRDefault="003F183F" w:rsidP="003F183F">
      <w:pPr>
        <w:spacing w:after="60"/>
        <w:ind w:left="720" w:firstLine="720"/>
        <w:jc w:val="center"/>
        <w:rPr>
          <w:rFonts w:ascii="Calibri" w:hAnsi="Calibri" w:cs="Calibri"/>
          <w:b w:val="0"/>
          <w:u w:val="single"/>
        </w:rPr>
      </w:pPr>
    </w:p>
    <w:p w14:paraId="5CFC47CC" w14:textId="77777777" w:rsidR="003F183F" w:rsidRPr="0094518B" w:rsidRDefault="003F183F" w:rsidP="003F183F">
      <w:pPr>
        <w:spacing w:after="60"/>
        <w:ind w:left="720" w:firstLine="720"/>
        <w:jc w:val="center"/>
        <w:rPr>
          <w:rFonts w:ascii="Calibri" w:hAnsi="Calibri" w:cs="Calibri"/>
          <w:b w:val="0"/>
          <w:u w:val="single"/>
        </w:rPr>
      </w:pPr>
    </w:p>
    <w:p w14:paraId="555B55F8" w14:textId="77777777" w:rsidR="003F183F" w:rsidRPr="0094518B" w:rsidRDefault="003F183F" w:rsidP="003F183F">
      <w:pPr>
        <w:spacing w:after="60"/>
        <w:ind w:left="720" w:firstLine="720"/>
        <w:jc w:val="center"/>
        <w:rPr>
          <w:rFonts w:ascii="Calibri" w:hAnsi="Calibri" w:cs="Calibri"/>
          <w:b w:val="0"/>
          <w:u w:val="single"/>
        </w:rPr>
      </w:pPr>
    </w:p>
    <w:p w14:paraId="2BFDE469" w14:textId="77777777" w:rsidR="003F183F" w:rsidRPr="0094518B" w:rsidRDefault="003F183F" w:rsidP="003F183F">
      <w:pPr>
        <w:spacing w:after="60"/>
        <w:ind w:left="720" w:firstLine="720"/>
        <w:jc w:val="center"/>
        <w:rPr>
          <w:rFonts w:ascii="Calibri" w:hAnsi="Calibri" w:cs="Calibri"/>
          <w:b w:val="0"/>
          <w:u w:val="single"/>
        </w:rPr>
      </w:pPr>
    </w:p>
    <w:p w14:paraId="46305767" w14:textId="77777777" w:rsidR="003F183F" w:rsidRPr="0094518B" w:rsidRDefault="003F183F" w:rsidP="003F183F">
      <w:pPr>
        <w:spacing w:after="60"/>
        <w:jc w:val="center"/>
        <w:rPr>
          <w:rFonts w:ascii="Calibri" w:hAnsi="Calibri" w:cs="Calibri"/>
          <w:color w:val="020057"/>
          <w:sz w:val="50"/>
          <w:szCs w:val="50"/>
          <w:u w:val="single"/>
        </w:rPr>
      </w:pPr>
      <w:r w:rsidRPr="0094518B">
        <w:rPr>
          <w:rFonts w:ascii="Calibri" w:hAnsi="Calibri" w:cs="Calibri"/>
          <w:color w:val="020057"/>
          <w:sz w:val="50"/>
          <w:szCs w:val="50"/>
          <w:u w:val="single"/>
        </w:rPr>
        <w:t>School of Science</w:t>
      </w:r>
    </w:p>
    <w:p w14:paraId="4795DA4B" w14:textId="3DB6836A" w:rsidR="003F183F" w:rsidRPr="0094518B" w:rsidRDefault="00610F8F" w:rsidP="003F183F">
      <w:pPr>
        <w:spacing w:after="60"/>
        <w:jc w:val="center"/>
        <w:rPr>
          <w:rFonts w:ascii="Calibri" w:hAnsi="Calibri" w:cs="Calibri"/>
          <w:b w:val="0"/>
          <w:color w:val="020057"/>
        </w:rPr>
      </w:pPr>
      <w:r w:rsidRPr="0094518B">
        <w:rPr>
          <w:rFonts w:ascii="Calibri" w:hAnsi="Calibri" w:cs="Calibri"/>
          <w:b w:val="0"/>
          <w:color w:val="020057"/>
        </w:rPr>
        <w:t>COSC2673</w:t>
      </w:r>
      <w:r w:rsidR="003F183F" w:rsidRPr="0094518B">
        <w:rPr>
          <w:rFonts w:ascii="Calibri" w:hAnsi="Calibri" w:cs="Calibri"/>
          <w:b w:val="0"/>
          <w:color w:val="020057"/>
        </w:rPr>
        <w:t xml:space="preserve"> – </w:t>
      </w:r>
      <w:r w:rsidR="00BC44AC" w:rsidRPr="0094518B">
        <w:rPr>
          <w:rFonts w:ascii="Calibri" w:hAnsi="Calibri" w:cs="Calibri"/>
          <w:b w:val="0"/>
          <w:color w:val="020057"/>
        </w:rPr>
        <w:t>Machine Learning</w:t>
      </w:r>
    </w:p>
    <w:p w14:paraId="5AE43AD9" w14:textId="77777777" w:rsidR="003F183F" w:rsidRPr="0094518B" w:rsidRDefault="003F183F" w:rsidP="003F183F">
      <w:pPr>
        <w:spacing w:after="60"/>
        <w:jc w:val="center"/>
        <w:rPr>
          <w:rFonts w:ascii="Calibri" w:hAnsi="Calibri" w:cs="Calibri"/>
          <w:b w:val="0"/>
          <w:color w:val="020057"/>
          <w:u w:val="single"/>
        </w:rPr>
      </w:pPr>
    </w:p>
    <w:p w14:paraId="00B27B3D" w14:textId="77777777" w:rsidR="003F183F" w:rsidRPr="0094518B" w:rsidRDefault="003F183F" w:rsidP="003F183F">
      <w:pPr>
        <w:spacing w:after="60"/>
        <w:jc w:val="center"/>
        <w:rPr>
          <w:rFonts w:ascii="Calibri" w:hAnsi="Calibri" w:cs="Calibri"/>
          <w:color w:val="020057"/>
          <w:sz w:val="40"/>
          <w:szCs w:val="40"/>
          <w:u w:val="single"/>
        </w:rPr>
      </w:pPr>
      <w:r w:rsidRPr="0094518B">
        <w:rPr>
          <w:rFonts w:ascii="Calibri" w:hAnsi="Calibri" w:cs="Calibri"/>
          <w:color w:val="020057"/>
          <w:sz w:val="40"/>
          <w:szCs w:val="40"/>
          <w:u w:val="single"/>
        </w:rPr>
        <w:t>Assignment 2</w:t>
      </w:r>
    </w:p>
    <w:p w14:paraId="5A2E95EC" w14:textId="77777777" w:rsidR="003F183F" w:rsidRPr="0094518B" w:rsidRDefault="003F183F" w:rsidP="003F183F">
      <w:pPr>
        <w:spacing w:after="120"/>
        <w:ind w:left="2160" w:firstLine="720"/>
        <w:rPr>
          <w:rFonts w:ascii="Calibri" w:hAnsi="Calibri" w:cs="Calibri"/>
        </w:rPr>
      </w:pPr>
    </w:p>
    <w:p w14:paraId="483A5281" w14:textId="6A0C176C" w:rsidR="003F183F" w:rsidRPr="0094518B" w:rsidRDefault="003F183F" w:rsidP="003F183F">
      <w:pPr>
        <w:spacing w:after="120"/>
        <w:ind w:left="720" w:firstLine="720"/>
        <w:rPr>
          <w:rFonts w:ascii="Calibri" w:hAnsi="Calibri" w:cs="Calibri"/>
        </w:rPr>
      </w:pPr>
      <w:r w:rsidRPr="0094518B">
        <w:rPr>
          <w:rFonts w:ascii="Calibri" w:eastAsia="Times New Roman" w:hAnsi="Calibri" w:cs="Calibri"/>
          <w:b w:val="0"/>
          <w:color w:val="020057"/>
          <w:szCs w:val="28"/>
          <w:lang w:val="en-AU" w:eastAsia="en-GB"/>
        </w:rPr>
        <w:t>Lecturer</w:t>
      </w:r>
      <w:r w:rsidRPr="0094518B">
        <w:rPr>
          <w:rFonts w:ascii="Calibri" w:hAnsi="Calibri" w:cs="Calibri"/>
          <w:color w:val="020057"/>
          <w:szCs w:val="28"/>
        </w:rPr>
        <w:t xml:space="preserve">: </w:t>
      </w:r>
      <w:r w:rsidRPr="0094518B">
        <w:rPr>
          <w:rFonts w:ascii="Calibri" w:hAnsi="Calibri" w:cs="Calibri"/>
          <w:color w:val="000082"/>
          <w:szCs w:val="28"/>
        </w:rPr>
        <w:tab/>
      </w:r>
      <w:r w:rsidRPr="0094518B">
        <w:rPr>
          <w:rFonts w:ascii="Calibri" w:hAnsi="Calibri" w:cs="Calibri"/>
        </w:rPr>
        <w:tab/>
      </w:r>
      <w:r w:rsidRPr="0094518B">
        <w:rPr>
          <w:rFonts w:ascii="Calibri" w:hAnsi="Calibri" w:cs="Calibri"/>
        </w:rPr>
        <w:tab/>
      </w:r>
      <w:r w:rsidRPr="0094518B">
        <w:rPr>
          <w:rFonts w:ascii="Calibri" w:hAnsi="Calibri" w:cs="Calibri"/>
          <w:b w:val="0"/>
          <w:color w:val="0F0D29" w:themeColor="text1"/>
        </w:rPr>
        <w:t xml:space="preserve">Dr. </w:t>
      </w:r>
      <w:r w:rsidR="008B1886" w:rsidRPr="0094518B">
        <w:rPr>
          <w:rFonts w:ascii="Calibri" w:hAnsi="Calibri" w:cs="Calibri"/>
          <w:b w:val="0"/>
          <w:color w:val="0F0D29" w:themeColor="text1"/>
        </w:rPr>
        <w:t>Azadeh Alavi</w:t>
      </w:r>
    </w:p>
    <w:p w14:paraId="1D091A27" w14:textId="1B52BB4D" w:rsidR="003F183F" w:rsidRPr="0094518B" w:rsidRDefault="003F183F" w:rsidP="003F183F">
      <w:pPr>
        <w:ind w:left="720" w:firstLine="720"/>
        <w:rPr>
          <w:rFonts w:ascii="Calibri" w:hAnsi="Calibri" w:cs="Calibri"/>
          <w:b w:val="0"/>
          <w:color w:val="0F0D29" w:themeColor="text1"/>
        </w:rPr>
      </w:pPr>
      <w:r w:rsidRPr="0094518B">
        <w:rPr>
          <w:rFonts w:ascii="Calibri" w:eastAsia="Times New Roman" w:hAnsi="Calibri" w:cs="Calibri"/>
          <w:b w:val="0"/>
          <w:color w:val="020057"/>
          <w:szCs w:val="28"/>
          <w:lang w:val="en-AU" w:eastAsia="en-GB"/>
        </w:rPr>
        <w:t>Students:</w:t>
      </w:r>
      <w:r w:rsidRPr="0094518B">
        <w:rPr>
          <w:rFonts w:ascii="Calibri" w:hAnsi="Calibri" w:cs="Calibri"/>
          <w:color w:val="020057"/>
          <w:szCs w:val="28"/>
        </w:rPr>
        <w:t xml:space="preserve"> </w:t>
      </w:r>
      <w:r w:rsidRPr="0094518B">
        <w:rPr>
          <w:rFonts w:ascii="Calibri" w:hAnsi="Calibri" w:cs="Calibri"/>
          <w:color w:val="000082"/>
          <w:szCs w:val="28"/>
        </w:rPr>
        <w:tab/>
      </w:r>
      <w:r w:rsidRPr="0094518B">
        <w:rPr>
          <w:rFonts w:ascii="Calibri" w:hAnsi="Calibri" w:cs="Calibri"/>
        </w:rPr>
        <w:tab/>
      </w:r>
      <w:r w:rsidRPr="0094518B">
        <w:rPr>
          <w:rFonts w:ascii="Calibri" w:hAnsi="Calibri" w:cs="Calibri"/>
        </w:rPr>
        <w:tab/>
      </w:r>
      <w:r w:rsidRPr="0094518B">
        <w:rPr>
          <w:rFonts w:ascii="Calibri" w:hAnsi="Calibri" w:cs="Calibri"/>
          <w:b w:val="0"/>
          <w:color w:val="0F0D29" w:themeColor="text1"/>
        </w:rPr>
        <w:t>Kashyap Chilivoju S3659816</w:t>
      </w:r>
    </w:p>
    <w:p w14:paraId="007C0705" w14:textId="203E9C91" w:rsidR="003F183F" w:rsidRPr="0094518B" w:rsidRDefault="003F183F" w:rsidP="003F183F">
      <w:pPr>
        <w:spacing w:after="120"/>
        <w:ind w:left="3600" w:firstLine="720"/>
        <w:rPr>
          <w:rFonts w:ascii="Calibri" w:hAnsi="Calibri" w:cs="Calibri"/>
          <w:b w:val="0"/>
          <w:color w:val="0F0D29" w:themeColor="text1"/>
        </w:rPr>
      </w:pPr>
      <w:r w:rsidRPr="0094518B">
        <w:rPr>
          <w:rFonts w:ascii="Calibri" w:hAnsi="Calibri" w:cs="Calibri"/>
          <w:b w:val="0"/>
          <w:color w:val="0F0D29" w:themeColor="text1"/>
        </w:rPr>
        <w:t>Andrew Scicluna s3601842</w:t>
      </w:r>
      <w:r w:rsidRPr="0094518B">
        <w:rPr>
          <w:rFonts w:ascii="Calibri" w:hAnsi="Calibri" w:cs="Calibri"/>
          <w:b w:val="0"/>
          <w:color w:val="0F0D29" w:themeColor="text1"/>
        </w:rPr>
        <w:tab/>
      </w:r>
    </w:p>
    <w:p w14:paraId="3125EA5D" w14:textId="065A9F80" w:rsidR="003F183F" w:rsidRPr="0094518B" w:rsidRDefault="003F183F" w:rsidP="003F183F">
      <w:pPr>
        <w:spacing w:after="120"/>
        <w:ind w:left="720" w:firstLine="720"/>
        <w:rPr>
          <w:rFonts w:ascii="Calibri" w:hAnsi="Calibri" w:cs="Calibri"/>
        </w:rPr>
      </w:pPr>
      <w:r w:rsidRPr="0094518B">
        <w:rPr>
          <w:rFonts w:ascii="Calibri" w:eastAsia="Times New Roman" w:hAnsi="Calibri" w:cs="Calibri"/>
          <w:b w:val="0"/>
          <w:color w:val="020057"/>
          <w:szCs w:val="28"/>
          <w:lang w:val="en-AU" w:eastAsia="en-GB"/>
        </w:rPr>
        <w:t xml:space="preserve">Submission Due Date: </w:t>
      </w:r>
      <w:r w:rsidRPr="0094518B">
        <w:rPr>
          <w:rFonts w:ascii="Calibri" w:eastAsia="Times New Roman" w:hAnsi="Calibri" w:cs="Calibri"/>
          <w:b w:val="0"/>
          <w:color w:val="000082"/>
          <w:szCs w:val="28"/>
          <w:lang w:val="en-AU" w:eastAsia="en-GB"/>
        </w:rPr>
        <w:tab/>
      </w:r>
      <w:r w:rsidRPr="0094518B">
        <w:rPr>
          <w:rFonts w:ascii="Calibri" w:hAnsi="Calibri" w:cs="Calibri"/>
          <w:b w:val="0"/>
          <w:color w:val="0F0D29" w:themeColor="text1"/>
        </w:rPr>
        <w:t>16/05/2023</w:t>
      </w:r>
    </w:p>
    <w:p w14:paraId="3FC62C90" w14:textId="169CB753" w:rsidR="00714D86" w:rsidRPr="0094518B" w:rsidRDefault="00714D86">
      <w:pPr>
        <w:spacing w:after="200"/>
        <w:rPr>
          <w:rFonts w:ascii="Calibri" w:eastAsia="Times New Roman" w:hAnsi="Calibri" w:cs="Calibri"/>
          <w:b w:val="0"/>
          <w:color w:val="auto"/>
          <w:sz w:val="24"/>
          <w:szCs w:val="24"/>
          <w:lang w:val="en-AU" w:eastAsia="en-GB"/>
        </w:rPr>
      </w:pPr>
    </w:p>
    <w:p w14:paraId="27083BC3" w14:textId="77777777" w:rsidR="00BC44AC" w:rsidRPr="0094518B" w:rsidRDefault="00BC44AC" w:rsidP="00FA6D0F">
      <w:pPr>
        <w:rPr>
          <w:rFonts w:ascii="Calibri" w:eastAsia="Times New Roman" w:hAnsi="Calibri" w:cs="Calibri"/>
          <w:b w:val="0"/>
          <w:color w:val="auto"/>
          <w:sz w:val="24"/>
          <w:szCs w:val="24"/>
          <w:lang w:val="en-AU" w:eastAsia="en-GB"/>
        </w:rPr>
      </w:pPr>
      <w:r w:rsidRPr="0094518B">
        <w:rPr>
          <w:rFonts w:ascii="Calibri" w:hAnsi="Calibri" w:cs="Calibri"/>
        </w:rPr>
        <w:br w:type="page"/>
      </w:r>
    </w:p>
    <w:p w14:paraId="38CD41E4" w14:textId="267090A3" w:rsidR="00FA6D0F" w:rsidRPr="003F0358" w:rsidRDefault="00FA6D0F" w:rsidP="00B7576F">
      <w:pPr>
        <w:spacing w:line="240" w:lineRule="auto"/>
        <w:rPr>
          <w:rFonts w:ascii="Calibri" w:hAnsi="Calibri" w:cs="Calibri"/>
          <w:color w:val="020057"/>
          <w:u w:val="single"/>
        </w:rPr>
      </w:pPr>
      <w:r w:rsidRPr="003F0358">
        <w:rPr>
          <w:rFonts w:ascii="Calibri" w:hAnsi="Calibri" w:cs="Calibri"/>
          <w:color w:val="020057"/>
          <w:u w:val="single"/>
        </w:rPr>
        <w:t xml:space="preserve">Introduction </w:t>
      </w:r>
    </w:p>
    <w:p w14:paraId="3868B19D" w14:textId="769A4732" w:rsidR="003F0358" w:rsidRDefault="0098287D" w:rsidP="00192D90">
      <w:p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 xml:space="preserve">Assignment 2 involved </w:t>
      </w:r>
      <w:r w:rsidR="00C13BF2">
        <w:rPr>
          <w:rFonts w:ascii="Calibri" w:hAnsi="Calibri" w:cs="Calibri"/>
          <w:b w:val="0"/>
          <w:bCs/>
          <w:color w:val="0F0D29" w:themeColor="text1"/>
          <w:sz w:val="22"/>
        </w:rPr>
        <w:t xml:space="preserve">developing a machine learning </w:t>
      </w:r>
      <w:r w:rsidR="00587B36">
        <w:rPr>
          <w:rFonts w:ascii="Calibri" w:hAnsi="Calibri" w:cs="Calibri"/>
          <w:b w:val="0"/>
          <w:bCs/>
          <w:color w:val="0F0D29" w:themeColor="text1"/>
          <w:sz w:val="22"/>
        </w:rPr>
        <w:t xml:space="preserve">system to classify </w:t>
      </w:r>
      <w:r w:rsidR="00210359">
        <w:rPr>
          <w:rFonts w:ascii="Calibri" w:hAnsi="Calibri" w:cs="Calibri"/>
          <w:b w:val="0"/>
          <w:bCs/>
          <w:color w:val="0F0D29" w:themeColor="text1"/>
          <w:sz w:val="22"/>
        </w:rPr>
        <w:t>histopathology</w:t>
      </w:r>
      <w:r w:rsidR="00C12AE9">
        <w:rPr>
          <w:rFonts w:ascii="Calibri" w:hAnsi="Calibri" w:cs="Calibri"/>
          <w:b w:val="0"/>
          <w:bCs/>
          <w:color w:val="0F0D29" w:themeColor="text1"/>
          <w:sz w:val="22"/>
        </w:rPr>
        <w:t xml:space="preserve"> images of cancerous cells. </w:t>
      </w:r>
    </w:p>
    <w:p w14:paraId="266011EF" w14:textId="30F44DE0" w:rsidR="003F0358" w:rsidRDefault="003F0358" w:rsidP="00B7576F">
      <w:pPr>
        <w:spacing w:line="240" w:lineRule="auto"/>
        <w:rPr>
          <w:rFonts w:ascii="Calibri" w:hAnsi="Calibri" w:cs="Calibri"/>
          <w:color w:val="020057"/>
          <w:u w:val="single"/>
        </w:rPr>
      </w:pPr>
    </w:p>
    <w:p w14:paraId="728D1BBA" w14:textId="1F6FA2D4" w:rsidR="6E698287" w:rsidRPr="00C65F54" w:rsidRDefault="6E698287" w:rsidP="003D5451">
      <w:pPr>
        <w:spacing w:line="240" w:lineRule="auto"/>
        <w:rPr>
          <w:rFonts w:ascii="Calibri" w:hAnsi="Calibri" w:cs="Calibri"/>
          <w:color w:val="002060"/>
        </w:rPr>
      </w:pPr>
      <w:r w:rsidRPr="00C65F54">
        <w:rPr>
          <w:rFonts w:ascii="Calibri" w:eastAsia="TimesNewRomanPSMT" w:hAnsi="Calibri" w:cs="Calibri"/>
          <w:color w:val="002060"/>
          <w:szCs w:val="28"/>
          <w:u w:val="single"/>
        </w:rPr>
        <w:t xml:space="preserve">Investigation </w:t>
      </w:r>
      <w:r w:rsidR="0094518B" w:rsidRPr="00C65F54">
        <w:rPr>
          <w:rFonts w:ascii="Calibri" w:eastAsia="TimesNewRomanPSMT" w:hAnsi="Calibri" w:cs="Calibri"/>
          <w:color w:val="002060"/>
          <w:szCs w:val="28"/>
          <w:u w:val="single"/>
        </w:rPr>
        <w:t>&amp;</w:t>
      </w:r>
      <w:r w:rsidRPr="00C65F54">
        <w:rPr>
          <w:rFonts w:ascii="Calibri" w:eastAsia="TimesNewRomanPSMT" w:hAnsi="Calibri" w:cs="Calibri"/>
          <w:color w:val="002060"/>
          <w:szCs w:val="28"/>
          <w:u w:val="single"/>
        </w:rPr>
        <w:t xml:space="preserve"> Findings </w:t>
      </w:r>
    </w:p>
    <w:p w14:paraId="2A1B1D0E" w14:textId="36C4BF3E" w:rsidR="00C65F54" w:rsidRPr="00C65F54" w:rsidRDefault="00C65F54" w:rsidP="7954D196">
      <w:pPr>
        <w:spacing w:line="240" w:lineRule="auto"/>
        <w:rPr>
          <w:rFonts w:ascii="Calibri" w:eastAsia="TimesNewRomanPSMT" w:hAnsi="Calibri" w:cs="Calibri"/>
          <w:bCs/>
          <w:color w:val="002060"/>
          <w:sz w:val="24"/>
          <w:szCs w:val="24"/>
        </w:rPr>
      </w:pPr>
    </w:p>
    <w:p w14:paraId="72441EB8" w14:textId="2F83B6DF" w:rsidR="7954D196" w:rsidRPr="00C65F54" w:rsidRDefault="0094518B" w:rsidP="7954D196">
      <w:pPr>
        <w:spacing w:line="240" w:lineRule="auto"/>
        <w:rPr>
          <w:rFonts w:ascii="Calibri" w:hAnsi="Calibri" w:cs="Calibri"/>
          <w:color w:val="002060"/>
          <w:sz w:val="24"/>
          <w:szCs w:val="24"/>
        </w:rPr>
      </w:pPr>
      <w:r w:rsidRPr="00C65F54">
        <w:rPr>
          <w:rFonts w:ascii="Calibri" w:eastAsia="TimesNewRomanPSMT" w:hAnsi="Calibri" w:cs="Calibri"/>
          <w:color w:val="002060"/>
          <w:sz w:val="24"/>
          <w:szCs w:val="24"/>
        </w:rPr>
        <w:t>EDA</w:t>
      </w:r>
    </w:p>
    <w:tbl>
      <w:tblPr>
        <w:tblStyle w:val="TableGrid"/>
        <w:tblW w:w="10189" w:type="dxa"/>
        <w:tblLook w:val="04A0" w:firstRow="1" w:lastRow="0" w:firstColumn="1" w:lastColumn="0" w:noHBand="0" w:noVBand="1"/>
      </w:tblPr>
      <w:tblGrid>
        <w:gridCol w:w="3378"/>
        <w:gridCol w:w="3379"/>
        <w:gridCol w:w="3432"/>
      </w:tblGrid>
      <w:tr w:rsidR="00CC0036" w14:paraId="6688741C" w14:textId="77777777" w:rsidTr="00CC0036">
        <w:trPr>
          <w:trHeight w:val="3065"/>
        </w:trPr>
        <w:tc>
          <w:tcPr>
            <w:tcW w:w="3378" w:type="dxa"/>
          </w:tcPr>
          <w:p w14:paraId="6D86338D" w14:textId="77777777" w:rsidR="00CC0036" w:rsidRDefault="00CC0036" w:rsidP="003D5451">
            <w:pPr>
              <w:rPr>
                <w:rFonts w:ascii="Calibri" w:eastAsia="Times New Roman" w:hAnsi="Calibri" w:cs="Calibri"/>
                <w:b w:val="0"/>
                <w:color w:val="auto"/>
                <w:sz w:val="24"/>
                <w:szCs w:val="24"/>
                <w:lang w:val="en-AU" w:eastAsia="en-GB"/>
              </w:rPr>
            </w:pPr>
            <w:r w:rsidRPr="0094518B">
              <w:rPr>
                <w:rFonts w:ascii="Calibri" w:hAnsi="Calibri" w:cs="Calibri"/>
                <w:b w:val="0"/>
                <w:noProof/>
              </w:rPr>
              <w:drawing>
                <wp:anchor distT="0" distB="0" distL="114300" distR="114300" simplePos="0" relativeHeight="251658241" behindDoc="1" locked="0" layoutInCell="1" allowOverlap="1" wp14:anchorId="5B8D45F5" wp14:editId="55C1B7CC">
                  <wp:simplePos x="0" y="0"/>
                  <wp:positionH relativeFrom="column">
                    <wp:posOffset>-7620</wp:posOffset>
                  </wp:positionH>
                  <wp:positionV relativeFrom="paragraph">
                    <wp:posOffset>314960</wp:posOffset>
                  </wp:positionV>
                  <wp:extent cx="1930400" cy="1536065"/>
                  <wp:effectExtent l="0" t="0" r="0" b="635"/>
                  <wp:wrapSquare wrapText="bothSides"/>
                  <wp:docPr id="26" name="Picture 26"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diagram, screenshot,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val="0"/>
                <w:color w:val="auto"/>
                <w:sz w:val="24"/>
                <w:szCs w:val="24"/>
                <w:lang w:val="en-AU" w:eastAsia="en-GB"/>
              </w:rPr>
              <w:t>Image 1.1</w:t>
            </w:r>
          </w:p>
        </w:tc>
        <w:tc>
          <w:tcPr>
            <w:tcW w:w="3379" w:type="dxa"/>
          </w:tcPr>
          <w:p w14:paraId="50749B76" w14:textId="77777777" w:rsidR="00CC0036" w:rsidRDefault="00CC0036" w:rsidP="003D5451">
            <w:pPr>
              <w:rPr>
                <w:rFonts w:ascii="Calibri" w:eastAsia="Times New Roman" w:hAnsi="Calibri" w:cs="Calibri"/>
                <w:b w:val="0"/>
                <w:color w:val="auto"/>
                <w:sz w:val="24"/>
                <w:szCs w:val="24"/>
                <w:lang w:val="en-AU" w:eastAsia="en-GB"/>
              </w:rPr>
            </w:pPr>
            <w:r w:rsidRPr="0094518B">
              <w:rPr>
                <w:rFonts w:ascii="Calibri" w:hAnsi="Calibri" w:cs="Calibri"/>
                <w:noProof/>
              </w:rPr>
              <w:drawing>
                <wp:anchor distT="0" distB="0" distL="114300" distR="114300" simplePos="0" relativeHeight="251658243" behindDoc="1" locked="0" layoutInCell="1" allowOverlap="1" wp14:anchorId="03B4E741" wp14:editId="4E18496E">
                  <wp:simplePos x="0" y="0"/>
                  <wp:positionH relativeFrom="column">
                    <wp:posOffset>-8890</wp:posOffset>
                  </wp:positionH>
                  <wp:positionV relativeFrom="paragraph">
                    <wp:posOffset>314960</wp:posOffset>
                  </wp:positionV>
                  <wp:extent cx="1930400" cy="1536065"/>
                  <wp:effectExtent l="0" t="0" r="0" b="635"/>
                  <wp:wrapSquare wrapText="bothSides"/>
                  <wp:docPr id="27" name="Picture 27"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screenshot, plot,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4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val="0"/>
                <w:color w:val="auto"/>
                <w:sz w:val="24"/>
                <w:szCs w:val="24"/>
                <w:lang w:val="en-AU" w:eastAsia="en-GB"/>
              </w:rPr>
              <w:t>Image 2.1</w:t>
            </w:r>
          </w:p>
        </w:tc>
        <w:tc>
          <w:tcPr>
            <w:tcW w:w="3432" w:type="dxa"/>
          </w:tcPr>
          <w:p w14:paraId="247CE5CB" w14:textId="77777777" w:rsidR="00CC0036" w:rsidRDefault="00CC0036" w:rsidP="003D5451">
            <w:pPr>
              <w:rPr>
                <w:rFonts w:ascii="Calibri" w:eastAsia="Times New Roman" w:hAnsi="Calibri" w:cs="Calibri"/>
                <w:b w:val="0"/>
                <w:color w:val="auto"/>
                <w:sz w:val="24"/>
                <w:szCs w:val="24"/>
                <w:lang w:val="en-AU" w:eastAsia="en-GB"/>
              </w:rPr>
            </w:pPr>
            <w:r w:rsidRPr="0094518B">
              <w:rPr>
                <w:rFonts w:ascii="Calibri" w:hAnsi="Calibri" w:cs="Calibri"/>
                <w:noProof/>
              </w:rPr>
              <w:drawing>
                <wp:anchor distT="0" distB="0" distL="114300" distR="114300" simplePos="0" relativeHeight="251658246" behindDoc="1" locked="0" layoutInCell="1" allowOverlap="1" wp14:anchorId="14C5F03B" wp14:editId="7F1C3D10">
                  <wp:simplePos x="0" y="0"/>
                  <wp:positionH relativeFrom="column">
                    <wp:posOffset>-1905</wp:posOffset>
                  </wp:positionH>
                  <wp:positionV relativeFrom="paragraph">
                    <wp:posOffset>318770</wp:posOffset>
                  </wp:positionV>
                  <wp:extent cx="1987594" cy="1537200"/>
                  <wp:effectExtent l="0" t="0" r="0" b="0"/>
                  <wp:wrapSquare wrapText="bothSides"/>
                  <wp:docPr id="28" name="Picture 28"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diagram, screenshot, 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7594" cy="153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val="0"/>
                <w:color w:val="auto"/>
                <w:sz w:val="24"/>
                <w:szCs w:val="24"/>
                <w:lang w:val="en-AU" w:eastAsia="en-GB"/>
              </w:rPr>
              <w:t>Image 3.1</w:t>
            </w:r>
          </w:p>
        </w:tc>
      </w:tr>
      <w:tr w:rsidR="00CC0036" w14:paraId="1077B5FC" w14:textId="77777777" w:rsidTr="00CC0036">
        <w:trPr>
          <w:trHeight w:val="3065"/>
        </w:trPr>
        <w:tc>
          <w:tcPr>
            <w:tcW w:w="3378" w:type="dxa"/>
          </w:tcPr>
          <w:p w14:paraId="1BDB4E6F" w14:textId="77777777" w:rsidR="00CC0036" w:rsidRDefault="00CC0036" w:rsidP="003D5451">
            <w:pPr>
              <w:rPr>
                <w:rFonts w:ascii="Calibri" w:eastAsia="Times New Roman" w:hAnsi="Calibri" w:cs="Calibri"/>
                <w:b w:val="0"/>
                <w:color w:val="auto"/>
                <w:sz w:val="24"/>
                <w:szCs w:val="24"/>
                <w:lang w:val="en-AU" w:eastAsia="en-GB"/>
              </w:rPr>
            </w:pPr>
            <w:r w:rsidRPr="0094518B">
              <w:rPr>
                <w:rFonts w:ascii="Calibri" w:hAnsi="Calibri" w:cs="Calibri"/>
                <w:b w:val="0"/>
                <w:noProof/>
              </w:rPr>
              <w:drawing>
                <wp:anchor distT="0" distB="0" distL="114300" distR="114300" simplePos="0" relativeHeight="251658242" behindDoc="1" locked="0" layoutInCell="1" allowOverlap="1" wp14:anchorId="2A53FD90" wp14:editId="73334398">
                  <wp:simplePos x="0" y="0"/>
                  <wp:positionH relativeFrom="column">
                    <wp:posOffset>-7620</wp:posOffset>
                  </wp:positionH>
                  <wp:positionV relativeFrom="paragraph">
                    <wp:posOffset>320040</wp:posOffset>
                  </wp:positionV>
                  <wp:extent cx="1930400" cy="1536065"/>
                  <wp:effectExtent l="0" t="0" r="0" b="635"/>
                  <wp:wrapSquare wrapText="bothSides"/>
                  <wp:docPr id="29" name="Picture 29"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creenshot, text, diagram,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04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val="0"/>
                <w:color w:val="auto"/>
                <w:sz w:val="24"/>
                <w:szCs w:val="24"/>
                <w:lang w:val="en-AU" w:eastAsia="en-GB"/>
              </w:rPr>
              <w:t>Image 1.2</w:t>
            </w:r>
          </w:p>
        </w:tc>
        <w:tc>
          <w:tcPr>
            <w:tcW w:w="3379" w:type="dxa"/>
          </w:tcPr>
          <w:p w14:paraId="475CC041" w14:textId="77777777" w:rsidR="00CC0036" w:rsidRDefault="00CC0036" w:rsidP="003D5451">
            <w:pPr>
              <w:rPr>
                <w:rFonts w:ascii="Calibri" w:eastAsia="Times New Roman" w:hAnsi="Calibri" w:cs="Calibri"/>
                <w:b w:val="0"/>
                <w:color w:val="auto"/>
                <w:sz w:val="24"/>
                <w:szCs w:val="24"/>
                <w:lang w:val="en-AU" w:eastAsia="en-GB"/>
              </w:rPr>
            </w:pPr>
            <w:r w:rsidRPr="0094518B">
              <w:rPr>
                <w:rFonts w:ascii="Calibri" w:hAnsi="Calibri" w:cs="Calibri"/>
                <w:noProof/>
              </w:rPr>
              <w:drawing>
                <wp:anchor distT="0" distB="0" distL="114300" distR="114300" simplePos="0" relativeHeight="251658244" behindDoc="1" locked="0" layoutInCell="1" allowOverlap="1" wp14:anchorId="10B50699" wp14:editId="0BCAD01C">
                  <wp:simplePos x="0" y="0"/>
                  <wp:positionH relativeFrom="column">
                    <wp:posOffset>-8890</wp:posOffset>
                  </wp:positionH>
                  <wp:positionV relativeFrom="paragraph">
                    <wp:posOffset>320040</wp:posOffset>
                  </wp:positionV>
                  <wp:extent cx="1930400" cy="153606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04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val="0"/>
                <w:color w:val="auto"/>
                <w:sz w:val="24"/>
                <w:szCs w:val="24"/>
                <w:lang w:val="en-AU" w:eastAsia="en-GB"/>
              </w:rPr>
              <w:t>Image 2.2</w:t>
            </w:r>
          </w:p>
        </w:tc>
        <w:tc>
          <w:tcPr>
            <w:tcW w:w="3432" w:type="dxa"/>
          </w:tcPr>
          <w:p w14:paraId="4C4865D7" w14:textId="77777777" w:rsidR="00CC0036" w:rsidRDefault="00CC0036" w:rsidP="003D5451">
            <w:pPr>
              <w:rPr>
                <w:rFonts w:ascii="Calibri" w:eastAsia="Times New Roman" w:hAnsi="Calibri" w:cs="Calibri"/>
                <w:b w:val="0"/>
                <w:color w:val="auto"/>
                <w:sz w:val="24"/>
                <w:szCs w:val="24"/>
                <w:lang w:val="en-AU" w:eastAsia="en-GB"/>
              </w:rPr>
            </w:pPr>
            <w:r w:rsidRPr="0094518B">
              <w:rPr>
                <w:rFonts w:ascii="Calibri" w:hAnsi="Calibri" w:cs="Calibri"/>
                <w:noProof/>
              </w:rPr>
              <w:drawing>
                <wp:anchor distT="0" distB="0" distL="114300" distR="114300" simplePos="0" relativeHeight="251658245" behindDoc="1" locked="0" layoutInCell="1" allowOverlap="1" wp14:anchorId="7E9E824F" wp14:editId="21F9FD1F">
                  <wp:simplePos x="0" y="0"/>
                  <wp:positionH relativeFrom="column">
                    <wp:posOffset>3175</wp:posOffset>
                  </wp:positionH>
                  <wp:positionV relativeFrom="paragraph">
                    <wp:posOffset>316230</wp:posOffset>
                  </wp:positionV>
                  <wp:extent cx="1985645" cy="1536065"/>
                  <wp:effectExtent l="0" t="0" r="0" b="635"/>
                  <wp:wrapSquare wrapText="bothSides"/>
                  <wp:docPr id="31" name="Picture 3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18159" name="Picture 13" descr="A picture containing text, screenshot, diagram,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5645"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val="0"/>
                <w:color w:val="auto"/>
                <w:sz w:val="24"/>
                <w:szCs w:val="24"/>
                <w:lang w:val="en-AU" w:eastAsia="en-GB"/>
              </w:rPr>
              <w:t>Image 3.2</w:t>
            </w:r>
          </w:p>
        </w:tc>
      </w:tr>
    </w:tbl>
    <w:p w14:paraId="77B020F0" w14:textId="77777777" w:rsidR="0094518B" w:rsidRPr="0094518B" w:rsidRDefault="0094518B" w:rsidP="7954D196">
      <w:pPr>
        <w:spacing w:line="240" w:lineRule="auto"/>
        <w:rPr>
          <w:rFonts w:ascii="Calibri" w:hAnsi="Calibri" w:cs="Calibri"/>
          <w:color w:val="020057"/>
          <w:sz w:val="24"/>
          <w:szCs w:val="24"/>
        </w:rPr>
      </w:pPr>
    </w:p>
    <w:p w14:paraId="6A1CF1CC" w14:textId="17F9958F" w:rsidR="009D1629" w:rsidRPr="001B4105" w:rsidRDefault="6E698287" w:rsidP="00192D90">
      <w:pPr>
        <w:spacing w:line="240" w:lineRule="auto"/>
        <w:jc w:val="both"/>
        <w:rPr>
          <w:rFonts w:ascii="Calibri" w:hAnsi="Calibri" w:cs="Calibri"/>
          <w:b w:val="0"/>
          <w:color w:val="0F0D29" w:themeColor="text1"/>
          <w:sz w:val="22"/>
        </w:rPr>
      </w:pPr>
      <w:r w:rsidRPr="001B4105">
        <w:rPr>
          <w:rFonts w:ascii="Calibri" w:hAnsi="Calibri" w:cs="Calibri"/>
          <w:b w:val="0"/>
          <w:color w:val="0F0D29" w:themeColor="text1"/>
          <w:sz w:val="22"/>
        </w:rPr>
        <w:t>Some key findings within initial EDA were that:</w:t>
      </w:r>
    </w:p>
    <w:p w14:paraId="69E7543E" w14:textId="2787771D" w:rsidR="009D1629" w:rsidRPr="001B4105" w:rsidRDefault="6E698287" w:rsidP="00192D90">
      <w:pPr>
        <w:pStyle w:val="ListParagraph"/>
        <w:numPr>
          <w:ilvl w:val="0"/>
          <w:numId w:val="14"/>
        </w:numPr>
        <w:spacing w:line="240" w:lineRule="auto"/>
        <w:jc w:val="both"/>
        <w:rPr>
          <w:rFonts w:ascii="Calibri" w:hAnsi="Calibri" w:cs="Calibri"/>
          <w:b w:val="0"/>
          <w:color w:val="0F0D29" w:themeColor="text1"/>
          <w:sz w:val="22"/>
        </w:rPr>
      </w:pPr>
      <w:r w:rsidRPr="009D1629">
        <w:rPr>
          <w:rFonts w:ascii="Calibri" w:hAnsi="Calibri" w:cs="Calibri"/>
          <w:b w:val="0"/>
          <w:color w:val="0F0D29" w:themeColor="text1"/>
          <w:sz w:val="22"/>
        </w:rPr>
        <w:t>mainData.csv only contains epithelial cells which are only cancerous and vice versa, meaning no non-epithelial cancerous cells data points are given</w:t>
      </w:r>
      <w:r w:rsidR="00E42CE1" w:rsidRPr="001B4105">
        <w:rPr>
          <w:rFonts w:ascii="Calibri" w:hAnsi="Calibri" w:cs="Calibri"/>
          <w:b w:val="0"/>
          <w:color w:val="0F0D29" w:themeColor="text1"/>
          <w:sz w:val="22"/>
        </w:rPr>
        <w:t xml:space="preserve"> in the dataset</w:t>
      </w:r>
      <w:r w:rsidRPr="009D1629">
        <w:rPr>
          <w:rFonts w:ascii="Calibri" w:hAnsi="Calibri" w:cs="Calibri"/>
          <w:b w:val="0"/>
          <w:color w:val="0F0D29" w:themeColor="text1"/>
          <w:sz w:val="22"/>
        </w:rPr>
        <w:t>, limiting the data pool, and only restricts it to one cellType, potentially skewing the results of our model, so we must choose our model with this in mind.</w:t>
      </w:r>
    </w:p>
    <w:p w14:paraId="563B5C9D" w14:textId="21ADF1B9" w:rsidR="009D1629" w:rsidRPr="001B4105" w:rsidRDefault="00245A22" w:rsidP="00192D90">
      <w:pPr>
        <w:pStyle w:val="ListParagraph"/>
        <w:numPr>
          <w:ilvl w:val="0"/>
          <w:numId w:val="14"/>
        </w:numPr>
        <w:spacing w:line="240" w:lineRule="auto"/>
        <w:jc w:val="both"/>
        <w:rPr>
          <w:rFonts w:ascii="Calibri" w:hAnsi="Calibri" w:cs="Calibri"/>
          <w:b w:val="0"/>
          <w:color w:val="0F0D29" w:themeColor="text1"/>
          <w:sz w:val="22"/>
        </w:rPr>
      </w:pPr>
      <w:r>
        <w:rPr>
          <w:rFonts w:ascii="Calibri" w:hAnsi="Calibri" w:cs="Calibri"/>
          <w:b w:val="0"/>
          <w:color w:val="0F0D29" w:themeColor="text1"/>
          <w:sz w:val="22"/>
        </w:rPr>
        <w:t>Another</w:t>
      </w:r>
      <w:r w:rsidR="6E698287" w:rsidRPr="009D1629">
        <w:rPr>
          <w:rFonts w:ascii="Calibri" w:hAnsi="Calibri" w:cs="Calibri"/>
          <w:b w:val="0"/>
          <w:color w:val="0F0D29" w:themeColor="text1"/>
          <w:sz w:val="22"/>
        </w:rPr>
        <w:t xml:space="preserve"> finding was that there are multiple instances of the same patient, some patients had a high frequency of images, and some with low. This can cause data leakage while splitting data into test and train set, and so this needs to be acknowledged and worked around.</w:t>
      </w:r>
    </w:p>
    <w:p w14:paraId="20B15AE9" w14:textId="77777777" w:rsidR="009D1629" w:rsidRPr="001B4105" w:rsidRDefault="6E698287" w:rsidP="00192D90">
      <w:pPr>
        <w:pStyle w:val="ListParagraph"/>
        <w:numPr>
          <w:ilvl w:val="0"/>
          <w:numId w:val="14"/>
        </w:numPr>
        <w:spacing w:line="240" w:lineRule="auto"/>
        <w:jc w:val="both"/>
        <w:rPr>
          <w:rFonts w:ascii="Calibri" w:hAnsi="Calibri" w:cs="Calibri"/>
          <w:b w:val="0"/>
          <w:color w:val="0F0D29" w:themeColor="text1"/>
          <w:sz w:val="22"/>
        </w:rPr>
      </w:pPr>
      <w:r w:rsidRPr="009D1629">
        <w:rPr>
          <w:rFonts w:ascii="Calibri" w:hAnsi="Calibri" w:cs="Calibri"/>
          <w:b w:val="0"/>
          <w:color w:val="0F0D29" w:themeColor="text1"/>
          <w:sz w:val="22"/>
        </w:rPr>
        <w:t>There was a lot of noise in the images, more so in non-cancerous images, this can influence the model performance if this is not considered.</w:t>
      </w:r>
    </w:p>
    <w:p w14:paraId="5A2B6B44" w14:textId="3C58408E" w:rsidR="6E698287" w:rsidRPr="009D1629" w:rsidRDefault="6E698287" w:rsidP="00192D90">
      <w:pPr>
        <w:pStyle w:val="ListParagraph"/>
        <w:numPr>
          <w:ilvl w:val="0"/>
          <w:numId w:val="14"/>
        </w:numPr>
        <w:spacing w:line="240" w:lineRule="auto"/>
        <w:jc w:val="both"/>
        <w:rPr>
          <w:rFonts w:ascii="Calibri" w:hAnsi="Calibri" w:cs="Calibri"/>
          <w:b w:val="0"/>
          <w:color w:val="0F0D29" w:themeColor="text1"/>
          <w:sz w:val="22"/>
        </w:rPr>
      </w:pPr>
      <w:r w:rsidRPr="009D1629">
        <w:rPr>
          <w:rFonts w:ascii="Calibri" w:hAnsi="Calibri" w:cs="Calibri"/>
          <w:b w:val="0"/>
          <w:color w:val="0F0D29" w:themeColor="text1"/>
          <w:sz w:val="22"/>
        </w:rPr>
        <w:t>There were twice as many non-cancerous images as compared to cancerous images, while cellType images vary with ratio 2.85: 1.7: 1.3: 1, majority being epithelial cells, and minority being others.</w:t>
      </w:r>
    </w:p>
    <w:p w14:paraId="14B9AC71" w14:textId="77777777" w:rsidR="00631BA7" w:rsidRPr="003F0358" w:rsidRDefault="00631BA7" w:rsidP="00B7576F">
      <w:pPr>
        <w:spacing w:line="240" w:lineRule="auto"/>
        <w:rPr>
          <w:rFonts w:ascii="Calibri" w:hAnsi="Calibri" w:cs="Calibri"/>
          <w:color w:val="020057"/>
          <w:u w:val="single"/>
        </w:rPr>
      </w:pPr>
    </w:p>
    <w:p w14:paraId="3E7727ED" w14:textId="0C8E6D2A" w:rsidR="00D925BB" w:rsidRPr="003F0358" w:rsidRDefault="003F0358" w:rsidP="00B7576F">
      <w:pPr>
        <w:spacing w:line="240" w:lineRule="auto"/>
        <w:rPr>
          <w:rFonts w:ascii="Calibri" w:hAnsi="Calibri" w:cs="Calibri"/>
          <w:color w:val="020057"/>
          <w:sz w:val="24"/>
          <w:szCs w:val="24"/>
        </w:rPr>
      </w:pPr>
      <w:r w:rsidRPr="003F0358">
        <w:rPr>
          <w:rFonts w:ascii="Calibri" w:hAnsi="Calibri" w:cs="Calibri"/>
          <w:color w:val="020057"/>
          <w:sz w:val="24"/>
          <w:szCs w:val="24"/>
        </w:rPr>
        <w:t>Pre-Processing</w:t>
      </w:r>
    </w:p>
    <w:p w14:paraId="34BAFDFD" w14:textId="44AC6267" w:rsidR="00D925BB" w:rsidRDefault="00122395" w:rsidP="00B7576F">
      <w:pPr>
        <w:spacing w:line="240" w:lineRule="auto"/>
        <w:rPr>
          <w:rFonts w:ascii="Calibri" w:hAnsi="Calibri" w:cs="Calibri"/>
          <w:b w:val="0"/>
          <w:bCs/>
          <w:color w:val="0F0D29" w:themeColor="text1"/>
          <w:sz w:val="22"/>
        </w:rPr>
      </w:pPr>
      <w:r>
        <w:rPr>
          <w:rFonts w:ascii="Calibri" w:hAnsi="Calibri" w:cs="Calibri"/>
          <w:b w:val="0"/>
          <w:bCs/>
          <w:color w:val="0F0D29" w:themeColor="text1"/>
          <w:sz w:val="22"/>
        </w:rPr>
        <w:t>Initial Data</w:t>
      </w:r>
      <w:r w:rsidR="00D925BB" w:rsidRPr="00D925BB">
        <w:rPr>
          <w:rFonts w:ascii="Calibri" w:hAnsi="Calibri" w:cs="Calibri"/>
          <w:b w:val="0"/>
          <w:bCs/>
          <w:color w:val="0F0D29" w:themeColor="text1"/>
          <w:sz w:val="22"/>
        </w:rPr>
        <w:t xml:space="preserve"> </w:t>
      </w:r>
      <w:r w:rsidR="00314688" w:rsidRPr="00D925BB">
        <w:rPr>
          <w:rFonts w:ascii="Calibri" w:hAnsi="Calibri" w:cs="Calibri"/>
          <w:b w:val="0"/>
          <w:bCs/>
          <w:color w:val="0F0D29" w:themeColor="text1"/>
          <w:sz w:val="22"/>
        </w:rPr>
        <w:t>pre</w:t>
      </w:r>
      <w:r w:rsidR="00314688">
        <w:rPr>
          <w:rFonts w:ascii="Calibri" w:hAnsi="Calibri" w:cs="Calibri"/>
          <w:b w:val="0"/>
          <w:bCs/>
          <w:color w:val="0F0D29" w:themeColor="text1"/>
          <w:sz w:val="22"/>
        </w:rPr>
        <w:t>processing</w:t>
      </w:r>
      <w:r w:rsidR="00D925BB">
        <w:rPr>
          <w:rFonts w:ascii="Calibri" w:hAnsi="Calibri" w:cs="Calibri"/>
          <w:b w:val="0"/>
          <w:bCs/>
          <w:color w:val="0F0D29" w:themeColor="text1"/>
          <w:sz w:val="22"/>
        </w:rPr>
        <w:t xml:space="preserve"> </w:t>
      </w:r>
      <w:r>
        <w:rPr>
          <w:rFonts w:ascii="Calibri" w:hAnsi="Calibri" w:cs="Calibri"/>
          <w:b w:val="0"/>
          <w:bCs/>
          <w:color w:val="0F0D29" w:themeColor="text1"/>
          <w:sz w:val="22"/>
        </w:rPr>
        <w:t xml:space="preserve">was </w:t>
      </w:r>
      <w:r w:rsidR="00D925BB">
        <w:rPr>
          <w:rFonts w:ascii="Calibri" w:hAnsi="Calibri" w:cs="Calibri"/>
          <w:b w:val="0"/>
          <w:bCs/>
          <w:color w:val="0F0D29" w:themeColor="text1"/>
          <w:sz w:val="22"/>
        </w:rPr>
        <w:t>performed on the data was a custom data split. This can be seen in appendix</w:t>
      </w:r>
      <w:r w:rsidR="007472B9">
        <w:rPr>
          <w:rFonts w:ascii="Calibri" w:hAnsi="Calibri" w:cs="Calibri"/>
          <w:b w:val="0"/>
          <w:bCs/>
          <w:color w:val="0F0D29" w:themeColor="text1"/>
          <w:sz w:val="22"/>
        </w:rPr>
        <w:t xml:space="preserve"> 2</w:t>
      </w:r>
      <w:r w:rsidR="00D925BB">
        <w:rPr>
          <w:rFonts w:ascii="Calibri" w:hAnsi="Calibri" w:cs="Calibri"/>
          <w:b w:val="0"/>
          <w:bCs/>
          <w:color w:val="0F0D29" w:themeColor="text1"/>
          <w:sz w:val="22"/>
        </w:rPr>
        <w:t xml:space="preserve">. </w:t>
      </w:r>
      <w:r w:rsidR="00314688">
        <w:rPr>
          <w:rFonts w:ascii="Calibri" w:hAnsi="Calibri" w:cs="Calibri"/>
          <w:b w:val="0"/>
          <w:bCs/>
          <w:color w:val="0F0D29" w:themeColor="text1"/>
          <w:sz w:val="22"/>
        </w:rPr>
        <w:t xml:space="preserve">The data was split based on Patient ID to ensure no data leakage, using the inbuilt </w:t>
      </w:r>
      <w:r w:rsidR="003F0358">
        <w:rPr>
          <w:rFonts w:ascii="Calibri" w:hAnsi="Calibri" w:cs="Calibri"/>
          <w:b w:val="0"/>
          <w:bCs/>
          <w:color w:val="0F0D29" w:themeColor="text1"/>
          <w:sz w:val="22"/>
        </w:rPr>
        <w:t>K</w:t>
      </w:r>
      <w:r w:rsidR="00314688">
        <w:rPr>
          <w:rFonts w:ascii="Calibri" w:hAnsi="Calibri" w:cs="Calibri"/>
          <w:b w:val="0"/>
          <w:bCs/>
          <w:color w:val="0F0D29" w:themeColor="text1"/>
          <w:sz w:val="22"/>
        </w:rPr>
        <w:t xml:space="preserve">eras data splitter could mean that a patient’s images would be seen in training, </w:t>
      </w:r>
      <w:r w:rsidR="003F0358">
        <w:rPr>
          <w:rFonts w:ascii="Calibri" w:hAnsi="Calibri" w:cs="Calibri"/>
          <w:b w:val="0"/>
          <w:bCs/>
          <w:color w:val="0F0D29" w:themeColor="text1"/>
          <w:sz w:val="22"/>
        </w:rPr>
        <w:t>validation,</w:t>
      </w:r>
      <w:r w:rsidR="00314688">
        <w:rPr>
          <w:rFonts w:ascii="Calibri" w:hAnsi="Calibri" w:cs="Calibri"/>
          <w:b w:val="0"/>
          <w:bCs/>
          <w:color w:val="0F0D29" w:themeColor="text1"/>
          <w:sz w:val="22"/>
        </w:rPr>
        <w:t xml:space="preserve"> and testing datasets. </w:t>
      </w:r>
    </w:p>
    <w:p w14:paraId="333AD102" w14:textId="77777777" w:rsidR="00122395" w:rsidRDefault="00122395" w:rsidP="00B7576F">
      <w:pPr>
        <w:spacing w:line="240" w:lineRule="auto"/>
        <w:rPr>
          <w:rFonts w:ascii="Calibri" w:hAnsi="Calibri" w:cs="Calibri"/>
          <w:b w:val="0"/>
          <w:bCs/>
          <w:color w:val="0F0D29" w:themeColor="text1"/>
          <w:sz w:val="22"/>
        </w:rPr>
      </w:pPr>
    </w:p>
    <w:p w14:paraId="7744D0A1" w14:textId="2F9D3E84" w:rsidR="00122395" w:rsidRDefault="00122395" w:rsidP="00B7576F">
      <w:pPr>
        <w:spacing w:line="240" w:lineRule="auto"/>
        <w:rPr>
          <w:rFonts w:ascii="Calibri" w:hAnsi="Calibri" w:cs="Calibri"/>
          <w:b w:val="0"/>
          <w:bCs/>
          <w:color w:val="0F0D29" w:themeColor="text1"/>
          <w:sz w:val="22"/>
        </w:rPr>
      </w:pPr>
      <w:r>
        <w:rPr>
          <w:rFonts w:ascii="Calibri" w:hAnsi="Calibri" w:cs="Calibri"/>
          <w:b w:val="0"/>
          <w:bCs/>
          <w:color w:val="0F0D29" w:themeColor="text1"/>
          <w:sz w:val="22"/>
        </w:rPr>
        <w:t>Due to noise within images</w:t>
      </w:r>
      <w:r w:rsidR="008F2AF9">
        <w:rPr>
          <w:rFonts w:ascii="Calibri" w:hAnsi="Calibri" w:cs="Calibri"/>
          <w:b w:val="0"/>
          <w:bCs/>
          <w:color w:val="0F0D29" w:themeColor="text1"/>
          <w:sz w:val="22"/>
        </w:rPr>
        <w:t xml:space="preserve"> as per image</w:t>
      </w:r>
      <w:r w:rsidR="004B09E4">
        <w:rPr>
          <w:rFonts w:ascii="Calibri" w:hAnsi="Calibri" w:cs="Calibri"/>
          <w:b w:val="0"/>
          <w:bCs/>
          <w:color w:val="0F0D29" w:themeColor="text1"/>
          <w:sz w:val="22"/>
        </w:rPr>
        <w:t>s</w:t>
      </w:r>
      <w:r w:rsidR="008F2AF9">
        <w:rPr>
          <w:rFonts w:ascii="Calibri" w:hAnsi="Calibri" w:cs="Calibri"/>
          <w:b w:val="0"/>
          <w:bCs/>
          <w:color w:val="0F0D29" w:themeColor="text1"/>
          <w:sz w:val="22"/>
        </w:rPr>
        <w:t xml:space="preserve"> </w:t>
      </w:r>
      <w:r w:rsidR="004B09E4">
        <w:rPr>
          <w:rFonts w:ascii="Calibri" w:hAnsi="Calibri" w:cs="Calibri"/>
          <w:b w:val="0"/>
          <w:bCs/>
          <w:color w:val="0F0D29" w:themeColor="text1"/>
          <w:sz w:val="22"/>
        </w:rPr>
        <w:t>1</w:t>
      </w:r>
      <w:r w:rsidR="004324D0">
        <w:rPr>
          <w:rFonts w:ascii="Calibri" w:hAnsi="Calibri" w:cs="Calibri"/>
          <w:b w:val="0"/>
          <w:bCs/>
          <w:color w:val="0F0D29" w:themeColor="text1"/>
          <w:sz w:val="22"/>
        </w:rPr>
        <w:t>.1</w:t>
      </w:r>
      <w:r w:rsidR="004B09E4">
        <w:rPr>
          <w:rFonts w:ascii="Calibri" w:hAnsi="Calibri" w:cs="Calibri"/>
          <w:b w:val="0"/>
          <w:bCs/>
          <w:color w:val="0F0D29" w:themeColor="text1"/>
          <w:sz w:val="22"/>
        </w:rPr>
        <w:t xml:space="preserve"> and 2</w:t>
      </w:r>
      <w:r w:rsidR="004324D0">
        <w:rPr>
          <w:rFonts w:ascii="Calibri" w:hAnsi="Calibri" w:cs="Calibri"/>
          <w:b w:val="0"/>
          <w:bCs/>
          <w:color w:val="0F0D29" w:themeColor="text1"/>
          <w:sz w:val="22"/>
        </w:rPr>
        <w:t>.1</w:t>
      </w:r>
      <w:r>
        <w:rPr>
          <w:rFonts w:ascii="Calibri" w:hAnsi="Calibri" w:cs="Calibri"/>
          <w:b w:val="0"/>
          <w:bCs/>
          <w:color w:val="0F0D29" w:themeColor="text1"/>
          <w:sz w:val="22"/>
        </w:rPr>
        <w:t>, we implement Data Augmentation</w:t>
      </w:r>
      <w:r w:rsidR="001E5349">
        <w:rPr>
          <w:rFonts w:ascii="Calibri" w:hAnsi="Calibri" w:cs="Calibri"/>
          <w:b w:val="0"/>
          <w:bCs/>
          <w:color w:val="0F0D29" w:themeColor="text1"/>
          <w:sz w:val="22"/>
        </w:rPr>
        <w:t xml:space="preserve"> in Deep Learning Model 3 </w:t>
      </w:r>
      <w:r w:rsidR="00D92D93">
        <w:rPr>
          <w:rFonts w:ascii="Calibri" w:hAnsi="Calibri" w:cs="Calibri"/>
          <w:b w:val="0"/>
          <w:bCs/>
          <w:color w:val="0F0D29" w:themeColor="text1"/>
          <w:sz w:val="22"/>
        </w:rPr>
        <w:t>to</w:t>
      </w:r>
      <w:r w:rsidR="001E5349">
        <w:rPr>
          <w:rFonts w:ascii="Calibri" w:hAnsi="Calibri" w:cs="Calibri"/>
          <w:b w:val="0"/>
          <w:bCs/>
          <w:color w:val="0F0D29" w:themeColor="text1"/>
          <w:sz w:val="22"/>
        </w:rPr>
        <w:t xml:space="preserve"> improve on previous models</w:t>
      </w:r>
      <w:r>
        <w:rPr>
          <w:rFonts w:ascii="Calibri" w:hAnsi="Calibri" w:cs="Calibri"/>
          <w:b w:val="0"/>
          <w:bCs/>
          <w:color w:val="0F0D29" w:themeColor="text1"/>
          <w:sz w:val="22"/>
        </w:rPr>
        <w:t xml:space="preserve">, </w:t>
      </w:r>
      <w:r w:rsidR="00CA04E2">
        <w:rPr>
          <w:rFonts w:ascii="Calibri" w:hAnsi="Calibri" w:cs="Calibri"/>
          <w:b w:val="0"/>
          <w:bCs/>
          <w:color w:val="0F0D29" w:themeColor="text1"/>
          <w:sz w:val="22"/>
        </w:rPr>
        <w:t>so to</w:t>
      </w:r>
      <w:r>
        <w:rPr>
          <w:rFonts w:ascii="Calibri" w:hAnsi="Calibri" w:cs="Calibri"/>
          <w:b w:val="0"/>
          <w:bCs/>
          <w:color w:val="0F0D29" w:themeColor="text1"/>
          <w:sz w:val="22"/>
        </w:rPr>
        <w:t xml:space="preserve"> remove as much </w:t>
      </w:r>
      <w:r w:rsidR="00674FC8">
        <w:rPr>
          <w:rFonts w:ascii="Calibri" w:hAnsi="Calibri" w:cs="Calibri"/>
          <w:b w:val="0"/>
          <w:bCs/>
          <w:color w:val="0F0D29" w:themeColor="text1"/>
          <w:sz w:val="22"/>
        </w:rPr>
        <w:t xml:space="preserve">noise </w:t>
      </w:r>
      <w:r>
        <w:rPr>
          <w:rFonts w:ascii="Calibri" w:hAnsi="Calibri" w:cs="Calibri"/>
          <w:b w:val="0"/>
          <w:bCs/>
          <w:color w:val="0F0D29" w:themeColor="text1"/>
          <w:sz w:val="22"/>
        </w:rPr>
        <w:t>as we could from the cell Images.</w:t>
      </w:r>
    </w:p>
    <w:p w14:paraId="0E71E4E9" w14:textId="77777777" w:rsidR="00387EE0" w:rsidRPr="003D5451" w:rsidRDefault="00387EE0" w:rsidP="00B7576F">
      <w:pPr>
        <w:spacing w:line="240" w:lineRule="auto"/>
        <w:rPr>
          <w:rFonts w:ascii="Calibri" w:hAnsi="Calibri" w:cs="Calibri"/>
          <w:sz w:val="24"/>
          <w:szCs w:val="24"/>
        </w:rPr>
      </w:pPr>
    </w:p>
    <w:p w14:paraId="7F7FA352" w14:textId="77777777" w:rsidR="005527AD" w:rsidRDefault="005527AD" w:rsidP="005527AD">
      <w:pPr>
        <w:spacing w:line="240" w:lineRule="auto"/>
        <w:rPr>
          <w:rFonts w:ascii="Calibri" w:hAnsi="Calibri" w:cs="Calibri"/>
          <w:color w:val="020057"/>
          <w:u w:val="single"/>
        </w:rPr>
      </w:pPr>
      <w:r>
        <w:rPr>
          <w:rFonts w:ascii="Calibri" w:hAnsi="Calibri" w:cs="Calibri"/>
          <w:color w:val="020057"/>
          <w:u w:val="single"/>
        </w:rPr>
        <w:t>Approach</w:t>
      </w:r>
    </w:p>
    <w:p w14:paraId="27F396F8" w14:textId="0750951B" w:rsidR="00CB2A8E" w:rsidRDefault="00627ABA" w:rsidP="00192D90">
      <w:p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 xml:space="preserve">We decided to </w:t>
      </w:r>
      <w:r w:rsidR="00ED1656">
        <w:rPr>
          <w:rFonts w:ascii="Calibri" w:hAnsi="Calibri" w:cs="Calibri"/>
          <w:b w:val="0"/>
          <w:bCs/>
          <w:color w:val="0F0D29" w:themeColor="text1"/>
          <w:sz w:val="22"/>
        </w:rPr>
        <w:t xml:space="preserve">implement </w:t>
      </w:r>
      <w:r>
        <w:rPr>
          <w:rFonts w:ascii="Calibri" w:hAnsi="Calibri" w:cs="Calibri"/>
          <w:b w:val="0"/>
          <w:bCs/>
          <w:color w:val="0F0D29" w:themeColor="text1"/>
          <w:sz w:val="22"/>
        </w:rPr>
        <w:t xml:space="preserve">Neural Network as </w:t>
      </w:r>
      <w:r w:rsidR="003B0A38">
        <w:rPr>
          <w:rFonts w:ascii="Calibri" w:hAnsi="Calibri" w:cs="Calibri"/>
          <w:b w:val="0"/>
          <w:bCs/>
          <w:color w:val="0F0D29" w:themeColor="text1"/>
          <w:sz w:val="22"/>
        </w:rPr>
        <w:t>the</w:t>
      </w:r>
      <w:r>
        <w:rPr>
          <w:rFonts w:ascii="Calibri" w:hAnsi="Calibri" w:cs="Calibri"/>
          <w:b w:val="0"/>
          <w:bCs/>
          <w:color w:val="0F0D29" w:themeColor="text1"/>
          <w:sz w:val="22"/>
        </w:rPr>
        <w:t xml:space="preserve"> </w:t>
      </w:r>
      <w:r w:rsidR="003C2240">
        <w:rPr>
          <w:rFonts w:ascii="Calibri" w:hAnsi="Calibri" w:cs="Calibri"/>
          <w:b w:val="0"/>
          <w:bCs/>
          <w:color w:val="0F0D29" w:themeColor="text1"/>
          <w:sz w:val="22"/>
        </w:rPr>
        <w:t>Baseline Model</w:t>
      </w:r>
      <w:r>
        <w:rPr>
          <w:rFonts w:ascii="Calibri" w:hAnsi="Calibri" w:cs="Calibri"/>
          <w:b w:val="0"/>
          <w:bCs/>
          <w:color w:val="0F0D29" w:themeColor="text1"/>
          <w:sz w:val="22"/>
        </w:rPr>
        <w:t xml:space="preserve"> for several reasons, namely:</w:t>
      </w:r>
    </w:p>
    <w:p w14:paraId="34605826" w14:textId="5A29F8AE" w:rsidR="00627ABA" w:rsidRPr="0094518B" w:rsidRDefault="00B7001C" w:rsidP="00192D90">
      <w:pPr>
        <w:pStyle w:val="ListParagraph"/>
        <w:numPr>
          <w:ilvl w:val="0"/>
          <w:numId w:val="13"/>
        </w:numPr>
        <w:spacing w:line="240" w:lineRule="auto"/>
        <w:jc w:val="both"/>
        <w:rPr>
          <w:rFonts w:ascii="Calibri" w:hAnsi="Calibri" w:cs="Calibri"/>
          <w:color w:val="020057"/>
          <w:sz w:val="22"/>
          <w:u w:val="single"/>
        </w:rPr>
      </w:pPr>
      <w:r w:rsidRPr="0094518B">
        <w:rPr>
          <w:rFonts w:ascii="Calibri" w:hAnsi="Calibri" w:cs="Calibri"/>
          <w:b w:val="0"/>
          <w:color w:val="0F0D29" w:themeColor="text1"/>
          <w:sz w:val="22"/>
        </w:rPr>
        <w:t>Complexity</w:t>
      </w:r>
      <w:r w:rsidR="0079258B" w:rsidRPr="00EC591B">
        <w:rPr>
          <w:rFonts w:ascii="Calibri" w:hAnsi="Calibri" w:cs="Calibri"/>
          <w:b w:val="0"/>
          <w:color w:val="0F0D29" w:themeColor="text1"/>
          <w:sz w:val="24"/>
          <w:szCs w:val="20"/>
        </w:rPr>
        <w:t xml:space="preserve">, </w:t>
      </w:r>
      <w:r w:rsidR="00524D17" w:rsidRPr="0094518B">
        <w:rPr>
          <w:rFonts w:ascii="Calibri" w:hAnsi="Calibri" w:cs="Calibri"/>
          <w:b w:val="0"/>
          <w:color w:val="0F0D29" w:themeColor="text1"/>
          <w:sz w:val="22"/>
        </w:rPr>
        <w:t>non-</w:t>
      </w:r>
      <w:r w:rsidR="00C07DF0" w:rsidRPr="0094518B">
        <w:rPr>
          <w:rFonts w:ascii="Calibri" w:hAnsi="Calibri" w:cs="Calibri"/>
          <w:b w:val="0"/>
          <w:color w:val="0F0D29" w:themeColor="text1"/>
          <w:sz w:val="22"/>
        </w:rPr>
        <w:t>linearity,</w:t>
      </w:r>
      <w:r w:rsidR="0079258B" w:rsidRPr="0094518B">
        <w:rPr>
          <w:rFonts w:ascii="Calibri" w:hAnsi="Calibri" w:cs="Calibri"/>
          <w:b w:val="0"/>
          <w:color w:val="0F0D29" w:themeColor="text1"/>
          <w:sz w:val="22"/>
        </w:rPr>
        <w:t xml:space="preserve"> </w:t>
      </w:r>
      <w:r w:rsidR="0079258B" w:rsidRPr="00EC591B">
        <w:rPr>
          <w:rFonts w:ascii="Calibri" w:hAnsi="Calibri" w:cs="Calibri"/>
          <w:b w:val="0"/>
          <w:color w:val="0F0D29" w:themeColor="text1"/>
          <w:sz w:val="24"/>
          <w:szCs w:val="20"/>
        </w:rPr>
        <w:t>and unstructured</w:t>
      </w:r>
      <w:r w:rsidR="00BE18B3" w:rsidRPr="00EC591B">
        <w:rPr>
          <w:rFonts w:ascii="Calibri" w:hAnsi="Calibri" w:cs="Calibri"/>
          <w:b w:val="0"/>
          <w:color w:val="0F0D29" w:themeColor="text1"/>
          <w:sz w:val="24"/>
          <w:szCs w:val="20"/>
        </w:rPr>
        <w:t xml:space="preserve"> </w:t>
      </w:r>
      <w:r w:rsidR="005F455C" w:rsidRPr="00EC591B">
        <w:rPr>
          <w:rFonts w:ascii="Calibri" w:hAnsi="Calibri" w:cs="Calibri"/>
          <w:b w:val="0"/>
          <w:color w:val="0F0D29" w:themeColor="text1"/>
          <w:sz w:val="24"/>
          <w:szCs w:val="20"/>
        </w:rPr>
        <w:t>nature</w:t>
      </w:r>
      <w:r w:rsidR="00524D17" w:rsidRPr="00EC591B">
        <w:rPr>
          <w:rFonts w:ascii="Calibri" w:hAnsi="Calibri" w:cs="Calibri"/>
          <w:b w:val="0"/>
          <w:color w:val="0F0D29" w:themeColor="text1"/>
          <w:sz w:val="24"/>
          <w:szCs w:val="20"/>
        </w:rPr>
        <w:t xml:space="preserve"> </w:t>
      </w:r>
      <w:r w:rsidR="00E73CEB" w:rsidRPr="0094518B">
        <w:rPr>
          <w:rFonts w:ascii="Calibri" w:hAnsi="Calibri" w:cs="Calibri"/>
          <w:b w:val="0"/>
          <w:color w:val="0F0D29" w:themeColor="text1"/>
          <w:sz w:val="22"/>
        </w:rPr>
        <w:t xml:space="preserve">of </w:t>
      </w:r>
      <w:r w:rsidR="00E73CEB" w:rsidRPr="00EC591B">
        <w:rPr>
          <w:rFonts w:ascii="Calibri" w:hAnsi="Calibri" w:cs="Calibri"/>
          <w:b w:val="0"/>
          <w:color w:val="0F0D29" w:themeColor="text1"/>
          <w:sz w:val="24"/>
          <w:szCs w:val="20"/>
        </w:rPr>
        <w:t>cell</w:t>
      </w:r>
      <w:r w:rsidR="0079258B" w:rsidRPr="00EC591B">
        <w:rPr>
          <w:rFonts w:ascii="Calibri" w:hAnsi="Calibri" w:cs="Calibri"/>
          <w:b w:val="0"/>
          <w:color w:val="0F0D29" w:themeColor="text1"/>
          <w:sz w:val="24"/>
          <w:szCs w:val="20"/>
        </w:rPr>
        <w:t xml:space="preserve"> images</w:t>
      </w:r>
      <w:r w:rsidRPr="0094518B">
        <w:rPr>
          <w:rFonts w:ascii="Calibri" w:hAnsi="Calibri" w:cs="Calibri"/>
          <w:b w:val="0"/>
          <w:color w:val="0F0D29" w:themeColor="text1"/>
          <w:sz w:val="22"/>
        </w:rPr>
        <w:t xml:space="preserve">, and how Neural Network provides </w:t>
      </w:r>
      <w:r w:rsidR="00154B12" w:rsidRPr="0094518B">
        <w:rPr>
          <w:rFonts w:ascii="Calibri" w:hAnsi="Calibri" w:cs="Calibri"/>
          <w:b w:val="0"/>
          <w:color w:val="0F0D29" w:themeColor="text1"/>
          <w:sz w:val="22"/>
        </w:rPr>
        <w:t xml:space="preserve">a means of capturing </w:t>
      </w:r>
      <w:r w:rsidR="00196057" w:rsidRPr="0094518B">
        <w:rPr>
          <w:rFonts w:ascii="Calibri" w:hAnsi="Calibri" w:cs="Calibri"/>
          <w:b w:val="0"/>
          <w:color w:val="0F0D29" w:themeColor="text1"/>
          <w:sz w:val="22"/>
        </w:rPr>
        <w:t xml:space="preserve">these </w:t>
      </w:r>
      <w:r w:rsidR="00052DC0" w:rsidRPr="0094518B">
        <w:rPr>
          <w:rFonts w:ascii="Calibri" w:hAnsi="Calibri" w:cs="Calibri"/>
          <w:b w:val="0"/>
          <w:color w:val="0F0D29" w:themeColor="text1"/>
          <w:sz w:val="22"/>
        </w:rPr>
        <w:t>complexities and</w:t>
      </w:r>
      <w:r w:rsidR="00196057" w:rsidRPr="0094518B">
        <w:rPr>
          <w:rFonts w:ascii="Calibri" w:hAnsi="Calibri" w:cs="Calibri"/>
          <w:b w:val="0"/>
          <w:color w:val="0F0D29" w:themeColor="text1"/>
          <w:sz w:val="22"/>
        </w:rPr>
        <w:t xml:space="preserve"> mapping it out in a neural network</w:t>
      </w:r>
      <w:r w:rsidR="00661D7E" w:rsidRPr="0094518B">
        <w:rPr>
          <w:rFonts w:ascii="Calibri" w:hAnsi="Calibri" w:cs="Calibri"/>
          <w:b w:val="0"/>
          <w:color w:val="0F0D29" w:themeColor="text1"/>
          <w:sz w:val="22"/>
        </w:rPr>
        <w:t xml:space="preserve"> is appropriate for </w:t>
      </w:r>
      <w:r w:rsidR="008261C6" w:rsidRPr="0094518B">
        <w:rPr>
          <w:rFonts w:ascii="Calibri" w:hAnsi="Calibri" w:cs="Calibri"/>
          <w:b w:val="0"/>
          <w:color w:val="0F0D29" w:themeColor="text1"/>
          <w:sz w:val="22"/>
        </w:rPr>
        <w:t>problem at hand.</w:t>
      </w:r>
    </w:p>
    <w:p w14:paraId="718F74D3" w14:textId="2646BA7D" w:rsidR="00F81E58" w:rsidRPr="0094518B" w:rsidRDefault="00F44867" w:rsidP="00192D90">
      <w:pPr>
        <w:pStyle w:val="ListParagraph"/>
        <w:numPr>
          <w:ilvl w:val="0"/>
          <w:numId w:val="13"/>
        </w:numPr>
        <w:spacing w:line="240" w:lineRule="auto"/>
        <w:jc w:val="both"/>
        <w:rPr>
          <w:rFonts w:ascii="Calibri" w:hAnsi="Calibri" w:cs="Calibri"/>
          <w:color w:val="020057"/>
          <w:sz w:val="22"/>
          <w:u w:val="single"/>
        </w:rPr>
      </w:pPr>
      <w:r w:rsidRPr="0094518B">
        <w:rPr>
          <w:rFonts w:ascii="Calibri" w:hAnsi="Calibri" w:cs="Calibri"/>
          <w:b w:val="0"/>
          <w:color w:val="0F0D29" w:themeColor="text1"/>
          <w:sz w:val="22"/>
        </w:rPr>
        <w:t xml:space="preserve">The ability to </w:t>
      </w:r>
      <w:r w:rsidR="00397B31" w:rsidRPr="0094518B">
        <w:rPr>
          <w:rFonts w:ascii="Calibri" w:hAnsi="Calibri" w:cs="Calibri"/>
          <w:b w:val="0"/>
          <w:color w:val="0F0D29" w:themeColor="text1"/>
          <w:sz w:val="22"/>
        </w:rPr>
        <w:t>pick out patterns</w:t>
      </w:r>
      <w:r w:rsidR="00D43F15" w:rsidRPr="0094518B">
        <w:rPr>
          <w:rFonts w:ascii="Calibri" w:hAnsi="Calibri" w:cs="Calibri"/>
          <w:b w:val="0"/>
          <w:color w:val="0F0D29" w:themeColor="text1"/>
          <w:sz w:val="22"/>
        </w:rPr>
        <w:t>, generalize</w:t>
      </w:r>
      <w:r w:rsidR="00CB19DB" w:rsidRPr="0094518B">
        <w:rPr>
          <w:rFonts w:ascii="Calibri" w:hAnsi="Calibri" w:cs="Calibri"/>
          <w:b w:val="0"/>
          <w:color w:val="0F0D29" w:themeColor="text1"/>
          <w:sz w:val="22"/>
        </w:rPr>
        <w:t>,</w:t>
      </w:r>
      <w:r w:rsidR="00397B31" w:rsidRPr="0094518B">
        <w:rPr>
          <w:rFonts w:ascii="Calibri" w:hAnsi="Calibri" w:cs="Calibri"/>
          <w:b w:val="0"/>
          <w:color w:val="0F0D29" w:themeColor="text1"/>
          <w:sz w:val="22"/>
        </w:rPr>
        <w:t xml:space="preserve"> and map it on a</w:t>
      </w:r>
      <w:r w:rsidR="0062578E" w:rsidRPr="0094518B">
        <w:rPr>
          <w:rFonts w:ascii="Calibri" w:hAnsi="Calibri" w:cs="Calibri"/>
          <w:b w:val="0"/>
          <w:color w:val="0F0D29" w:themeColor="text1"/>
          <w:sz w:val="22"/>
        </w:rPr>
        <w:t xml:space="preserve"> </w:t>
      </w:r>
      <w:r w:rsidR="006841EA" w:rsidRPr="0094518B">
        <w:rPr>
          <w:rFonts w:ascii="Calibri" w:hAnsi="Calibri" w:cs="Calibri"/>
          <w:b w:val="0"/>
          <w:color w:val="0F0D29" w:themeColor="text1"/>
          <w:sz w:val="22"/>
        </w:rPr>
        <w:t>network to classify.</w:t>
      </w:r>
    </w:p>
    <w:p w14:paraId="669B5B6F" w14:textId="624470CF" w:rsidR="00F81E58" w:rsidRPr="0094518B" w:rsidRDefault="00052DC0" w:rsidP="00192D90">
      <w:pPr>
        <w:pStyle w:val="ListParagraph"/>
        <w:numPr>
          <w:ilvl w:val="0"/>
          <w:numId w:val="13"/>
        </w:numPr>
        <w:spacing w:line="240" w:lineRule="auto"/>
        <w:jc w:val="both"/>
        <w:rPr>
          <w:rFonts w:ascii="Calibri" w:hAnsi="Calibri" w:cs="Calibri"/>
          <w:color w:val="020057"/>
          <w:sz w:val="22"/>
          <w:u w:val="single"/>
        </w:rPr>
      </w:pPr>
      <w:r w:rsidRPr="0094518B">
        <w:rPr>
          <w:rFonts w:ascii="Calibri" w:hAnsi="Calibri" w:cs="Calibri"/>
          <w:b w:val="0"/>
          <w:color w:val="0F0D29" w:themeColor="text1"/>
          <w:sz w:val="22"/>
        </w:rPr>
        <w:t xml:space="preserve">By using this Pattern </w:t>
      </w:r>
      <w:r w:rsidR="00862DAD" w:rsidRPr="0094518B">
        <w:rPr>
          <w:rFonts w:ascii="Calibri" w:hAnsi="Calibri" w:cs="Calibri"/>
          <w:b w:val="0"/>
          <w:color w:val="0F0D29" w:themeColor="text1"/>
          <w:sz w:val="22"/>
        </w:rPr>
        <w:t xml:space="preserve">Recognition </w:t>
      </w:r>
      <w:r w:rsidR="00A974A2" w:rsidRPr="0094518B">
        <w:rPr>
          <w:rFonts w:ascii="Calibri" w:hAnsi="Calibri" w:cs="Calibri"/>
          <w:b w:val="0"/>
          <w:color w:val="0F0D29" w:themeColor="text1"/>
          <w:sz w:val="22"/>
        </w:rPr>
        <w:t xml:space="preserve">to our </w:t>
      </w:r>
      <w:r w:rsidR="00367572" w:rsidRPr="0094518B">
        <w:rPr>
          <w:rFonts w:ascii="Calibri" w:hAnsi="Calibri" w:cs="Calibri"/>
          <w:b w:val="0"/>
          <w:color w:val="0F0D29" w:themeColor="text1"/>
          <w:sz w:val="22"/>
        </w:rPr>
        <w:t>advantage and</w:t>
      </w:r>
      <w:r w:rsidR="00A974A2" w:rsidRPr="0094518B">
        <w:rPr>
          <w:rFonts w:ascii="Calibri" w:hAnsi="Calibri" w:cs="Calibri"/>
          <w:b w:val="0"/>
          <w:color w:val="0F0D29" w:themeColor="text1"/>
          <w:sz w:val="22"/>
        </w:rPr>
        <w:t xml:space="preserve"> overcoming the issue of</w:t>
      </w:r>
      <w:r w:rsidR="00A36C1B" w:rsidRPr="0094518B">
        <w:rPr>
          <w:rFonts w:ascii="Calibri" w:hAnsi="Calibri" w:cs="Calibri"/>
          <w:b w:val="0"/>
          <w:color w:val="0F0D29" w:themeColor="text1"/>
          <w:sz w:val="22"/>
        </w:rPr>
        <w:t xml:space="preserve"> restricted dataset of only epithelial cells being cancerous, as neural network</w:t>
      </w:r>
      <w:r w:rsidR="009542BF" w:rsidRPr="0094518B">
        <w:rPr>
          <w:rFonts w:ascii="Calibri" w:hAnsi="Calibri" w:cs="Calibri"/>
          <w:b w:val="0"/>
          <w:color w:val="0F0D29" w:themeColor="text1"/>
          <w:sz w:val="22"/>
        </w:rPr>
        <w:t xml:space="preserve">’s generalization </w:t>
      </w:r>
      <w:r w:rsidR="00367572" w:rsidRPr="0094518B">
        <w:rPr>
          <w:rFonts w:ascii="Calibri" w:hAnsi="Calibri" w:cs="Calibri"/>
          <w:b w:val="0"/>
          <w:color w:val="0F0D29" w:themeColor="text1"/>
          <w:sz w:val="22"/>
        </w:rPr>
        <w:t xml:space="preserve">helps </w:t>
      </w:r>
      <w:r w:rsidR="00A36C1B" w:rsidRPr="0094518B">
        <w:rPr>
          <w:rFonts w:ascii="Calibri" w:hAnsi="Calibri" w:cs="Calibri"/>
          <w:b w:val="0"/>
          <w:color w:val="0F0D29" w:themeColor="text1"/>
          <w:sz w:val="22"/>
        </w:rPr>
        <w:t>find</w:t>
      </w:r>
      <w:r w:rsidR="00367572" w:rsidRPr="0094518B">
        <w:rPr>
          <w:rFonts w:ascii="Calibri" w:hAnsi="Calibri" w:cs="Calibri"/>
          <w:b w:val="0"/>
          <w:color w:val="0F0D29" w:themeColor="text1"/>
          <w:sz w:val="22"/>
        </w:rPr>
        <w:t xml:space="preserve"> </w:t>
      </w:r>
      <w:r w:rsidR="00A36C1B" w:rsidRPr="0094518B">
        <w:rPr>
          <w:rFonts w:ascii="Calibri" w:hAnsi="Calibri" w:cs="Calibri"/>
          <w:b w:val="0"/>
          <w:color w:val="0F0D29" w:themeColor="text1"/>
          <w:sz w:val="22"/>
        </w:rPr>
        <w:t xml:space="preserve">the pattern of </w:t>
      </w:r>
      <w:r w:rsidR="00052EEC" w:rsidRPr="0094518B">
        <w:rPr>
          <w:rFonts w:ascii="Calibri" w:hAnsi="Calibri" w:cs="Calibri"/>
          <w:b w:val="0"/>
          <w:color w:val="0F0D29" w:themeColor="text1"/>
          <w:sz w:val="22"/>
        </w:rPr>
        <w:t xml:space="preserve">isCancerous </w:t>
      </w:r>
      <w:r w:rsidR="00A36C1B" w:rsidRPr="0094518B">
        <w:rPr>
          <w:rFonts w:ascii="Calibri" w:hAnsi="Calibri" w:cs="Calibri"/>
          <w:b w:val="0"/>
          <w:color w:val="0F0D29" w:themeColor="text1"/>
          <w:sz w:val="22"/>
        </w:rPr>
        <w:t xml:space="preserve">cell rather than </w:t>
      </w:r>
      <w:r w:rsidR="00367572" w:rsidRPr="0094518B">
        <w:rPr>
          <w:rFonts w:ascii="Calibri" w:hAnsi="Calibri" w:cs="Calibri"/>
          <w:b w:val="0"/>
          <w:color w:val="0F0D29" w:themeColor="text1"/>
          <w:sz w:val="22"/>
        </w:rPr>
        <w:t>an</w:t>
      </w:r>
      <w:r w:rsidR="00A36C1B" w:rsidRPr="0094518B">
        <w:rPr>
          <w:rFonts w:ascii="Calibri" w:hAnsi="Calibri" w:cs="Calibri"/>
          <w:b w:val="0"/>
          <w:color w:val="0F0D29" w:themeColor="text1"/>
          <w:sz w:val="22"/>
        </w:rPr>
        <w:t xml:space="preserve"> </w:t>
      </w:r>
      <w:r w:rsidR="007F4373" w:rsidRPr="0094518B">
        <w:rPr>
          <w:rFonts w:ascii="Calibri" w:hAnsi="Calibri" w:cs="Calibri"/>
          <w:b w:val="0"/>
          <w:color w:val="0F0D29" w:themeColor="text1"/>
          <w:sz w:val="22"/>
        </w:rPr>
        <w:t>epithelial cell and correlating it to isCancerous</w:t>
      </w:r>
      <w:r w:rsidR="00052EEC" w:rsidRPr="0094518B">
        <w:rPr>
          <w:rFonts w:ascii="Calibri" w:hAnsi="Calibri" w:cs="Calibri"/>
          <w:b w:val="0"/>
          <w:color w:val="0F0D29" w:themeColor="text1"/>
          <w:sz w:val="22"/>
        </w:rPr>
        <w:t>.</w:t>
      </w:r>
    </w:p>
    <w:p w14:paraId="7CBF3766" w14:textId="23F4E1CF" w:rsidR="00F81E58" w:rsidRPr="0094518B" w:rsidRDefault="001B1200" w:rsidP="00192D90">
      <w:pPr>
        <w:pStyle w:val="ListParagraph"/>
        <w:numPr>
          <w:ilvl w:val="0"/>
          <w:numId w:val="13"/>
        </w:numPr>
        <w:spacing w:line="240" w:lineRule="auto"/>
        <w:jc w:val="both"/>
        <w:rPr>
          <w:rFonts w:ascii="Calibri" w:hAnsi="Calibri" w:cs="Calibri"/>
          <w:color w:val="020057"/>
          <w:sz w:val="22"/>
          <w:u w:val="single"/>
        </w:rPr>
      </w:pPr>
      <w:r w:rsidRPr="0094518B">
        <w:rPr>
          <w:rFonts w:ascii="Calibri" w:hAnsi="Calibri" w:cs="Calibri"/>
          <w:b w:val="0"/>
          <w:color w:val="0F0D29" w:themeColor="text1"/>
          <w:sz w:val="22"/>
        </w:rPr>
        <w:t xml:space="preserve">Ease of implementation, as setting up a </w:t>
      </w:r>
      <w:r w:rsidR="00475AF5" w:rsidRPr="0094518B">
        <w:rPr>
          <w:rFonts w:ascii="Calibri" w:hAnsi="Calibri" w:cs="Calibri"/>
          <w:b w:val="0"/>
          <w:color w:val="0F0D29" w:themeColor="text1"/>
          <w:sz w:val="22"/>
        </w:rPr>
        <w:t xml:space="preserve">Neural network is quick and easy to set up and running, with minimal </w:t>
      </w:r>
      <w:r w:rsidR="004D51F3" w:rsidRPr="0094518B">
        <w:rPr>
          <w:rFonts w:ascii="Calibri" w:hAnsi="Calibri" w:cs="Calibri"/>
          <w:b w:val="0"/>
          <w:color w:val="0F0D29" w:themeColor="text1"/>
          <w:sz w:val="22"/>
        </w:rPr>
        <w:t>human input</w:t>
      </w:r>
      <w:r w:rsidR="00CE0757" w:rsidRPr="0094518B">
        <w:rPr>
          <w:rFonts w:ascii="Calibri" w:hAnsi="Calibri" w:cs="Calibri"/>
          <w:b w:val="0"/>
          <w:color w:val="0F0D29" w:themeColor="text1"/>
          <w:sz w:val="22"/>
        </w:rPr>
        <w:t xml:space="preserve">, especially for </w:t>
      </w:r>
      <w:r w:rsidR="00980A92" w:rsidRPr="0094518B">
        <w:rPr>
          <w:rFonts w:ascii="Calibri" w:hAnsi="Calibri" w:cs="Calibri"/>
          <w:b w:val="0"/>
          <w:color w:val="0F0D29" w:themeColor="text1"/>
          <w:sz w:val="22"/>
        </w:rPr>
        <w:t>a baseline model.</w:t>
      </w:r>
    </w:p>
    <w:p w14:paraId="5CDF629E" w14:textId="570BE1DF" w:rsidR="00F81E58" w:rsidRPr="001704C6" w:rsidRDefault="00AB686C" w:rsidP="00192D90">
      <w:pPr>
        <w:pStyle w:val="ListParagraph"/>
        <w:numPr>
          <w:ilvl w:val="0"/>
          <w:numId w:val="13"/>
        </w:numPr>
        <w:spacing w:line="240" w:lineRule="auto"/>
        <w:jc w:val="both"/>
        <w:rPr>
          <w:rFonts w:ascii="Calibri" w:hAnsi="Calibri" w:cs="Calibri"/>
          <w:color w:val="020057"/>
          <w:sz w:val="22"/>
          <w:u w:val="single"/>
        </w:rPr>
      </w:pPr>
      <w:r w:rsidRPr="0094518B">
        <w:rPr>
          <w:rFonts w:ascii="Calibri" w:hAnsi="Calibri" w:cs="Calibri"/>
          <w:b w:val="0"/>
          <w:color w:val="0F0D29" w:themeColor="text1"/>
          <w:sz w:val="22"/>
        </w:rPr>
        <w:t xml:space="preserve">Delivering an output in a reasonable time with fast </w:t>
      </w:r>
      <w:r w:rsidR="00377DAD" w:rsidRPr="0094518B">
        <w:rPr>
          <w:rFonts w:ascii="Calibri" w:hAnsi="Calibri" w:cs="Calibri"/>
          <w:b w:val="0"/>
          <w:color w:val="0F0D29" w:themeColor="text1"/>
          <w:sz w:val="22"/>
        </w:rPr>
        <w:t xml:space="preserve">process times, and </w:t>
      </w:r>
      <w:r w:rsidR="00D9257B" w:rsidRPr="0094518B">
        <w:rPr>
          <w:rFonts w:ascii="Calibri" w:hAnsi="Calibri" w:cs="Calibri"/>
          <w:b w:val="0"/>
          <w:color w:val="0F0D29" w:themeColor="text1"/>
          <w:sz w:val="22"/>
        </w:rPr>
        <w:t>reasonable system requirements.</w:t>
      </w:r>
    </w:p>
    <w:p w14:paraId="38D48ED9" w14:textId="77777777" w:rsidR="00EE09CC" w:rsidRDefault="00EE09CC" w:rsidP="00192D90">
      <w:pPr>
        <w:spacing w:line="240" w:lineRule="auto"/>
        <w:jc w:val="both"/>
        <w:rPr>
          <w:rFonts w:ascii="Calibri" w:hAnsi="Calibri" w:cs="Calibri"/>
          <w:b w:val="0"/>
          <w:bCs/>
          <w:color w:val="0F0D29" w:themeColor="text1"/>
          <w:sz w:val="22"/>
        </w:rPr>
      </w:pPr>
    </w:p>
    <w:p w14:paraId="30DFA3BB" w14:textId="3F5D6AFD" w:rsidR="00EE09CC" w:rsidRDefault="007B4BBA" w:rsidP="00192D90">
      <w:p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 xml:space="preserve">From here, </w:t>
      </w:r>
      <w:r w:rsidR="00BF1A81">
        <w:rPr>
          <w:rFonts w:ascii="Calibri" w:hAnsi="Calibri" w:cs="Calibri"/>
          <w:b w:val="0"/>
          <w:bCs/>
          <w:color w:val="0F0D29" w:themeColor="text1"/>
          <w:sz w:val="22"/>
        </w:rPr>
        <w:t xml:space="preserve">we moved on to </w:t>
      </w:r>
      <w:r>
        <w:rPr>
          <w:rFonts w:ascii="Calibri" w:hAnsi="Calibri" w:cs="Calibri"/>
          <w:b w:val="0"/>
          <w:bCs/>
          <w:color w:val="0F0D29" w:themeColor="text1"/>
          <w:sz w:val="22"/>
        </w:rPr>
        <w:t>Deep</w:t>
      </w:r>
      <w:r w:rsidR="004C430F">
        <w:rPr>
          <w:rFonts w:ascii="Calibri" w:hAnsi="Calibri" w:cs="Calibri"/>
          <w:b w:val="0"/>
          <w:bCs/>
          <w:color w:val="0F0D29" w:themeColor="text1"/>
          <w:sz w:val="22"/>
        </w:rPr>
        <w:t xml:space="preserve"> Learning Algorithm </w:t>
      </w:r>
      <w:r w:rsidR="00BF1A81">
        <w:rPr>
          <w:rFonts w:ascii="Calibri" w:hAnsi="Calibri" w:cs="Calibri"/>
          <w:b w:val="0"/>
          <w:bCs/>
          <w:color w:val="0F0D29" w:themeColor="text1"/>
          <w:sz w:val="22"/>
        </w:rPr>
        <w:t>for the following reasons:</w:t>
      </w:r>
    </w:p>
    <w:p w14:paraId="5399A33F" w14:textId="2B125BDE" w:rsidR="00BF1A81" w:rsidRDefault="00190792" w:rsidP="00192D90">
      <w:pPr>
        <w:pStyle w:val="ListParagraph"/>
        <w:numPr>
          <w:ilvl w:val="0"/>
          <w:numId w:val="13"/>
        </w:num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 xml:space="preserve">Deep Learning eliminates the need of pre-processing, and data </w:t>
      </w:r>
      <w:r w:rsidR="009A562A">
        <w:rPr>
          <w:rFonts w:ascii="Calibri" w:hAnsi="Calibri" w:cs="Calibri"/>
          <w:b w:val="0"/>
          <w:bCs/>
          <w:color w:val="0F0D29" w:themeColor="text1"/>
          <w:sz w:val="22"/>
        </w:rPr>
        <w:t>skewedness.</w:t>
      </w:r>
    </w:p>
    <w:p w14:paraId="5C05F964" w14:textId="2D2BD679" w:rsidR="00535293" w:rsidRDefault="00814987" w:rsidP="00192D90">
      <w:pPr>
        <w:pStyle w:val="ListParagraph"/>
        <w:numPr>
          <w:ilvl w:val="0"/>
          <w:numId w:val="13"/>
        </w:num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C</w:t>
      </w:r>
      <w:r w:rsidR="001B3416">
        <w:rPr>
          <w:rFonts w:ascii="Calibri" w:hAnsi="Calibri" w:cs="Calibri"/>
          <w:b w:val="0"/>
          <w:bCs/>
          <w:color w:val="0F0D29" w:themeColor="text1"/>
          <w:sz w:val="22"/>
        </w:rPr>
        <w:t xml:space="preserve">onsidering both the </w:t>
      </w:r>
      <w:r w:rsidR="00D5343F">
        <w:rPr>
          <w:rFonts w:ascii="Calibri" w:hAnsi="Calibri" w:cs="Calibri"/>
          <w:b w:val="0"/>
          <w:bCs/>
          <w:color w:val="0F0D29" w:themeColor="text1"/>
          <w:sz w:val="22"/>
        </w:rPr>
        <w:t xml:space="preserve">students doing this assignment </w:t>
      </w:r>
      <w:r w:rsidR="00323C9E">
        <w:rPr>
          <w:rFonts w:ascii="Calibri" w:hAnsi="Calibri" w:cs="Calibri"/>
          <w:b w:val="0"/>
          <w:bCs/>
          <w:color w:val="0F0D29" w:themeColor="text1"/>
          <w:sz w:val="22"/>
        </w:rPr>
        <w:t xml:space="preserve">lack an understanding of </w:t>
      </w:r>
      <w:r w:rsidR="0012528F">
        <w:rPr>
          <w:rFonts w:ascii="Calibri" w:hAnsi="Calibri" w:cs="Calibri"/>
          <w:b w:val="0"/>
          <w:bCs/>
          <w:color w:val="0F0D29" w:themeColor="text1"/>
          <w:sz w:val="22"/>
        </w:rPr>
        <w:t>subject matter</w:t>
      </w:r>
      <w:r w:rsidR="00C06253">
        <w:rPr>
          <w:rFonts w:ascii="Calibri" w:hAnsi="Calibri" w:cs="Calibri"/>
          <w:b w:val="0"/>
          <w:bCs/>
          <w:color w:val="0F0D29" w:themeColor="text1"/>
          <w:sz w:val="22"/>
        </w:rPr>
        <w:t xml:space="preserve"> </w:t>
      </w:r>
      <w:r w:rsidR="007E5B9D">
        <w:rPr>
          <w:rFonts w:ascii="Calibri" w:hAnsi="Calibri" w:cs="Calibri"/>
          <w:b w:val="0"/>
          <w:bCs/>
          <w:color w:val="0F0D29" w:themeColor="text1"/>
          <w:sz w:val="22"/>
        </w:rPr>
        <w:t>i.e.,</w:t>
      </w:r>
      <w:r w:rsidR="00C06253">
        <w:rPr>
          <w:rFonts w:ascii="Calibri" w:hAnsi="Calibri" w:cs="Calibri"/>
          <w:b w:val="0"/>
          <w:bCs/>
          <w:color w:val="0F0D29" w:themeColor="text1"/>
          <w:sz w:val="22"/>
        </w:rPr>
        <w:t xml:space="preserve"> Cell Images, Types, Cancerous properties, etc., </w:t>
      </w:r>
      <w:r w:rsidR="007E5B9D">
        <w:rPr>
          <w:rFonts w:ascii="Calibri" w:hAnsi="Calibri" w:cs="Calibri"/>
          <w:b w:val="0"/>
          <w:bCs/>
          <w:color w:val="0F0D29" w:themeColor="text1"/>
          <w:sz w:val="22"/>
        </w:rPr>
        <w:t>Deep Learning can work despite having no knowledge on these topics.</w:t>
      </w:r>
      <w:r w:rsidR="00992353">
        <w:rPr>
          <w:rFonts w:ascii="Calibri" w:hAnsi="Calibri" w:cs="Calibri"/>
          <w:b w:val="0"/>
          <w:bCs/>
          <w:color w:val="0F0D29" w:themeColor="text1"/>
          <w:sz w:val="22"/>
        </w:rPr>
        <w:t xml:space="preserve"> </w:t>
      </w:r>
    </w:p>
    <w:p w14:paraId="32C984FD" w14:textId="0E306102" w:rsidR="00EF67DC" w:rsidRDefault="00EF67DC" w:rsidP="00192D90">
      <w:pPr>
        <w:pStyle w:val="ListParagraph"/>
        <w:numPr>
          <w:ilvl w:val="0"/>
          <w:numId w:val="13"/>
        </w:num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 xml:space="preserve">Having </w:t>
      </w:r>
      <w:r w:rsidR="0031014B">
        <w:rPr>
          <w:rFonts w:ascii="Calibri" w:hAnsi="Calibri" w:cs="Calibri"/>
          <w:b w:val="0"/>
          <w:bCs/>
          <w:color w:val="0F0D29" w:themeColor="text1"/>
          <w:sz w:val="22"/>
        </w:rPr>
        <w:t xml:space="preserve">a reasonably big number of hidden layers means </w:t>
      </w:r>
      <w:r w:rsidR="00B34B31">
        <w:rPr>
          <w:rFonts w:ascii="Calibri" w:hAnsi="Calibri" w:cs="Calibri"/>
          <w:b w:val="0"/>
          <w:bCs/>
          <w:color w:val="0F0D29" w:themeColor="text1"/>
          <w:sz w:val="22"/>
        </w:rPr>
        <w:t>all the intricacies of each cell can be recorded and have a</w:t>
      </w:r>
      <w:r w:rsidR="008A44E5">
        <w:rPr>
          <w:rFonts w:ascii="Calibri" w:hAnsi="Calibri" w:cs="Calibri"/>
          <w:b w:val="0"/>
          <w:bCs/>
          <w:color w:val="0F0D29" w:themeColor="text1"/>
          <w:sz w:val="22"/>
        </w:rPr>
        <w:t>n impact separately within the prediction</w:t>
      </w:r>
      <w:r w:rsidR="00107352">
        <w:rPr>
          <w:rFonts w:ascii="Calibri" w:hAnsi="Calibri" w:cs="Calibri"/>
          <w:b w:val="0"/>
          <w:bCs/>
          <w:color w:val="0F0D29" w:themeColor="text1"/>
          <w:sz w:val="22"/>
        </w:rPr>
        <w:t xml:space="preserve">, in other words, Deep Learning accommodates and acknowledges all the tiny intricacies and </w:t>
      </w:r>
      <w:r w:rsidR="00511A42">
        <w:rPr>
          <w:rFonts w:ascii="Calibri" w:hAnsi="Calibri" w:cs="Calibri"/>
          <w:b w:val="0"/>
          <w:bCs/>
          <w:color w:val="0F0D29" w:themeColor="text1"/>
          <w:sz w:val="22"/>
        </w:rPr>
        <w:t xml:space="preserve">distinct features into </w:t>
      </w:r>
      <w:r w:rsidR="00101C08">
        <w:rPr>
          <w:rFonts w:ascii="Calibri" w:hAnsi="Calibri" w:cs="Calibri"/>
          <w:b w:val="0"/>
          <w:bCs/>
          <w:color w:val="0F0D29" w:themeColor="text1"/>
          <w:sz w:val="22"/>
        </w:rPr>
        <w:t xml:space="preserve">hidden layer </w:t>
      </w:r>
      <w:r w:rsidR="006D53DA">
        <w:rPr>
          <w:rFonts w:ascii="Calibri" w:hAnsi="Calibri" w:cs="Calibri"/>
          <w:b w:val="0"/>
          <w:bCs/>
          <w:color w:val="0F0D29" w:themeColor="text1"/>
          <w:sz w:val="22"/>
        </w:rPr>
        <w:t>neurons and</w:t>
      </w:r>
      <w:r w:rsidR="00101C08">
        <w:rPr>
          <w:rFonts w:ascii="Calibri" w:hAnsi="Calibri" w:cs="Calibri"/>
          <w:b w:val="0"/>
          <w:bCs/>
          <w:color w:val="0F0D29" w:themeColor="text1"/>
          <w:sz w:val="22"/>
        </w:rPr>
        <w:t xml:space="preserve"> can make a </w:t>
      </w:r>
      <w:r w:rsidR="00BB52A1">
        <w:rPr>
          <w:rFonts w:ascii="Calibri" w:hAnsi="Calibri" w:cs="Calibri"/>
          <w:b w:val="0"/>
          <w:bCs/>
          <w:color w:val="0F0D29" w:themeColor="text1"/>
          <w:sz w:val="22"/>
        </w:rPr>
        <w:t>much-experienced</w:t>
      </w:r>
      <w:r w:rsidR="00101C08">
        <w:rPr>
          <w:rFonts w:ascii="Calibri" w:hAnsi="Calibri" w:cs="Calibri"/>
          <w:b w:val="0"/>
          <w:bCs/>
          <w:color w:val="0F0D29" w:themeColor="text1"/>
          <w:sz w:val="22"/>
        </w:rPr>
        <w:t xml:space="preserve"> </w:t>
      </w:r>
      <w:r w:rsidR="00CD6556">
        <w:rPr>
          <w:rFonts w:ascii="Calibri" w:hAnsi="Calibri" w:cs="Calibri"/>
          <w:b w:val="0"/>
          <w:bCs/>
          <w:color w:val="0F0D29" w:themeColor="text1"/>
          <w:sz w:val="22"/>
        </w:rPr>
        <w:t>prediction with all the small details in mind.</w:t>
      </w:r>
      <w:r w:rsidR="00107352">
        <w:rPr>
          <w:rFonts w:ascii="Calibri" w:hAnsi="Calibri" w:cs="Calibri"/>
          <w:b w:val="0"/>
          <w:bCs/>
          <w:color w:val="0F0D29" w:themeColor="text1"/>
          <w:sz w:val="22"/>
        </w:rPr>
        <w:t xml:space="preserve"> </w:t>
      </w:r>
    </w:p>
    <w:p w14:paraId="14D81F54" w14:textId="77777777" w:rsidR="00122375" w:rsidRDefault="00122375" w:rsidP="00122375">
      <w:pPr>
        <w:spacing w:line="240" w:lineRule="auto"/>
        <w:rPr>
          <w:rFonts w:ascii="Calibri" w:hAnsi="Calibri" w:cs="Calibri"/>
          <w:b w:val="0"/>
          <w:bCs/>
          <w:color w:val="0F0D29" w:themeColor="text1"/>
          <w:sz w:val="22"/>
        </w:rPr>
      </w:pPr>
    </w:p>
    <w:p w14:paraId="4F339127" w14:textId="77777777" w:rsidR="00122375" w:rsidRDefault="00122375" w:rsidP="00122375">
      <w:pPr>
        <w:spacing w:line="240" w:lineRule="auto"/>
        <w:rPr>
          <w:rFonts w:ascii="Calibri" w:hAnsi="Calibri" w:cs="Calibri"/>
          <w:color w:val="020057"/>
          <w:u w:val="single"/>
        </w:rPr>
      </w:pPr>
      <w:r>
        <w:rPr>
          <w:rFonts w:ascii="Calibri" w:hAnsi="Calibri" w:cs="Calibri"/>
          <w:color w:val="020057"/>
          <w:u w:val="single"/>
        </w:rPr>
        <w:t>Evaluation of Performance</w:t>
      </w:r>
    </w:p>
    <w:p w14:paraId="266EF12E" w14:textId="19606DE6" w:rsidR="00122375" w:rsidRDefault="00122375" w:rsidP="00192D90">
      <w:p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 xml:space="preserve">After having implemented a baseline Neural Network, the accuracy came out to be </w:t>
      </w:r>
      <w:r w:rsidRPr="009B02F7">
        <w:rPr>
          <w:rFonts w:ascii="Calibri" w:hAnsi="Calibri" w:cs="Calibri"/>
          <w:b w:val="0"/>
          <w:bCs/>
          <w:color w:val="0F0D29" w:themeColor="text1"/>
          <w:sz w:val="22"/>
        </w:rPr>
        <w:t>0.</w:t>
      </w:r>
      <w:r w:rsidR="004519E9">
        <w:rPr>
          <w:rFonts w:ascii="Calibri" w:hAnsi="Calibri" w:cs="Calibri"/>
          <w:b w:val="0"/>
          <w:bCs/>
          <w:color w:val="0F0D29" w:themeColor="text1"/>
          <w:sz w:val="22"/>
        </w:rPr>
        <w:t>5970</w:t>
      </w:r>
      <w:r>
        <w:rPr>
          <w:rFonts w:ascii="Calibri" w:hAnsi="Calibri" w:cs="Calibri"/>
          <w:b w:val="0"/>
          <w:bCs/>
          <w:color w:val="0F0D29" w:themeColor="text1"/>
          <w:sz w:val="22"/>
        </w:rPr>
        <w:t xml:space="preserve"> for cellType Classification, and </w:t>
      </w:r>
      <w:r w:rsidRPr="001C5AB0">
        <w:rPr>
          <w:rFonts w:ascii="Calibri" w:hAnsi="Calibri" w:cs="Calibri"/>
          <w:b w:val="0"/>
          <w:bCs/>
          <w:color w:val="0F0D29" w:themeColor="text1"/>
          <w:sz w:val="22"/>
        </w:rPr>
        <w:t>0.</w:t>
      </w:r>
      <w:r w:rsidR="00BC1A7D">
        <w:rPr>
          <w:rFonts w:ascii="Calibri" w:hAnsi="Calibri" w:cs="Calibri"/>
          <w:b w:val="0"/>
          <w:bCs/>
          <w:color w:val="0F0D29" w:themeColor="text1"/>
          <w:sz w:val="22"/>
        </w:rPr>
        <w:t>6714</w:t>
      </w:r>
      <w:r>
        <w:rPr>
          <w:rFonts w:ascii="Calibri" w:hAnsi="Calibri" w:cs="Calibri"/>
          <w:b w:val="0"/>
          <w:bCs/>
          <w:color w:val="0F0D29" w:themeColor="text1"/>
          <w:sz w:val="22"/>
        </w:rPr>
        <w:t xml:space="preserve"> for isCancerous Classification. </w:t>
      </w:r>
      <w:r w:rsidR="00BC1A7D">
        <w:rPr>
          <w:rFonts w:ascii="Calibri" w:hAnsi="Calibri" w:cs="Calibri"/>
          <w:b w:val="0"/>
          <w:bCs/>
          <w:color w:val="0F0D29" w:themeColor="text1"/>
          <w:sz w:val="22"/>
        </w:rPr>
        <w:t xml:space="preserve">Furthermore, the </w:t>
      </w:r>
      <w:r w:rsidR="00C411F4">
        <w:rPr>
          <w:rFonts w:ascii="Calibri" w:hAnsi="Calibri" w:cs="Calibri"/>
          <w:b w:val="0"/>
          <w:bCs/>
          <w:color w:val="0F0D29" w:themeColor="text1"/>
          <w:sz w:val="22"/>
        </w:rPr>
        <w:t xml:space="preserve">loss was 0.9669 and 0.6802 respectively. </w:t>
      </w:r>
      <w:r>
        <w:rPr>
          <w:rFonts w:ascii="Calibri" w:hAnsi="Calibri" w:cs="Calibri"/>
          <w:b w:val="0"/>
          <w:bCs/>
          <w:color w:val="0F0D29" w:themeColor="text1"/>
          <w:sz w:val="22"/>
        </w:rPr>
        <w:t>From here, we must now come up with further optimization, and potentially look at other algorithms to further improve model performance and accuracy.</w:t>
      </w:r>
    </w:p>
    <w:p w14:paraId="092728C9" w14:textId="77777777" w:rsidR="00122375" w:rsidRDefault="00122375" w:rsidP="00192D90">
      <w:pPr>
        <w:spacing w:line="240" w:lineRule="auto"/>
        <w:jc w:val="both"/>
        <w:rPr>
          <w:rFonts w:ascii="Calibri" w:hAnsi="Calibri" w:cs="Calibri"/>
          <w:b w:val="0"/>
          <w:bCs/>
          <w:color w:val="0F0D29" w:themeColor="text1"/>
          <w:sz w:val="22"/>
        </w:rPr>
      </w:pPr>
    </w:p>
    <w:p w14:paraId="1628A5C7" w14:textId="7B3CC839" w:rsidR="00122375" w:rsidRPr="00122375" w:rsidRDefault="00122375" w:rsidP="003C21D8">
      <w:p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We noticed there was an overfitting with dataset. To combat this, we used l2 regularization and dropout to explore optimization possibilities. These can be seen image above.</w:t>
      </w:r>
    </w:p>
    <w:p w14:paraId="36C1CF3D" w14:textId="4E7613E4" w:rsidR="007E5B9D" w:rsidRDefault="007E5B9D" w:rsidP="00E938A9">
      <w:pPr>
        <w:spacing w:line="240" w:lineRule="auto"/>
        <w:rPr>
          <w:rFonts w:ascii="Calibri" w:hAnsi="Calibri" w:cs="Calibri"/>
          <w:b w:val="0"/>
          <w:bCs/>
          <w:color w:val="0F0D29" w:themeColor="text1"/>
          <w:sz w:val="22"/>
        </w:rPr>
      </w:pPr>
    </w:p>
    <w:tbl>
      <w:tblPr>
        <w:tblStyle w:val="TableGrid"/>
        <w:tblpPr w:leftFromText="180" w:rightFromText="180" w:vertAnchor="text" w:horzAnchor="margin" w:tblpY="421"/>
        <w:tblW w:w="0" w:type="auto"/>
        <w:tblLook w:val="04A0" w:firstRow="1" w:lastRow="0" w:firstColumn="1" w:lastColumn="0" w:noHBand="0" w:noVBand="1"/>
      </w:tblPr>
      <w:tblGrid>
        <w:gridCol w:w="4915"/>
        <w:gridCol w:w="5011"/>
      </w:tblGrid>
      <w:tr w:rsidR="003D5451" w:rsidRPr="00956D82" w14:paraId="2BF3DBDE" w14:textId="77777777" w:rsidTr="003D5451">
        <w:tc>
          <w:tcPr>
            <w:tcW w:w="9926" w:type="dxa"/>
            <w:gridSpan w:val="2"/>
          </w:tcPr>
          <w:p w14:paraId="1EAB47F2" w14:textId="77777777" w:rsidR="003D5451" w:rsidRPr="00956D82" w:rsidRDefault="003D5451" w:rsidP="003D5451">
            <w:pPr>
              <w:jc w:val="center"/>
              <w:rPr>
                <w:rFonts w:ascii="Calibri" w:hAnsi="Calibri" w:cs="Calibri"/>
                <w:color w:val="020057"/>
              </w:rPr>
            </w:pPr>
            <w:r>
              <w:rPr>
                <w:rFonts w:ascii="Calibri" w:hAnsi="Calibri" w:cs="Calibri"/>
                <w:color w:val="020057"/>
              </w:rPr>
              <w:t>Cell Type Classification</w:t>
            </w:r>
          </w:p>
        </w:tc>
      </w:tr>
      <w:tr w:rsidR="003D5451" w:rsidRPr="00956D82" w14:paraId="6B94AC7E" w14:textId="77777777" w:rsidTr="003D5451">
        <w:tc>
          <w:tcPr>
            <w:tcW w:w="4915" w:type="dxa"/>
          </w:tcPr>
          <w:p w14:paraId="45469C07" w14:textId="77777777" w:rsidR="003D5451" w:rsidRDefault="003D5451" w:rsidP="003D5451">
            <w:pPr>
              <w:rPr>
                <w:rFonts w:ascii="Calibri" w:hAnsi="Calibri" w:cs="Calibri"/>
                <w:color w:val="020057"/>
              </w:rPr>
            </w:pPr>
            <w:r>
              <w:rPr>
                <w:rFonts w:ascii="Calibri" w:hAnsi="Calibri" w:cs="Calibri"/>
                <w:color w:val="020057"/>
              </w:rPr>
              <w:t>Baseline</w:t>
            </w:r>
          </w:p>
        </w:tc>
        <w:tc>
          <w:tcPr>
            <w:tcW w:w="5011" w:type="dxa"/>
          </w:tcPr>
          <w:p w14:paraId="40DCA437" w14:textId="77777777" w:rsidR="003D5451" w:rsidRPr="00956D82" w:rsidRDefault="003D5451" w:rsidP="003D5451">
            <w:pPr>
              <w:rPr>
                <w:rFonts w:ascii="Calibri" w:hAnsi="Calibri" w:cs="Calibri"/>
                <w:color w:val="020057"/>
              </w:rPr>
            </w:pPr>
            <w:r>
              <w:rPr>
                <w:rFonts w:ascii="Calibri" w:hAnsi="Calibri" w:cs="Calibri"/>
                <w:color w:val="020057"/>
              </w:rPr>
              <w:t>Dropout</w:t>
            </w:r>
          </w:p>
        </w:tc>
      </w:tr>
      <w:tr w:rsidR="003D5451" w:rsidRPr="00956D82" w14:paraId="2A185866" w14:textId="77777777" w:rsidTr="003D5451">
        <w:tc>
          <w:tcPr>
            <w:tcW w:w="4915" w:type="dxa"/>
          </w:tcPr>
          <w:p w14:paraId="41AA47CC" w14:textId="77777777" w:rsidR="003D5451" w:rsidRPr="0094518B" w:rsidRDefault="003D5451" w:rsidP="003D5451">
            <w:pPr>
              <w:pStyle w:val="HTMLPreformatted"/>
              <w:shd w:val="clear" w:color="auto" w:fill="FFFFFF"/>
              <w:wordWrap w:val="0"/>
              <w:textAlignment w:val="baseline"/>
              <w:rPr>
                <w:rFonts w:ascii="Calibri" w:hAnsi="Calibri" w:cs="Calibri"/>
                <w:b/>
                <w:noProof/>
                <w:sz w:val="24"/>
                <w:szCs w:val="24"/>
              </w:rPr>
            </w:pPr>
            <w:r w:rsidRPr="00956D82">
              <w:rPr>
                <w:rFonts w:ascii="Calibri" w:hAnsi="Calibri" w:cs="Calibri"/>
                <w:b/>
                <w:noProof/>
                <w:color w:val="020057"/>
              </w:rPr>
              <w:drawing>
                <wp:anchor distT="0" distB="0" distL="114300" distR="114300" simplePos="0" relativeHeight="251658264" behindDoc="0" locked="0" layoutInCell="1" allowOverlap="1" wp14:anchorId="497EA3B8" wp14:editId="79846222">
                  <wp:simplePos x="0" y="0"/>
                  <wp:positionH relativeFrom="column">
                    <wp:posOffset>457634</wp:posOffset>
                  </wp:positionH>
                  <wp:positionV relativeFrom="paragraph">
                    <wp:posOffset>1805</wp:posOffset>
                  </wp:positionV>
                  <wp:extent cx="1864310" cy="988957"/>
                  <wp:effectExtent l="0" t="0" r="3175" b="1905"/>
                  <wp:wrapSquare wrapText="bothSides"/>
                  <wp:docPr id="79114239" name="Picture 79114239" descr="A graph of a graph of a graph of a graph of a graph of a graph of a graph of a graph of a graph of a graph of a graph of a graph of a graph o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4239" name="Picture 79114239" descr="A graph of a graph of a graph of a graph of a graph of a graph of a graph of a graph of a graph of a graph of a graph of a graph of a graph of&#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8631" cy="9912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11" w:type="dxa"/>
          </w:tcPr>
          <w:p w14:paraId="3C9137D9" w14:textId="77777777" w:rsidR="003D5451" w:rsidRPr="00956D82" w:rsidRDefault="003D5451" w:rsidP="003D5451">
            <w:pPr>
              <w:rPr>
                <w:rFonts w:ascii="Calibri" w:hAnsi="Calibri" w:cs="Calibri"/>
                <w:color w:val="020057"/>
              </w:rPr>
            </w:pPr>
            <w:r w:rsidRPr="0094518B">
              <w:rPr>
                <w:rFonts w:ascii="Calibri" w:hAnsi="Calibri" w:cs="Calibri"/>
                <w:b w:val="0"/>
                <w:noProof/>
                <w:sz w:val="24"/>
                <w:szCs w:val="24"/>
              </w:rPr>
              <w:drawing>
                <wp:anchor distT="0" distB="0" distL="114300" distR="114300" simplePos="0" relativeHeight="251658265" behindDoc="1" locked="0" layoutInCell="1" allowOverlap="1" wp14:anchorId="4BD39D84" wp14:editId="66B5B3D3">
                  <wp:simplePos x="0" y="0"/>
                  <wp:positionH relativeFrom="column">
                    <wp:posOffset>570698</wp:posOffset>
                  </wp:positionH>
                  <wp:positionV relativeFrom="paragraph">
                    <wp:posOffset>1806</wp:posOffset>
                  </wp:positionV>
                  <wp:extent cx="1832023" cy="971618"/>
                  <wp:effectExtent l="0" t="0" r="0" b="6350"/>
                  <wp:wrapSquare wrapText="bothSides"/>
                  <wp:docPr id="1687087784" name="Picture 1687087784" descr="A picture containing plo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52061" name="Picture 1285552061" descr="A picture containing plot, line, screenshot,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4963" cy="97317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5451" w:rsidRPr="00956D82" w14:paraId="0B515034" w14:textId="77777777" w:rsidTr="003D5451">
        <w:tc>
          <w:tcPr>
            <w:tcW w:w="4915" w:type="dxa"/>
          </w:tcPr>
          <w:p w14:paraId="03040F5C" w14:textId="77777777" w:rsidR="003D5451" w:rsidRPr="00EC591B" w:rsidRDefault="003D5451" w:rsidP="003D5451">
            <w:pPr>
              <w:pStyle w:val="HTMLPreformatted"/>
              <w:shd w:val="clear" w:color="auto" w:fill="FFFFFF"/>
              <w:wordWrap w:val="0"/>
              <w:textAlignment w:val="baseline"/>
              <w:rPr>
                <w:rFonts w:ascii="Calibri" w:hAnsi="Calibri" w:cs="Calibri"/>
                <w:color w:val="000000"/>
                <w:sz w:val="16"/>
                <w:szCs w:val="16"/>
              </w:rPr>
            </w:pPr>
            <w:r w:rsidRPr="00EC591B">
              <w:rPr>
                <w:rFonts w:ascii="Calibri" w:hAnsi="Calibri" w:cs="Calibri"/>
                <w:color w:val="000000"/>
                <w:sz w:val="16"/>
                <w:szCs w:val="16"/>
              </w:rPr>
              <w:t>Base - Test Loss: 0.9669</w:t>
            </w:r>
          </w:p>
          <w:p w14:paraId="4DCDE8C7" w14:textId="77777777" w:rsidR="003D5451" w:rsidRPr="00EC591B" w:rsidRDefault="003D5451" w:rsidP="003D5451">
            <w:pPr>
              <w:pStyle w:val="HTMLPreformatted"/>
              <w:shd w:val="clear" w:color="auto" w:fill="FFFFFF"/>
              <w:wordWrap w:val="0"/>
              <w:textAlignment w:val="baseline"/>
              <w:rPr>
                <w:rFonts w:ascii="Calibri" w:hAnsi="Calibri" w:cs="Calibri"/>
                <w:color w:val="000000"/>
                <w:sz w:val="16"/>
                <w:szCs w:val="16"/>
              </w:rPr>
            </w:pPr>
            <w:r w:rsidRPr="00EC591B">
              <w:rPr>
                <w:rFonts w:ascii="Calibri" w:hAnsi="Calibri" w:cs="Calibri"/>
                <w:color w:val="000000"/>
                <w:sz w:val="16"/>
                <w:szCs w:val="16"/>
              </w:rPr>
              <w:t>Base - Test Accuracy: 0.5970</w:t>
            </w:r>
          </w:p>
        </w:tc>
        <w:tc>
          <w:tcPr>
            <w:tcW w:w="5011" w:type="dxa"/>
          </w:tcPr>
          <w:p w14:paraId="6F680883" w14:textId="77777777" w:rsidR="003D5451" w:rsidRPr="00EC591B" w:rsidRDefault="003D5451" w:rsidP="003D5451">
            <w:pPr>
              <w:pStyle w:val="HTMLPreformatted"/>
              <w:shd w:val="clear" w:color="auto" w:fill="FFFFFF"/>
              <w:wordWrap w:val="0"/>
              <w:textAlignment w:val="baseline"/>
              <w:rPr>
                <w:rFonts w:ascii="Calibri" w:hAnsi="Calibri" w:cs="Calibri"/>
                <w:color w:val="000000"/>
                <w:sz w:val="16"/>
                <w:szCs w:val="16"/>
              </w:rPr>
            </w:pPr>
            <w:r w:rsidRPr="00EC591B">
              <w:rPr>
                <w:rFonts w:ascii="Calibri" w:hAnsi="Calibri" w:cs="Calibri"/>
                <w:color w:val="000000"/>
                <w:sz w:val="16"/>
                <w:szCs w:val="16"/>
              </w:rPr>
              <w:t>Dropout - Test Loss: 0.9035</w:t>
            </w:r>
          </w:p>
          <w:p w14:paraId="051B81DB" w14:textId="77777777" w:rsidR="003D5451" w:rsidRPr="00EC591B" w:rsidRDefault="003D5451" w:rsidP="003D5451">
            <w:pPr>
              <w:pStyle w:val="HTMLPreformatted"/>
              <w:shd w:val="clear" w:color="auto" w:fill="FFFFFF"/>
              <w:wordWrap w:val="0"/>
              <w:textAlignment w:val="baseline"/>
              <w:rPr>
                <w:rFonts w:ascii="Calibri" w:hAnsi="Calibri" w:cs="Calibri"/>
                <w:color w:val="000000"/>
                <w:sz w:val="16"/>
                <w:szCs w:val="16"/>
              </w:rPr>
            </w:pPr>
            <w:r w:rsidRPr="00EC591B">
              <w:rPr>
                <w:rFonts w:ascii="Calibri" w:hAnsi="Calibri" w:cs="Calibri"/>
                <w:color w:val="000000"/>
                <w:sz w:val="16"/>
                <w:szCs w:val="16"/>
              </w:rPr>
              <w:t>Dropout - Test Accuracy: 0.6342</w:t>
            </w:r>
          </w:p>
        </w:tc>
      </w:tr>
    </w:tbl>
    <w:p w14:paraId="36DADC85" w14:textId="56E0E47A" w:rsidR="00FA6D0F" w:rsidRDefault="00314688" w:rsidP="003D5451">
      <w:pPr>
        <w:spacing w:line="240" w:lineRule="auto"/>
        <w:rPr>
          <w:rFonts w:ascii="Calibri" w:hAnsi="Calibri" w:cs="Calibri"/>
          <w:color w:val="020057"/>
          <w:u w:val="single"/>
        </w:rPr>
      </w:pPr>
      <w:r w:rsidRPr="003F0358">
        <w:rPr>
          <w:rFonts w:ascii="Calibri" w:hAnsi="Calibri" w:cs="Calibri"/>
          <w:color w:val="020057"/>
          <w:u w:val="single"/>
        </w:rPr>
        <w:t>Ultimate Judgement</w:t>
      </w:r>
      <w:r w:rsidR="00631BA7">
        <w:rPr>
          <w:rFonts w:ascii="Calibri" w:hAnsi="Calibri" w:cs="Calibri"/>
          <w:color w:val="020057"/>
          <w:u w:val="single"/>
        </w:rPr>
        <w:t xml:space="preserve"> &amp; Analysis</w:t>
      </w:r>
    </w:p>
    <w:p w14:paraId="4487171B" w14:textId="53B3FF97" w:rsidR="003D5451" w:rsidRPr="00EC591B" w:rsidRDefault="003C21D8" w:rsidP="003C21D8">
      <w:pPr>
        <w:spacing w:after="200"/>
        <w:rPr>
          <w:rFonts w:ascii="Calibri" w:hAnsi="Calibri" w:cs="Calibri"/>
          <w:color w:val="020057"/>
          <w:u w:val="single"/>
        </w:rPr>
      </w:pPr>
      <w:r>
        <w:rPr>
          <w:rFonts w:ascii="Calibri" w:hAnsi="Calibri" w:cs="Calibri"/>
          <w:color w:val="020057"/>
          <w:u w:val="single"/>
        </w:rPr>
        <w:br w:type="page"/>
      </w:r>
    </w:p>
    <w:tbl>
      <w:tblPr>
        <w:tblStyle w:val="TableGrid"/>
        <w:tblpPr w:leftFromText="180" w:rightFromText="180" w:vertAnchor="text" w:horzAnchor="margin" w:tblpY="99"/>
        <w:tblW w:w="0" w:type="auto"/>
        <w:tblLook w:val="04A0" w:firstRow="1" w:lastRow="0" w:firstColumn="1" w:lastColumn="0" w:noHBand="0" w:noVBand="1"/>
      </w:tblPr>
      <w:tblGrid>
        <w:gridCol w:w="4915"/>
        <w:gridCol w:w="5011"/>
      </w:tblGrid>
      <w:tr w:rsidR="003D5451" w:rsidRPr="00956D82" w14:paraId="37D2E4DA" w14:textId="77777777">
        <w:tc>
          <w:tcPr>
            <w:tcW w:w="9926" w:type="dxa"/>
            <w:gridSpan w:val="2"/>
          </w:tcPr>
          <w:p w14:paraId="0A63F5A1" w14:textId="3F1C8A9F" w:rsidR="003D5451" w:rsidRPr="00956D82" w:rsidRDefault="003D5451" w:rsidP="003D5451">
            <w:pPr>
              <w:jc w:val="center"/>
              <w:rPr>
                <w:rFonts w:ascii="Calibri" w:hAnsi="Calibri" w:cs="Calibri"/>
                <w:color w:val="020057"/>
              </w:rPr>
            </w:pPr>
            <w:r>
              <w:rPr>
                <w:rFonts w:ascii="Calibri" w:hAnsi="Calibri" w:cs="Calibri"/>
                <w:color w:val="020057"/>
              </w:rPr>
              <w:t>Cancerous Classification</w:t>
            </w:r>
          </w:p>
        </w:tc>
      </w:tr>
      <w:tr w:rsidR="003D5451" w:rsidRPr="00956D82" w14:paraId="7A73C768" w14:textId="77777777">
        <w:tc>
          <w:tcPr>
            <w:tcW w:w="4915" w:type="dxa"/>
          </w:tcPr>
          <w:p w14:paraId="30A23DFD" w14:textId="77777777" w:rsidR="003D5451" w:rsidRDefault="003D5451" w:rsidP="003D5451">
            <w:pPr>
              <w:rPr>
                <w:rFonts w:ascii="Calibri" w:hAnsi="Calibri" w:cs="Calibri"/>
                <w:color w:val="020057"/>
              </w:rPr>
            </w:pPr>
            <w:r>
              <w:rPr>
                <w:rFonts w:ascii="Calibri" w:hAnsi="Calibri" w:cs="Calibri"/>
                <w:color w:val="020057"/>
              </w:rPr>
              <w:t>Baseline</w:t>
            </w:r>
          </w:p>
        </w:tc>
        <w:tc>
          <w:tcPr>
            <w:tcW w:w="5011" w:type="dxa"/>
          </w:tcPr>
          <w:p w14:paraId="5B30CEA0" w14:textId="77777777" w:rsidR="003D5451" w:rsidRPr="00956D82" w:rsidRDefault="003D5451" w:rsidP="003D5451">
            <w:pPr>
              <w:rPr>
                <w:rFonts w:ascii="Calibri" w:hAnsi="Calibri" w:cs="Calibri"/>
                <w:color w:val="020057"/>
              </w:rPr>
            </w:pPr>
            <w:r>
              <w:rPr>
                <w:rFonts w:ascii="Calibri" w:hAnsi="Calibri" w:cs="Calibri"/>
                <w:color w:val="020057"/>
              </w:rPr>
              <w:t>Dropout</w:t>
            </w:r>
          </w:p>
        </w:tc>
      </w:tr>
      <w:tr w:rsidR="003D5451" w:rsidRPr="00956D82" w14:paraId="51F784FB" w14:textId="77777777">
        <w:tc>
          <w:tcPr>
            <w:tcW w:w="4915" w:type="dxa"/>
          </w:tcPr>
          <w:p w14:paraId="46B5E794" w14:textId="6C37E792" w:rsidR="003D5451" w:rsidRPr="0094518B" w:rsidRDefault="003D5451">
            <w:pPr>
              <w:pStyle w:val="HTMLPreformatted"/>
              <w:shd w:val="clear" w:color="auto" w:fill="FFFFFF"/>
              <w:wordWrap w:val="0"/>
              <w:textAlignment w:val="baseline"/>
              <w:rPr>
                <w:rFonts w:ascii="Calibri" w:hAnsi="Calibri" w:cs="Calibri"/>
                <w:b/>
                <w:noProof/>
                <w:sz w:val="24"/>
                <w:szCs w:val="24"/>
              </w:rPr>
            </w:pPr>
            <w:r>
              <w:rPr>
                <w:rFonts w:ascii="Calibri" w:hAnsi="Calibri" w:cs="Calibri"/>
                <w:b/>
                <w:noProof/>
                <w:color w:val="020057"/>
                <w:u w:val="single"/>
              </w:rPr>
              <w:drawing>
                <wp:anchor distT="0" distB="0" distL="114300" distR="114300" simplePos="0" relativeHeight="251658263" behindDoc="0" locked="0" layoutInCell="1" allowOverlap="1" wp14:anchorId="37BBB04B" wp14:editId="295E4249">
                  <wp:simplePos x="0" y="0"/>
                  <wp:positionH relativeFrom="column">
                    <wp:posOffset>470833</wp:posOffset>
                  </wp:positionH>
                  <wp:positionV relativeFrom="paragraph">
                    <wp:posOffset>9124</wp:posOffset>
                  </wp:positionV>
                  <wp:extent cx="1880937" cy="988957"/>
                  <wp:effectExtent l="0" t="0" r="0" b="1905"/>
                  <wp:wrapSquare wrapText="bothSides"/>
                  <wp:docPr id="591709148" name="Picture 591709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0937" cy="98895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11" w:type="dxa"/>
          </w:tcPr>
          <w:p w14:paraId="4B81E9EA" w14:textId="5946E909" w:rsidR="003D5451" w:rsidRPr="00956D82" w:rsidRDefault="00493D41">
            <w:pPr>
              <w:rPr>
                <w:rFonts w:ascii="Calibri" w:hAnsi="Calibri" w:cs="Calibri"/>
                <w:color w:val="020057"/>
              </w:rPr>
            </w:pPr>
            <w:r>
              <w:rPr>
                <w:rFonts w:ascii="Calibri" w:hAnsi="Calibri" w:cs="Calibri"/>
                <w:noProof/>
              </w:rPr>
              <w:drawing>
                <wp:anchor distT="0" distB="0" distL="114300" distR="114300" simplePos="0" relativeHeight="251658268" behindDoc="0" locked="0" layoutInCell="1" allowOverlap="1" wp14:anchorId="1066D2DE" wp14:editId="00F04F25">
                  <wp:simplePos x="0" y="0"/>
                  <wp:positionH relativeFrom="column">
                    <wp:posOffset>532130</wp:posOffset>
                  </wp:positionH>
                  <wp:positionV relativeFrom="paragraph">
                    <wp:posOffset>6985</wp:posOffset>
                  </wp:positionV>
                  <wp:extent cx="1861185" cy="986155"/>
                  <wp:effectExtent l="0" t="0" r="5715" b="4445"/>
                  <wp:wrapSquare wrapText="bothSides"/>
                  <wp:docPr id="811104827" name="Picture 81110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61185" cy="986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5451" w:rsidRPr="00956D82" w14:paraId="69C19777" w14:textId="77777777">
        <w:tc>
          <w:tcPr>
            <w:tcW w:w="4915" w:type="dxa"/>
          </w:tcPr>
          <w:p w14:paraId="4977DC82" w14:textId="424C0F17" w:rsidR="00493D41" w:rsidRPr="00EC591B" w:rsidRDefault="00493D41" w:rsidP="00493D41">
            <w:pPr>
              <w:pStyle w:val="HTMLPreformatted"/>
              <w:shd w:val="clear" w:color="auto" w:fill="FFFFFF"/>
              <w:wordWrap w:val="0"/>
              <w:textAlignment w:val="baseline"/>
              <w:rPr>
                <w:rFonts w:ascii="Calibri" w:hAnsi="Calibri" w:cs="Calibri"/>
                <w:color w:val="000000"/>
                <w:sz w:val="16"/>
                <w:szCs w:val="16"/>
              </w:rPr>
            </w:pPr>
            <w:r w:rsidRPr="00EC591B">
              <w:rPr>
                <w:rFonts w:ascii="Calibri" w:hAnsi="Calibri" w:cs="Calibri"/>
                <w:color w:val="000000"/>
                <w:sz w:val="16"/>
                <w:szCs w:val="16"/>
              </w:rPr>
              <w:t>Base - Test Loss: 0.6802</w:t>
            </w:r>
          </w:p>
          <w:p w14:paraId="106CB91C" w14:textId="1C99FB09" w:rsidR="003D5451" w:rsidRPr="00EC591B" w:rsidRDefault="003D5451">
            <w:pPr>
              <w:pStyle w:val="HTMLPreformatted"/>
              <w:shd w:val="clear" w:color="auto" w:fill="FFFFFF"/>
              <w:wordWrap w:val="0"/>
              <w:textAlignment w:val="baseline"/>
              <w:rPr>
                <w:rFonts w:ascii="Calibri" w:hAnsi="Calibri" w:cs="Calibri"/>
                <w:color w:val="000000"/>
                <w:sz w:val="16"/>
                <w:szCs w:val="16"/>
              </w:rPr>
            </w:pPr>
            <w:r w:rsidRPr="00EC591B">
              <w:rPr>
                <w:rFonts w:ascii="Calibri" w:hAnsi="Calibri" w:cs="Calibri"/>
                <w:color w:val="000000"/>
                <w:sz w:val="16"/>
                <w:szCs w:val="16"/>
              </w:rPr>
              <w:t>Base - Test Accuracy: 0.</w:t>
            </w:r>
            <w:r w:rsidR="00493D41" w:rsidRPr="00EC591B">
              <w:rPr>
                <w:rFonts w:ascii="Calibri" w:hAnsi="Calibri" w:cs="Calibri"/>
                <w:color w:val="000000"/>
                <w:sz w:val="16"/>
                <w:szCs w:val="16"/>
              </w:rPr>
              <w:t>6714</w:t>
            </w:r>
          </w:p>
        </w:tc>
        <w:tc>
          <w:tcPr>
            <w:tcW w:w="5011" w:type="dxa"/>
          </w:tcPr>
          <w:p w14:paraId="2382AF39" w14:textId="77777777" w:rsidR="00493D41" w:rsidRPr="00EC591B" w:rsidRDefault="00493D41" w:rsidP="00493D41">
            <w:pPr>
              <w:pStyle w:val="HTMLPreformatted"/>
              <w:shd w:val="clear" w:color="auto" w:fill="FFFFFF"/>
              <w:wordWrap w:val="0"/>
              <w:textAlignment w:val="baseline"/>
              <w:rPr>
                <w:rFonts w:ascii="Calibri" w:hAnsi="Calibri" w:cs="Calibri"/>
                <w:color w:val="000000"/>
                <w:sz w:val="16"/>
                <w:szCs w:val="16"/>
              </w:rPr>
            </w:pPr>
            <w:r w:rsidRPr="00EC591B">
              <w:rPr>
                <w:rFonts w:ascii="Calibri" w:hAnsi="Calibri" w:cs="Calibri"/>
                <w:color w:val="000000"/>
                <w:sz w:val="16"/>
                <w:szCs w:val="16"/>
              </w:rPr>
              <w:t>Drop - Test Loss: 0.3754</w:t>
            </w:r>
          </w:p>
          <w:p w14:paraId="24D7115B" w14:textId="6788F140" w:rsidR="003D5451" w:rsidRPr="00EC591B" w:rsidRDefault="00493D41">
            <w:pPr>
              <w:pStyle w:val="HTMLPreformatted"/>
              <w:shd w:val="clear" w:color="auto" w:fill="FFFFFF"/>
              <w:wordWrap w:val="0"/>
              <w:textAlignment w:val="baseline"/>
              <w:rPr>
                <w:rFonts w:ascii="Calibri" w:hAnsi="Calibri" w:cs="Calibri"/>
                <w:color w:val="000000"/>
                <w:sz w:val="16"/>
                <w:szCs w:val="16"/>
              </w:rPr>
            </w:pPr>
            <w:r w:rsidRPr="00EC591B">
              <w:rPr>
                <w:rFonts w:ascii="Calibri" w:hAnsi="Calibri" w:cs="Calibri"/>
                <w:color w:val="000000"/>
                <w:sz w:val="16"/>
                <w:szCs w:val="16"/>
              </w:rPr>
              <w:t>Drop</w:t>
            </w:r>
            <w:r w:rsidR="003D5451" w:rsidRPr="00EC591B">
              <w:rPr>
                <w:rFonts w:ascii="Calibri" w:hAnsi="Calibri" w:cs="Calibri"/>
                <w:color w:val="000000"/>
                <w:sz w:val="16"/>
                <w:szCs w:val="16"/>
              </w:rPr>
              <w:t xml:space="preserve"> - Test Accuracy: 0.</w:t>
            </w:r>
            <w:r w:rsidRPr="00EC591B">
              <w:rPr>
                <w:rFonts w:ascii="Calibri" w:hAnsi="Calibri" w:cs="Calibri"/>
                <w:color w:val="000000"/>
                <w:sz w:val="16"/>
                <w:szCs w:val="16"/>
              </w:rPr>
              <w:t>8268</w:t>
            </w:r>
          </w:p>
        </w:tc>
      </w:tr>
    </w:tbl>
    <w:p w14:paraId="1946D59F" w14:textId="77777777" w:rsidR="003C21D8" w:rsidRDefault="003C21D8" w:rsidP="00192D90">
      <w:pPr>
        <w:pStyle w:val="NormalWeb"/>
        <w:jc w:val="both"/>
        <w:rPr>
          <w:rFonts w:ascii="Calibri" w:eastAsiaTheme="minorEastAsia" w:hAnsi="Calibri" w:cs="Calibri"/>
          <w:bCs/>
          <w:color w:val="0F0D29" w:themeColor="text1"/>
          <w:sz w:val="22"/>
          <w:szCs w:val="22"/>
          <w:lang w:val="en-US" w:eastAsia="en-US"/>
        </w:rPr>
      </w:pPr>
    </w:p>
    <w:p w14:paraId="0B5731D5" w14:textId="77777777" w:rsidR="00EC591B" w:rsidRPr="00192D90" w:rsidRDefault="00EC591B" w:rsidP="00192D90">
      <w:pPr>
        <w:pStyle w:val="NormalWeb"/>
        <w:jc w:val="both"/>
        <w:rPr>
          <w:rFonts w:ascii="Calibri" w:hAnsi="Calibri" w:cs="Calibri"/>
          <w:color w:val="0F0D29" w:themeColor="text1"/>
          <w:sz w:val="22"/>
        </w:rPr>
      </w:pPr>
      <w:r w:rsidRPr="00EC591B">
        <w:rPr>
          <w:rFonts w:ascii="Calibri" w:eastAsiaTheme="minorEastAsia" w:hAnsi="Calibri" w:cs="Calibri"/>
          <w:bCs/>
          <w:color w:val="0F0D29" w:themeColor="text1"/>
          <w:sz w:val="22"/>
          <w:szCs w:val="22"/>
          <w:lang w:val="en-US" w:eastAsia="en-US"/>
        </w:rPr>
        <w:t xml:space="preserve">Exploring relevant literature that utilised the same ‘CRCHistoPhenotypes’ Data set, it was evident that in most cases, some versions of a Convolutional Neural Network were utilised. </w:t>
      </w:r>
      <w:r w:rsidRPr="00192D90">
        <w:rPr>
          <w:rFonts w:ascii="Calibri" w:hAnsi="Calibri" w:cs="Calibri"/>
          <w:color w:val="0F0D29" w:themeColor="text1"/>
          <w:sz w:val="22"/>
        </w:rPr>
        <w:t>Sirinukunwattana Et al. used</w:t>
      </w:r>
      <w:r w:rsidRPr="00EC591B">
        <w:rPr>
          <w:rFonts w:ascii="Calibri" w:hAnsi="Calibri" w:cs="Calibri"/>
          <w:bCs/>
          <w:color w:val="0F0D29" w:themeColor="text1"/>
          <w:sz w:val="22"/>
        </w:rPr>
        <w:t xml:space="preserve"> Spatially Constrained Convolution Neural Network (SC-CNN) on the same image dataset “Locality Sensitive Deep Learning for Detection and Classification of Nuclei in Routine Colon Cancer Histology Images” [1]. </w:t>
      </w:r>
      <w:r w:rsidRPr="00192D90">
        <w:rPr>
          <w:rFonts w:ascii="Calibri" w:hAnsi="Calibri" w:cs="Calibri"/>
          <w:color w:val="0F0D29" w:themeColor="text1"/>
          <w:sz w:val="22"/>
        </w:rPr>
        <w:t xml:space="preserve">And for the classification of a nuclei, it was proposed to use a novel eighbring Ensemble Predictor (NEP) coupled with CNN. They found that this approach produced the best F1 scores compared to other approaches at the same time. </w:t>
      </w:r>
    </w:p>
    <w:p w14:paraId="2B1F7513" w14:textId="7B0FC5E9" w:rsidR="00EC591B" w:rsidRPr="00EC591B" w:rsidRDefault="00EC591B" w:rsidP="00192D90">
      <w:pPr>
        <w:spacing w:line="240" w:lineRule="auto"/>
        <w:jc w:val="both"/>
        <w:rPr>
          <w:rFonts w:ascii="Calibri" w:hAnsi="Calibri" w:cs="Calibri"/>
          <w:b w:val="0"/>
          <w:bCs/>
          <w:color w:val="0F0D29" w:themeColor="text1"/>
          <w:sz w:val="22"/>
        </w:rPr>
      </w:pPr>
      <w:r w:rsidRPr="00EC591B">
        <w:rPr>
          <w:rFonts w:ascii="Calibri" w:hAnsi="Calibri" w:cs="Calibri"/>
          <w:b w:val="0"/>
          <w:bCs/>
          <w:color w:val="0F0D29" w:themeColor="text1"/>
          <w:sz w:val="22"/>
        </w:rPr>
        <w:t>A more recent paper employed a U-Net Neural Network architecture</w:t>
      </w:r>
      <w:r>
        <w:rPr>
          <w:rFonts w:ascii="Calibri" w:hAnsi="Calibri" w:cs="Calibri"/>
          <w:b w:val="0"/>
          <w:bCs/>
          <w:color w:val="0F0D29" w:themeColor="text1"/>
          <w:sz w:val="22"/>
        </w:rPr>
        <w:t xml:space="preserve"> [2]</w:t>
      </w:r>
      <w:r w:rsidRPr="00EC591B">
        <w:rPr>
          <w:rFonts w:ascii="Calibri" w:hAnsi="Calibri" w:cs="Calibri"/>
          <w:b w:val="0"/>
          <w:bCs/>
          <w:color w:val="0F0D29" w:themeColor="text1"/>
          <w:sz w:val="22"/>
        </w:rPr>
        <w:t xml:space="preserve">. This model simplified upon previous models by regressing the detection model on the probability of pixels being within 4 pixels of the annotated centre of a cell. They also employed CNN for cell classification. This indicates to us the for the best results, one should look at implementing a CNN model. Despite this, our optimized Neural Network Model still gets modest results whilst being far easier to implement and run. </w:t>
      </w:r>
    </w:p>
    <w:p w14:paraId="1D935F3E" w14:textId="77777777" w:rsidR="00E42645" w:rsidRDefault="00E42645" w:rsidP="0057489A">
      <w:pPr>
        <w:spacing w:line="240" w:lineRule="auto"/>
        <w:jc w:val="both"/>
        <w:rPr>
          <w:rFonts w:ascii="Calibri" w:hAnsi="Calibri" w:cs="Calibri"/>
          <w:color w:val="020057"/>
          <w:u w:val="single"/>
        </w:rPr>
      </w:pPr>
    </w:p>
    <w:p w14:paraId="1DA2AD89" w14:textId="66552EEE" w:rsidR="00A60B6A" w:rsidRPr="00293CEB" w:rsidRDefault="00D75429" w:rsidP="0057489A">
      <w:pPr>
        <w:spacing w:line="240" w:lineRule="auto"/>
        <w:jc w:val="both"/>
        <w:rPr>
          <w:rFonts w:ascii="Calibri" w:hAnsi="Calibri" w:cs="Calibri"/>
          <w:color w:val="374151"/>
          <w:sz w:val="22"/>
          <w:shd w:val="clear" w:color="auto" w:fill="F7F7F8"/>
        </w:rPr>
      </w:pPr>
      <w:r w:rsidRPr="00293CEB">
        <w:rPr>
          <w:rFonts w:ascii="Calibri" w:hAnsi="Calibri" w:cs="Calibri"/>
          <w:color w:val="374151"/>
          <w:sz w:val="22"/>
          <w:highlight w:val="green"/>
          <w:shd w:val="clear" w:color="auto" w:fill="F7F7F8"/>
        </w:rPr>
        <w:t>Learning curves help visualize the model's bias and variance by plotting the training and validation error as a function of the training set size. Initially, as the training set size increases, both the training and validation errors decrease. If there's a large gap between the training and validation error, it indicates high variance. Conversely, if both errors are high and close together, it suggests high bias.</w:t>
      </w:r>
    </w:p>
    <w:p w14:paraId="4EC3B723" w14:textId="7B2B445B" w:rsidR="00B2793C" w:rsidRDefault="00B2793C" w:rsidP="0057489A">
      <w:pPr>
        <w:spacing w:line="240" w:lineRule="auto"/>
        <w:jc w:val="both"/>
        <w:rPr>
          <w:rFonts w:ascii="Calibri" w:hAnsi="Calibri" w:cs="Calibri"/>
          <w:b w:val="0"/>
          <w:bCs/>
          <w:color w:val="0F0D29" w:themeColor="text1"/>
          <w:sz w:val="22"/>
        </w:rPr>
      </w:pPr>
    </w:p>
    <w:p w14:paraId="73D2CBDA" w14:textId="77777777" w:rsidR="003C21D8" w:rsidRDefault="003C21D8" w:rsidP="0057489A">
      <w:pPr>
        <w:spacing w:line="240" w:lineRule="auto"/>
        <w:jc w:val="both"/>
        <w:rPr>
          <w:rFonts w:ascii="Calibri" w:hAnsi="Calibri" w:cs="Calibri"/>
          <w:color w:val="0F0D29" w:themeColor="text1"/>
          <w:sz w:val="22"/>
          <w:u w:val="single"/>
        </w:rPr>
      </w:pPr>
    </w:p>
    <w:p w14:paraId="36C222A2" w14:textId="6DCFF547" w:rsidR="00B16159" w:rsidRPr="003C21D8" w:rsidRDefault="00B16159" w:rsidP="0057489A">
      <w:pPr>
        <w:spacing w:line="240" w:lineRule="auto"/>
        <w:jc w:val="both"/>
        <w:rPr>
          <w:rFonts w:ascii="Calibri" w:hAnsi="Calibri" w:cs="Calibri"/>
          <w:color w:val="0F0D29" w:themeColor="text1"/>
          <w:sz w:val="24"/>
          <w:szCs w:val="24"/>
          <w:u w:val="single"/>
        </w:rPr>
      </w:pPr>
      <w:r w:rsidRPr="003C21D8">
        <w:rPr>
          <w:rFonts w:ascii="Calibri" w:hAnsi="Calibri" w:cs="Calibri"/>
          <w:color w:val="020057"/>
          <w:sz w:val="24"/>
          <w:szCs w:val="24"/>
        </w:rPr>
        <w:t>Ultimate Judgement</w:t>
      </w:r>
    </w:p>
    <w:p w14:paraId="295530B3" w14:textId="588180E2" w:rsidR="00B16159" w:rsidRDefault="00851F7D" w:rsidP="0057489A">
      <w:pPr>
        <w:spacing w:line="240" w:lineRule="auto"/>
        <w:jc w:val="both"/>
        <w:rPr>
          <w:rFonts w:ascii="Calibri" w:hAnsi="Calibri" w:cs="Calibri"/>
          <w:b w:val="0"/>
          <w:bCs/>
          <w:color w:val="0F0D29" w:themeColor="text1"/>
          <w:sz w:val="22"/>
        </w:rPr>
      </w:pPr>
      <w:r w:rsidRPr="00EC591B">
        <w:rPr>
          <w:rFonts w:ascii="Calibri" w:hAnsi="Calibri" w:cs="Calibri"/>
          <w:b w:val="0"/>
          <w:bCs/>
          <w:color w:val="0F0D29" w:themeColor="text1"/>
          <w:sz w:val="22"/>
        </w:rPr>
        <w:t xml:space="preserve">Our Ultimate Judgement for </w:t>
      </w:r>
      <w:r w:rsidR="005B311E" w:rsidRPr="00EC591B">
        <w:rPr>
          <w:rFonts w:ascii="Calibri" w:hAnsi="Calibri" w:cs="Calibri"/>
          <w:b w:val="0"/>
          <w:bCs/>
          <w:color w:val="0F0D29" w:themeColor="text1"/>
          <w:sz w:val="22"/>
        </w:rPr>
        <w:t>the</w:t>
      </w:r>
      <w:r w:rsidR="004D1D52">
        <w:rPr>
          <w:rFonts w:ascii="Calibri" w:hAnsi="Calibri" w:cs="Calibri"/>
          <w:b w:val="0"/>
          <w:bCs/>
          <w:color w:val="0F0D29" w:themeColor="text1"/>
          <w:sz w:val="22"/>
        </w:rPr>
        <w:t xml:space="preserve"> best model for</w:t>
      </w:r>
      <w:r w:rsidR="005B311E" w:rsidRPr="00EC591B">
        <w:rPr>
          <w:rFonts w:ascii="Calibri" w:hAnsi="Calibri" w:cs="Calibri"/>
          <w:b w:val="0"/>
          <w:bCs/>
          <w:color w:val="0F0D29" w:themeColor="text1"/>
          <w:sz w:val="22"/>
        </w:rPr>
        <w:t xml:space="preserve"> dataset </w:t>
      </w:r>
      <w:r w:rsidR="00A03F2A">
        <w:rPr>
          <w:rFonts w:ascii="Calibri" w:hAnsi="Calibri" w:cs="Calibri"/>
          <w:b w:val="0"/>
          <w:bCs/>
          <w:color w:val="0F0D29" w:themeColor="text1"/>
          <w:sz w:val="22"/>
        </w:rPr>
        <w:t>‘</w:t>
      </w:r>
      <w:r w:rsidR="005B311E" w:rsidRPr="00EC591B">
        <w:rPr>
          <w:rFonts w:ascii="Calibri" w:hAnsi="Calibri" w:cs="Calibri"/>
          <w:b w:val="0"/>
          <w:bCs/>
          <w:color w:val="0F0D29" w:themeColor="text1"/>
          <w:sz w:val="22"/>
        </w:rPr>
        <w:t>CRCHistoPhenotypes</w:t>
      </w:r>
      <w:r w:rsidR="00A03F2A">
        <w:rPr>
          <w:rFonts w:ascii="Calibri" w:hAnsi="Calibri" w:cs="Calibri"/>
          <w:b w:val="0"/>
          <w:bCs/>
          <w:color w:val="0F0D29" w:themeColor="text1"/>
          <w:sz w:val="22"/>
        </w:rPr>
        <w:t>’</w:t>
      </w:r>
      <w:r w:rsidR="005B311E" w:rsidRPr="00EC591B">
        <w:rPr>
          <w:rFonts w:ascii="Calibri" w:hAnsi="Calibri" w:cs="Calibri"/>
          <w:b w:val="0"/>
          <w:bCs/>
          <w:color w:val="0F0D29" w:themeColor="text1"/>
          <w:sz w:val="22"/>
        </w:rPr>
        <w:t xml:space="preserve"> would be</w:t>
      </w:r>
      <w:r w:rsidRPr="00EC591B">
        <w:rPr>
          <w:rFonts w:ascii="Calibri" w:hAnsi="Calibri" w:cs="Calibri"/>
          <w:b w:val="0"/>
          <w:bCs/>
          <w:color w:val="0F0D29" w:themeColor="text1"/>
          <w:sz w:val="22"/>
        </w:rPr>
        <w:t xml:space="preserve"> </w:t>
      </w:r>
      <w:r w:rsidR="0057489A">
        <w:rPr>
          <w:rFonts w:ascii="Calibri" w:hAnsi="Calibri" w:cs="Calibri"/>
          <w:b w:val="0"/>
          <w:bCs/>
          <w:color w:val="0F0D29" w:themeColor="text1"/>
          <w:sz w:val="22"/>
        </w:rPr>
        <w:t xml:space="preserve">to implement a </w:t>
      </w:r>
      <w:r w:rsidR="003668AE" w:rsidRPr="00A03F2A">
        <w:rPr>
          <w:rFonts w:ascii="Calibri" w:hAnsi="Calibri" w:cs="Calibri"/>
          <w:b w:val="0"/>
          <w:color w:val="0F0D29" w:themeColor="text1"/>
          <w:sz w:val="22"/>
        </w:rPr>
        <w:t>CNN</w:t>
      </w:r>
      <w:r w:rsidR="009A2D65">
        <w:rPr>
          <w:rFonts w:ascii="Calibri" w:hAnsi="Calibri" w:cs="Calibri"/>
          <w:b w:val="0"/>
          <w:color w:val="0F0D29" w:themeColor="text1"/>
          <w:sz w:val="22"/>
        </w:rPr>
        <w:t xml:space="preserve"> </w:t>
      </w:r>
      <w:r w:rsidR="0057489A">
        <w:rPr>
          <w:rFonts w:ascii="Calibri" w:hAnsi="Calibri" w:cs="Calibri"/>
          <w:b w:val="0"/>
          <w:color w:val="0F0D29" w:themeColor="text1"/>
          <w:sz w:val="22"/>
        </w:rPr>
        <w:t>model</w:t>
      </w:r>
      <w:r w:rsidR="009A2D65">
        <w:rPr>
          <w:rFonts w:ascii="Calibri" w:hAnsi="Calibri" w:cs="Calibri"/>
          <w:b w:val="0"/>
          <w:color w:val="0F0D29" w:themeColor="text1"/>
          <w:sz w:val="22"/>
        </w:rPr>
        <w:t xml:space="preserve"> under Deep Learning Framework,</w:t>
      </w:r>
      <w:r w:rsidR="004F7083">
        <w:rPr>
          <w:rFonts w:ascii="Calibri" w:hAnsi="Calibri" w:cs="Calibri"/>
          <w:b w:val="0"/>
          <w:color w:val="0F0D29" w:themeColor="text1"/>
          <w:sz w:val="22"/>
        </w:rPr>
        <w:t xml:space="preserve"> i</w:t>
      </w:r>
      <w:r w:rsidR="00293CEB">
        <w:rPr>
          <w:rFonts w:ascii="Calibri" w:hAnsi="Calibri" w:cs="Calibri"/>
          <w:b w:val="0"/>
          <w:bCs/>
          <w:color w:val="0F0D29" w:themeColor="text1"/>
          <w:sz w:val="22"/>
        </w:rPr>
        <w:t>n a professional environmen</w:t>
      </w:r>
      <w:r w:rsidR="00623061">
        <w:rPr>
          <w:rFonts w:ascii="Calibri" w:hAnsi="Calibri" w:cs="Calibri"/>
          <w:b w:val="0"/>
          <w:bCs/>
          <w:color w:val="0F0D29" w:themeColor="text1"/>
          <w:sz w:val="22"/>
        </w:rPr>
        <w:t>t where</w:t>
      </w:r>
      <w:r w:rsidR="00293CEB">
        <w:rPr>
          <w:rFonts w:ascii="Calibri" w:hAnsi="Calibri" w:cs="Calibri"/>
          <w:b w:val="0"/>
          <w:bCs/>
          <w:color w:val="0F0D29" w:themeColor="text1"/>
          <w:sz w:val="22"/>
        </w:rPr>
        <w:t xml:space="preserve"> the time and expertise to implement </w:t>
      </w:r>
      <w:r w:rsidR="00A03F2A">
        <w:rPr>
          <w:rFonts w:ascii="Calibri" w:hAnsi="Calibri" w:cs="Calibri"/>
          <w:b w:val="0"/>
          <w:bCs/>
          <w:color w:val="0F0D29" w:themeColor="text1"/>
          <w:sz w:val="22"/>
        </w:rPr>
        <w:t>such</w:t>
      </w:r>
      <w:r w:rsidR="00293CEB">
        <w:rPr>
          <w:rFonts w:ascii="Calibri" w:hAnsi="Calibri" w:cs="Calibri"/>
          <w:b w:val="0"/>
          <w:bCs/>
          <w:color w:val="0F0D29" w:themeColor="text1"/>
          <w:sz w:val="22"/>
        </w:rPr>
        <w:t xml:space="preserve"> a model, and hardware which can run </w:t>
      </w:r>
      <w:r w:rsidR="00E807B7">
        <w:rPr>
          <w:rFonts w:ascii="Calibri" w:hAnsi="Calibri" w:cs="Calibri"/>
          <w:b w:val="0"/>
          <w:bCs/>
          <w:color w:val="0F0D29" w:themeColor="text1"/>
          <w:sz w:val="22"/>
        </w:rPr>
        <w:t>such a</w:t>
      </w:r>
      <w:r w:rsidR="00A03F2A">
        <w:rPr>
          <w:rFonts w:ascii="Calibri" w:hAnsi="Calibri" w:cs="Calibri"/>
          <w:b w:val="0"/>
          <w:bCs/>
          <w:color w:val="0F0D29" w:themeColor="text1"/>
          <w:sz w:val="22"/>
        </w:rPr>
        <w:t xml:space="preserve"> model are available. </w:t>
      </w:r>
    </w:p>
    <w:p w14:paraId="4D42D94C" w14:textId="77777777" w:rsidR="005B311E" w:rsidRDefault="005B311E" w:rsidP="0057489A">
      <w:pPr>
        <w:spacing w:line="240" w:lineRule="auto"/>
        <w:jc w:val="both"/>
        <w:rPr>
          <w:rFonts w:ascii="Calibri" w:hAnsi="Calibri" w:cs="Calibri"/>
          <w:b w:val="0"/>
          <w:bCs/>
          <w:color w:val="0F0D29" w:themeColor="text1"/>
          <w:sz w:val="22"/>
        </w:rPr>
      </w:pPr>
    </w:p>
    <w:p w14:paraId="5CE1F2E5" w14:textId="6A13F998" w:rsidR="008B6EAB" w:rsidRDefault="005B311E" w:rsidP="0057489A">
      <w:p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 xml:space="preserve">The reasoning </w:t>
      </w:r>
      <w:r w:rsidR="00943F41">
        <w:rPr>
          <w:rFonts w:ascii="Calibri" w:hAnsi="Calibri" w:cs="Calibri"/>
          <w:b w:val="0"/>
          <w:bCs/>
          <w:color w:val="0F0D29" w:themeColor="text1"/>
          <w:sz w:val="22"/>
        </w:rPr>
        <w:t xml:space="preserve">why CNN would be </w:t>
      </w:r>
      <w:r w:rsidR="007F19DB">
        <w:rPr>
          <w:rFonts w:ascii="Calibri" w:hAnsi="Calibri" w:cs="Calibri"/>
          <w:b w:val="0"/>
          <w:bCs/>
          <w:color w:val="0F0D29" w:themeColor="text1"/>
          <w:sz w:val="22"/>
        </w:rPr>
        <w:t>the best model for dataset CRCHistoPhenotypes would be</w:t>
      </w:r>
      <w:r w:rsidR="008B6EAB">
        <w:rPr>
          <w:rFonts w:ascii="Calibri" w:hAnsi="Calibri" w:cs="Calibri"/>
          <w:b w:val="0"/>
          <w:bCs/>
          <w:color w:val="0F0D29" w:themeColor="text1"/>
          <w:sz w:val="22"/>
        </w:rPr>
        <w:t>:</w:t>
      </w:r>
    </w:p>
    <w:p w14:paraId="126F77D8" w14:textId="70F4E506" w:rsidR="008B6EAB" w:rsidRDefault="00ED1276" w:rsidP="0057489A">
      <w:pPr>
        <w:pStyle w:val="ListParagraph"/>
        <w:numPr>
          <w:ilvl w:val="0"/>
          <w:numId w:val="13"/>
        </w:num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As previously stated, CNN proved to have the highest F1 scores</w:t>
      </w:r>
      <w:r w:rsidR="001D6B31">
        <w:rPr>
          <w:rFonts w:ascii="Calibri" w:hAnsi="Calibri" w:cs="Calibri"/>
          <w:b w:val="0"/>
          <w:bCs/>
          <w:color w:val="0F0D29" w:themeColor="text1"/>
          <w:sz w:val="22"/>
        </w:rPr>
        <w:t xml:space="preserve"> for </w:t>
      </w:r>
      <w:r w:rsidR="00DF7473">
        <w:rPr>
          <w:rFonts w:ascii="Calibri" w:hAnsi="Calibri" w:cs="Calibri"/>
          <w:b w:val="0"/>
          <w:bCs/>
          <w:color w:val="0F0D29" w:themeColor="text1"/>
          <w:sz w:val="22"/>
        </w:rPr>
        <w:t>similar dataset</w:t>
      </w:r>
      <w:r w:rsidR="007A5B58">
        <w:rPr>
          <w:rFonts w:ascii="Calibri" w:hAnsi="Calibri" w:cs="Calibri"/>
          <w:b w:val="0"/>
          <w:bCs/>
          <w:color w:val="0F0D29" w:themeColor="text1"/>
          <w:sz w:val="22"/>
        </w:rPr>
        <w:t>.</w:t>
      </w:r>
    </w:p>
    <w:p w14:paraId="6F7AA931" w14:textId="469E88AF" w:rsidR="008B6EAB" w:rsidRDefault="00DF7473" w:rsidP="0057489A">
      <w:pPr>
        <w:pStyle w:val="ListParagraph"/>
        <w:numPr>
          <w:ilvl w:val="0"/>
          <w:numId w:val="13"/>
        </w:num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 xml:space="preserve">CNN </w:t>
      </w:r>
    </w:p>
    <w:p w14:paraId="42CEF605" w14:textId="70F977B1" w:rsidR="008B6EAB" w:rsidRDefault="008B6EAB" w:rsidP="0057489A">
      <w:pPr>
        <w:pStyle w:val="ListParagraph"/>
        <w:numPr>
          <w:ilvl w:val="0"/>
          <w:numId w:val="13"/>
        </w:num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Fre</w:t>
      </w:r>
    </w:p>
    <w:p w14:paraId="5C555A1E" w14:textId="2EB63782" w:rsidR="005F4F37" w:rsidRPr="00BB0460" w:rsidRDefault="008B6EAB" w:rsidP="0057489A">
      <w:pPr>
        <w:pStyle w:val="ListParagraph"/>
        <w:numPr>
          <w:ilvl w:val="0"/>
          <w:numId w:val="13"/>
        </w:numPr>
        <w:spacing w:line="240" w:lineRule="auto"/>
        <w:jc w:val="both"/>
        <w:rPr>
          <w:rFonts w:ascii="Calibri" w:hAnsi="Calibri" w:cs="Calibri"/>
          <w:b w:val="0"/>
          <w:bCs/>
          <w:color w:val="0F0D29" w:themeColor="text1"/>
          <w:sz w:val="22"/>
        </w:rPr>
      </w:pPr>
      <w:r>
        <w:rPr>
          <w:rFonts w:ascii="Calibri" w:hAnsi="Calibri" w:cs="Calibri"/>
          <w:b w:val="0"/>
          <w:bCs/>
          <w:color w:val="0F0D29" w:themeColor="text1"/>
          <w:sz w:val="22"/>
        </w:rPr>
        <w:t>fer</w:t>
      </w:r>
      <w:r w:rsidR="005F4F37" w:rsidRPr="00BB0460">
        <w:rPr>
          <w:rFonts w:ascii="Calibri" w:hAnsi="Calibri" w:cs="Calibri"/>
        </w:rPr>
        <w:br w:type="page"/>
      </w:r>
    </w:p>
    <w:p w14:paraId="4441BB18" w14:textId="51C10139" w:rsidR="005F4F37" w:rsidRPr="00293CEB" w:rsidRDefault="00E15AC2">
      <w:pPr>
        <w:spacing w:after="200"/>
        <w:rPr>
          <w:rFonts w:ascii="Calibri" w:hAnsi="Calibri" w:cs="Calibri"/>
          <w:u w:val="single"/>
        </w:rPr>
      </w:pPr>
      <w:r w:rsidRPr="00293CEB">
        <w:rPr>
          <w:rFonts w:ascii="Calibri" w:hAnsi="Calibri" w:cs="Calibri"/>
          <w:u w:val="single"/>
        </w:rPr>
        <w:t xml:space="preserve">Appendices </w:t>
      </w:r>
    </w:p>
    <w:p w14:paraId="0732A2F5" w14:textId="5F516264" w:rsidR="00FC7B77" w:rsidRDefault="00FC7B77" w:rsidP="001374E3">
      <w:pPr>
        <w:spacing w:line="240" w:lineRule="auto"/>
        <w:rPr>
          <w:rFonts w:ascii="Calibri" w:hAnsi="Calibri" w:cs="Calibri"/>
          <w:color w:val="0F0D29" w:themeColor="text1"/>
          <w:sz w:val="22"/>
        </w:rPr>
      </w:pPr>
      <w:r>
        <w:rPr>
          <w:rFonts w:ascii="Calibri" w:hAnsi="Calibri" w:cs="Calibri"/>
          <w:color w:val="0F0D29" w:themeColor="text1"/>
          <w:sz w:val="22"/>
        </w:rPr>
        <w:t>References:</w:t>
      </w:r>
    </w:p>
    <w:p w14:paraId="23C04A6E" w14:textId="46C7A6DE" w:rsidR="00FC7B77" w:rsidRPr="00B70577" w:rsidRDefault="00FC7B77" w:rsidP="001374E3">
      <w:pPr>
        <w:spacing w:line="240" w:lineRule="auto"/>
        <w:rPr>
          <w:rFonts w:ascii="Calibri" w:hAnsi="Calibri" w:cs="Calibri"/>
          <w:b w:val="0"/>
          <w:color w:val="0F0D29" w:themeColor="text1"/>
          <w:sz w:val="22"/>
        </w:rPr>
      </w:pPr>
      <w:r w:rsidRPr="00B70577">
        <w:rPr>
          <w:rFonts w:ascii="Calibri" w:hAnsi="Calibri" w:cs="Calibri"/>
          <w:b w:val="0"/>
          <w:bCs/>
          <w:color w:val="0F0D29" w:themeColor="text1"/>
          <w:sz w:val="22"/>
        </w:rPr>
        <w:t xml:space="preserve">[1] </w:t>
      </w:r>
      <w:r w:rsidR="00B70577" w:rsidRPr="00B70577">
        <w:rPr>
          <w:rFonts w:ascii="Calibri" w:hAnsi="Calibri" w:cs="Calibri"/>
          <w:b w:val="0"/>
          <w:bCs/>
          <w:color w:val="0F0D29" w:themeColor="text1"/>
          <w:sz w:val="22"/>
        </w:rPr>
        <w:t>https://ieeexplore-ieee-org.ezproxy.lib.rmit.edu.au/stamp/stamp.jsp?tp=&amp;arnumber=7399414</w:t>
      </w:r>
    </w:p>
    <w:p w14:paraId="360AACCD" w14:textId="499A3B28" w:rsidR="00FC7B77" w:rsidRPr="004C505A" w:rsidRDefault="00B70577" w:rsidP="001374E3">
      <w:pPr>
        <w:spacing w:line="240" w:lineRule="auto"/>
        <w:rPr>
          <w:rFonts w:ascii="Calibri" w:hAnsi="Calibri" w:cs="Calibri"/>
          <w:b w:val="0"/>
          <w:color w:val="0F0D29" w:themeColor="text1"/>
          <w:sz w:val="22"/>
        </w:rPr>
      </w:pPr>
      <w:r w:rsidRPr="004C505A">
        <w:rPr>
          <w:rFonts w:ascii="Calibri" w:hAnsi="Calibri" w:cs="Calibri"/>
          <w:b w:val="0"/>
          <w:bCs/>
          <w:color w:val="0F0D29" w:themeColor="text1"/>
          <w:sz w:val="22"/>
        </w:rPr>
        <w:t xml:space="preserve">[2] </w:t>
      </w:r>
      <w:r w:rsidR="004C505A" w:rsidRPr="004C505A">
        <w:rPr>
          <w:rFonts w:ascii="Calibri" w:hAnsi="Calibri" w:cs="Calibri"/>
          <w:b w:val="0"/>
          <w:bCs/>
          <w:color w:val="0F0D29" w:themeColor="text1"/>
          <w:sz w:val="22"/>
        </w:rPr>
        <w:t>https://papers.ssrn.com/sol3/papers.cfm?abstract_id=3981501</w:t>
      </w:r>
    </w:p>
    <w:p w14:paraId="10E273AF" w14:textId="2DCDFC06" w:rsidR="00FC7B77" w:rsidRPr="004C505A" w:rsidRDefault="004C505A" w:rsidP="001374E3">
      <w:pPr>
        <w:spacing w:line="240" w:lineRule="auto"/>
        <w:rPr>
          <w:rFonts w:ascii="Calibri" w:hAnsi="Calibri" w:cs="Calibri"/>
          <w:b w:val="0"/>
          <w:color w:val="0F0D29" w:themeColor="text1"/>
          <w:sz w:val="22"/>
        </w:rPr>
      </w:pPr>
      <w:r w:rsidRPr="004C505A">
        <w:rPr>
          <w:rFonts w:ascii="Calibri" w:hAnsi="Calibri" w:cs="Calibri"/>
          <w:b w:val="0"/>
          <w:bCs/>
          <w:color w:val="0F0D29" w:themeColor="text1"/>
          <w:sz w:val="22"/>
        </w:rPr>
        <w:t>[3]</w:t>
      </w:r>
      <w:r w:rsidR="001F28AF">
        <w:rPr>
          <w:rFonts w:ascii="Calibri" w:hAnsi="Calibri" w:cs="Calibri"/>
          <w:b w:val="0"/>
          <w:bCs/>
          <w:color w:val="0F0D29" w:themeColor="text1"/>
          <w:sz w:val="22"/>
        </w:rPr>
        <w:t xml:space="preserve"> </w:t>
      </w:r>
      <w:r w:rsidR="001F28AF" w:rsidRPr="001F28AF">
        <w:rPr>
          <w:rFonts w:ascii="Calibri" w:hAnsi="Calibri" w:cs="Calibri"/>
          <w:b w:val="0"/>
          <w:bCs/>
          <w:color w:val="0F0D29" w:themeColor="text1"/>
          <w:sz w:val="22"/>
        </w:rPr>
        <w:t>https://ieeexplore.ieee.org/abstract/document/8581147</w:t>
      </w:r>
    </w:p>
    <w:p w14:paraId="690CC04B" w14:textId="77777777" w:rsidR="004C505A" w:rsidRDefault="004C505A" w:rsidP="001374E3">
      <w:pPr>
        <w:spacing w:line="240" w:lineRule="auto"/>
        <w:rPr>
          <w:rFonts w:ascii="Calibri" w:hAnsi="Calibri" w:cs="Calibri"/>
          <w:color w:val="0F0D29" w:themeColor="text1"/>
          <w:sz w:val="22"/>
        </w:rPr>
      </w:pPr>
    </w:p>
    <w:p w14:paraId="3E7669D2" w14:textId="689EBF36" w:rsidR="00C446AB" w:rsidRPr="008F442B" w:rsidRDefault="00C446AB" w:rsidP="001374E3">
      <w:pPr>
        <w:spacing w:line="240" w:lineRule="auto"/>
        <w:rPr>
          <w:rFonts w:ascii="Calibri" w:hAnsi="Calibri" w:cs="Calibri"/>
          <w:sz w:val="22"/>
        </w:rPr>
      </w:pPr>
      <w:r w:rsidRPr="008F442B">
        <w:rPr>
          <w:rFonts w:ascii="Calibri" w:hAnsi="Calibri" w:cs="Calibri"/>
          <w:b w:val="0"/>
          <w:noProof/>
          <w:color w:val="0F0D29" w:themeColor="text1"/>
          <w:sz w:val="22"/>
        </w:rPr>
        <w:drawing>
          <wp:anchor distT="0" distB="0" distL="114300" distR="114300" simplePos="0" relativeHeight="251658247" behindDoc="1" locked="0" layoutInCell="1" allowOverlap="1" wp14:anchorId="51446528" wp14:editId="47E99D60">
            <wp:simplePos x="0" y="0"/>
            <wp:positionH relativeFrom="column">
              <wp:posOffset>-10160</wp:posOffset>
            </wp:positionH>
            <wp:positionV relativeFrom="paragraph">
              <wp:posOffset>307340</wp:posOffset>
            </wp:positionV>
            <wp:extent cx="1901190" cy="2186305"/>
            <wp:effectExtent l="0" t="0" r="3810" b="0"/>
            <wp:wrapNone/>
            <wp:docPr id="1760218339" name="Picture 176021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1190"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442B">
        <w:rPr>
          <w:rFonts w:ascii="Calibri" w:hAnsi="Calibri" w:cs="Calibri"/>
          <w:color w:val="0F0D29" w:themeColor="text1"/>
          <w:sz w:val="22"/>
        </w:rPr>
        <w:t>Appendix 1 – EDA Initial look at raw data</w:t>
      </w:r>
    </w:p>
    <w:p w14:paraId="5FC670E8" w14:textId="028B3214" w:rsidR="00C446AB" w:rsidRDefault="00C446AB" w:rsidP="001374E3">
      <w:pPr>
        <w:spacing w:line="240" w:lineRule="auto"/>
        <w:rPr>
          <w:rFonts w:ascii="Calibri" w:hAnsi="Calibri" w:cs="Calibri"/>
        </w:rPr>
      </w:pPr>
    </w:p>
    <w:p w14:paraId="5AE66965" w14:textId="2D1A67A4" w:rsidR="00C446AB" w:rsidRDefault="00714A4D" w:rsidP="001374E3">
      <w:pPr>
        <w:spacing w:line="240" w:lineRule="auto"/>
        <w:rPr>
          <w:rFonts w:ascii="Calibri" w:hAnsi="Calibri" w:cs="Calibri"/>
        </w:rPr>
      </w:pPr>
      <w:r w:rsidRPr="008F442B">
        <w:rPr>
          <w:rFonts w:ascii="Calibri" w:hAnsi="Calibri" w:cs="Calibri"/>
          <w:b w:val="0"/>
          <w:noProof/>
          <w:color w:val="0F0D29" w:themeColor="text1"/>
          <w:sz w:val="22"/>
        </w:rPr>
        <w:drawing>
          <wp:anchor distT="0" distB="0" distL="114300" distR="114300" simplePos="0" relativeHeight="251658248" behindDoc="1" locked="0" layoutInCell="1" allowOverlap="1" wp14:anchorId="7380DA00" wp14:editId="02A1AE43">
            <wp:simplePos x="0" y="0"/>
            <wp:positionH relativeFrom="column">
              <wp:posOffset>2398395</wp:posOffset>
            </wp:positionH>
            <wp:positionV relativeFrom="paragraph">
              <wp:posOffset>25400</wp:posOffset>
            </wp:positionV>
            <wp:extent cx="3742690" cy="1932305"/>
            <wp:effectExtent l="0" t="0" r="3810" b="0"/>
            <wp:wrapNone/>
            <wp:docPr id="555114868" name="Picture 555114868" descr="A picture containing screensho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14868" name="Picture 2" descr="A picture containing screenshot, plot, diagram, l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2690"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661DDC" w14:textId="77777777" w:rsidR="00C446AB" w:rsidRDefault="00C446AB" w:rsidP="001374E3">
      <w:pPr>
        <w:spacing w:line="240" w:lineRule="auto"/>
        <w:rPr>
          <w:rFonts w:ascii="Calibri" w:hAnsi="Calibri" w:cs="Calibri"/>
        </w:rPr>
      </w:pPr>
    </w:p>
    <w:p w14:paraId="6C94566A" w14:textId="77777777" w:rsidR="00C446AB" w:rsidRPr="0094518B" w:rsidRDefault="00C446AB" w:rsidP="001374E3">
      <w:pPr>
        <w:spacing w:line="240" w:lineRule="auto"/>
        <w:rPr>
          <w:rFonts w:ascii="Calibri" w:hAnsi="Calibri" w:cs="Calibri"/>
        </w:rPr>
      </w:pPr>
    </w:p>
    <w:p w14:paraId="11C40404" w14:textId="77777777" w:rsidR="00C446AB" w:rsidRPr="0094518B" w:rsidRDefault="00C446AB" w:rsidP="001374E3">
      <w:pPr>
        <w:spacing w:line="240" w:lineRule="auto"/>
        <w:rPr>
          <w:rFonts w:ascii="Calibri" w:hAnsi="Calibri" w:cs="Calibri"/>
        </w:rPr>
      </w:pPr>
    </w:p>
    <w:p w14:paraId="27DAC953" w14:textId="77777777" w:rsidR="00C446AB" w:rsidRPr="0094518B" w:rsidRDefault="00C446AB" w:rsidP="001374E3">
      <w:pPr>
        <w:spacing w:line="240" w:lineRule="auto"/>
        <w:rPr>
          <w:rFonts w:ascii="Calibri" w:hAnsi="Calibri" w:cs="Calibri"/>
        </w:rPr>
      </w:pPr>
    </w:p>
    <w:p w14:paraId="48E56BF6" w14:textId="23677FDF" w:rsidR="001374E3" w:rsidRDefault="00C446AB" w:rsidP="001374E3">
      <w:pPr>
        <w:spacing w:line="240" w:lineRule="auto"/>
        <w:rPr>
          <w:rFonts w:ascii="Calibri" w:hAnsi="Calibri" w:cs="Calibri"/>
        </w:rPr>
      </w:pPr>
      <w:r w:rsidRPr="0094518B">
        <w:rPr>
          <w:rFonts w:ascii="Calibri" w:hAnsi="Calibri" w:cs="Calibri"/>
          <w:b w:val="0"/>
        </w:rPr>
        <w:t xml:space="preserve"> </w:t>
      </w:r>
      <w:r w:rsidRPr="0094518B">
        <w:rPr>
          <w:rFonts w:ascii="Calibri" w:hAnsi="Calibri" w:cs="Calibri"/>
        </w:rPr>
        <w:t xml:space="preserve"> </w:t>
      </w:r>
    </w:p>
    <w:p w14:paraId="50E0E4BB" w14:textId="0E74BF04" w:rsidR="001374E3" w:rsidRDefault="001374E3" w:rsidP="001374E3">
      <w:pPr>
        <w:spacing w:line="240" w:lineRule="auto"/>
        <w:rPr>
          <w:rFonts w:ascii="Calibri" w:hAnsi="Calibri" w:cs="Calibri"/>
        </w:rPr>
      </w:pPr>
    </w:p>
    <w:p w14:paraId="324BDED7" w14:textId="1AAFC0AE" w:rsidR="001374E3" w:rsidRDefault="001374E3" w:rsidP="001374E3">
      <w:pPr>
        <w:spacing w:line="240" w:lineRule="auto"/>
        <w:rPr>
          <w:rFonts w:ascii="Calibri" w:hAnsi="Calibri" w:cs="Calibri"/>
        </w:rPr>
      </w:pPr>
    </w:p>
    <w:p w14:paraId="4B5FE9AD" w14:textId="23BCBA91" w:rsidR="001374E3" w:rsidRDefault="001374E3" w:rsidP="001374E3">
      <w:pPr>
        <w:spacing w:line="240" w:lineRule="auto"/>
        <w:rPr>
          <w:rFonts w:ascii="Calibri" w:hAnsi="Calibri" w:cs="Calibri"/>
        </w:rPr>
      </w:pPr>
    </w:p>
    <w:p w14:paraId="0CF71BFE" w14:textId="1462DE2D" w:rsidR="001374E3" w:rsidRDefault="001374E3" w:rsidP="001374E3">
      <w:pPr>
        <w:spacing w:line="240" w:lineRule="auto"/>
        <w:rPr>
          <w:rFonts w:ascii="Calibri" w:hAnsi="Calibri" w:cs="Calibri"/>
        </w:rPr>
      </w:pPr>
    </w:p>
    <w:p w14:paraId="0F6A2DA7" w14:textId="7CFCD78E" w:rsidR="00C446AB" w:rsidRDefault="00C446AB" w:rsidP="001374E3">
      <w:pPr>
        <w:spacing w:line="240" w:lineRule="auto"/>
        <w:rPr>
          <w:rFonts w:ascii="Calibri" w:hAnsi="Calibri" w:cs="Calibri"/>
          <w:b w:val="0"/>
        </w:rPr>
      </w:pPr>
      <w:r w:rsidRPr="0094518B">
        <w:rPr>
          <w:rFonts w:ascii="Calibri" w:hAnsi="Calibri" w:cs="Calibri"/>
          <w:b w:val="0"/>
        </w:rPr>
        <w:t xml:space="preserve"> </w:t>
      </w:r>
      <w:r w:rsidRPr="008F442B">
        <w:rPr>
          <w:rFonts w:ascii="Calibri" w:hAnsi="Calibri" w:cs="Calibri"/>
          <w:color w:val="0F0D29" w:themeColor="text1"/>
          <w:sz w:val="22"/>
        </w:rPr>
        <w:t xml:space="preserve">Appendix </w:t>
      </w:r>
      <w:r>
        <w:rPr>
          <w:rFonts w:ascii="Calibri" w:hAnsi="Calibri" w:cs="Calibri"/>
          <w:color w:val="0F0D29" w:themeColor="text1"/>
          <w:sz w:val="22"/>
        </w:rPr>
        <w:t>2</w:t>
      </w:r>
      <w:r w:rsidRPr="008F442B">
        <w:rPr>
          <w:rFonts w:ascii="Calibri" w:hAnsi="Calibri" w:cs="Calibri"/>
          <w:color w:val="0F0D29" w:themeColor="text1"/>
          <w:sz w:val="22"/>
        </w:rPr>
        <w:t xml:space="preserve"> – </w:t>
      </w:r>
      <w:r>
        <w:rPr>
          <w:rFonts w:ascii="Calibri" w:hAnsi="Calibri" w:cs="Calibri"/>
          <w:color w:val="0F0D29" w:themeColor="text1"/>
          <w:sz w:val="22"/>
        </w:rPr>
        <w:t>Custom data splitting via Patient ID. Blue = Training/Validation Data Red = Testing Data</w:t>
      </w:r>
    </w:p>
    <w:p w14:paraId="7766117E" w14:textId="3F05513B" w:rsidR="00C446AB" w:rsidRDefault="001374E3" w:rsidP="001374E3">
      <w:pPr>
        <w:spacing w:line="240" w:lineRule="auto"/>
        <w:rPr>
          <w:rFonts w:ascii="Calibri" w:hAnsi="Calibri" w:cs="Calibri"/>
          <w:b w:val="0"/>
        </w:rPr>
      </w:pPr>
      <w:r w:rsidRPr="0094518B">
        <w:rPr>
          <w:rFonts w:ascii="Calibri" w:hAnsi="Calibri" w:cs="Calibri"/>
          <w:b w:val="0"/>
          <w:noProof/>
        </w:rPr>
        <w:drawing>
          <wp:anchor distT="0" distB="0" distL="114300" distR="114300" simplePos="0" relativeHeight="251658250" behindDoc="1" locked="0" layoutInCell="1" allowOverlap="1" wp14:anchorId="4EF3C898" wp14:editId="235062AF">
            <wp:simplePos x="0" y="0"/>
            <wp:positionH relativeFrom="column">
              <wp:posOffset>3352165</wp:posOffset>
            </wp:positionH>
            <wp:positionV relativeFrom="paragraph">
              <wp:posOffset>93345</wp:posOffset>
            </wp:positionV>
            <wp:extent cx="3536315" cy="1259840"/>
            <wp:effectExtent l="0" t="0" r="0" b="0"/>
            <wp:wrapNone/>
            <wp:docPr id="1702469108" name="Picture 1702469108" descr="A picture containing plo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433" name="Picture 3" descr="A picture containing plot, line, screenshot, 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36315"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18B">
        <w:rPr>
          <w:rFonts w:ascii="Calibri" w:hAnsi="Calibri" w:cs="Calibri"/>
          <w:b w:val="0"/>
          <w:noProof/>
        </w:rPr>
        <w:drawing>
          <wp:anchor distT="0" distB="0" distL="114300" distR="114300" simplePos="0" relativeHeight="251658249" behindDoc="1" locked="0" layoutInCell="1" allowOverlap="1" wp14:anchorId="684750A7" wp14:editId="5DE68DDE">
            <wp:simplePos x="0" y="0"/>
            <wp:positionH relativeFrom="column">
              <wp:posOffset>-8890</wp:posOffset>
            </wp:positionH>
            <wp:positionV relativeFrom="paragraph">
              <wp:posOffset>93345</wp:posOffset>
            </wp:positionV>
            <wp:extent cx="3193983" cy="1294173"/>
            <wp:effectExtent l="0" t="0" r="0" b="1270"/>
            <wp:wrapNone/>
            <wp:docPr id="1803975088" name="Picture 1803975088" descr="A picture containing plot, line, screensho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13020" name="Picture 4" descr="A picture containing plot, line, screenshot, electric blu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3983" cy="12941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A06F6" w14:textId="77777777" w:rsidR="00C446AB" w:rsidRDefault="00C446AB" w:rsidP="001374E3">
      <w:pPr>
        <w:spacing w:line="240" w:lineRule="auto"/>
        <w:rPr>
          <w:rFonts w:ascii="Calibri" w:hAnsi="Calibri" w:cs="Calibri"/>
          <w:b w:val="0"/>
        </w:rPr>
      </w:pPr>
    </w:p>
    <w:p w14:paraId="25109EDD" w14:textId="77777777" w:rsidR="00C446AB" w:rsidRDefault="00C446AB" w:rsidP="001374E3">
      <w:pPr>
        <w:spacing w:line="240" w:lineRule="auto"/>
        <w:rPr>
          <w:rFonts w:ascii="Calibri" w:hAnsi="Calibri" w:cs="Calibri"/>
          <w:b w:val="0"/>
        </w:rPr>
      </w:pPr>
    </w:p>
    <w:p w14:paraId="1E0E7943" w14:textId="77777777" w:rsidR="001374E3" w:rsidRDefault="001374E3" w:rsidP="001374E3">
      <w:pPr>
        <w:spacing w:line="240" w:lineRule="auto"/>
        <w:rPr>
          <w:rFonts w:ascii="Calibri" w:hAnsi="Calibri" w:cs="Calibri"/>
          <w:b w:val="0"/>
        </w:rPr>
      </w:pPr>
    </w:p>
    <w:p w14:paraId="48EBF96E" w14:textId="77777777" w:rsidR="001374E3" w:rsidRDefault="001374E3" w:rsidP="001374E3">
      <w:pPr>
        <w:spacing w:line="240" w:lineRule="auto"/>
        <w:rPr>
          <w:rFonts w:ascii="Calibri" w:hAnsi="Calibri" w:cs="Calibri"/>
          <w:color w:val="0F0D29" w:themeColor="text1"/>
          <w:sz w:val="22"/>
        </w:rPr>
      </w:pPr>
    </w:p>
    <w:p w14:paraId="0CAA01E0" w14:textId="77777777" w:rsidR="001374E3" w:rsidRDefault="001374E3" w:rsidP="001374E3">
      <w:pPr>
        <w:spacing w:line="240" w:lineRule="auto"/>
        <w:rPr>
          <w:rFonts w:ascii="Calibri" w:hAnsi="Calibri" w:cs="Calibri"/>
          <w:color w:val="0F0D29" w:themeColor="text1"/>
          <w:sz w:val="22"/>
        </w:rPr>
      </w:pPr>
    </w:p>
    <w:p w14:paraId="0C7FB78B" w14:textId="77777777" w:rsidR="001374E3" w:rsidRDefault="001374E3" w:rsidP="001374E3">
      <w:pPr>
        <w:spacing w:line="240" w:lineRule="auto"/>
        <w:rPr>
          <w:rFonts w:ascii="Calibri" w:hAnsi="Calibri" w:cs="Calibri"/>
          <w:color w:val="0F0D29" w:themeColor="text1"/>
          <w:sz w:val="22"/>
        </w:rPr>
      </w:pPr>
    </w:p>
    <w:p w14:paraId="414936A0" w14:textId="77777777" w:rsidR="001374E3" w:rsidRDefault="001374E3" w:rsidP="001374E3">
      <w:pPr>
        <w:spacing w:line="240" w:lineRule="auto"/>
        <w:rPr>
          <w:rFonts w:ascii="Calibri" w:hAnsi="Calibri" w:cs="Calibri"/>
          <w:color w:val="0F0D29" w:themeColor="text1"/>
          <w:sz w:val="22"/>
        </w:rPr>
      </w:pPr>
    </w:p>
    <w:p w14:paraId="09AB50F1" w14:textId="56B08F88" w:rsidR="00C446AB" w:rsidRDefault="00C446AB" w:rsidP="001374E3">
      <w:pPr>
        <w:spacing w:line="240" w:lineRule="auto"/>
        <w:rPr>
          <w:rFonts w:ascii="Calibri" w:hAnsi="Calibri" w:cs="Calibri"/>
          <w:b w:val="0"/>
          <w:noProof/>
        </w:rPr>
      </w:pPr>
      <w:r w:rsidRPr="008F442B">
        <w:rPr>
          <w:rFonts w:ascii="Calibri" w:hAnsi="Calibri" w:cs="Calibri"/>
          <w:color w:val="0F0D29" w:themeColor="text1"/>
          <w:sz w:val="22"/>
        </w:rPr>
        <w:t xml:space="preserve">Appendix </w:t>
      </w:r>
      <w:r>
        <w:rPr>
          <w:rFonts w:ascii="Calibri" w:hAnsi="Calibri" w:cs="Calibri"/>
          <w:color w:val="0F0D29" w:themeColor="text1"/>
          <w:sz w:val="22"/>
        </w:rPr>
        <w:t>3</w:t>
      </w:r>
      <w:r w:rsidRPr="008F442B">
        <w:rPr>
          <w:rFonts w:ascii="Calibri" w:hAnsi="Calibri" w:cs="Calibri"/>
          <w:color w:val="0F0D29" w:themeColor="text1"/>
          <w:sz w:val="22"/>
        </w:rPr>
        <w:t xml:space="preserve"> – </w:t>
      </w:r>
      <w:r>
        <w:rPr>
          <w:rFonts w:ascii="Calibri" w:hAnsi="Calibri" w:cs="Calibri"/>
          <w:color w:val="0F0D29" w:themeColor="text1"/>
          <w:sz w:val="22"/>
        </w:rPr>
        <w:t>Image scatter plot data</w:t>
      </w:r>
      <w:r w:rsidRPr="0094518B">
        <w:rPr>
          <w:rFonts w:ascii="Calibri" w:hAnsi="Calibri" w:cs="Calibri"/>
          <w:b w:val="0"/>
          <w:noProof/>
        </w:rPr>
        <w:t xml:space="preserve"> </w:t>
      </w:r>
    </w:p>
    <w:p w14:paraId="0C4CDA10" w14:textId="1E6850B9" w:rsidR="00C446AB" w:rsidRDefault="00714A4D" w:rsidP="001374E3">
      <w:pPr>
        <w:spacing w:line="240" w:lineRule="auto"/>
        <w:rPr>
          <w:rFonts w:ascii="Calibri" w:hAnsi="Calibri" w:cs="Calibri"/>
          <w:b w:val="0"/>
          <w:noProof/>
        </w:rPr>
      </w:pPr>
      <w:r w:rsidRPr="0094518B">
        <w:rPr>
          <w:rFonts w:ascii="Calibri" w:hAnsi="Calibri" w:cs="Calibri"/>
          <w:b w:val="0"/>
          <w:noProof/>
        </w:rPr>
        <w:drawing>
          <wp:anchor distT="0" distB="0" distL="114300" distR="114300" simplePos="0" relativeHeight="251658252" behindDoc="1" locked="0" layoutInCell="1" allowOverlap="1" wp14:anchorId="71ABADF9" wp14:editId="6374D12B">
            <wp:simplePos x="0" y="0"/>
            <wp:positionH relativeFrom="column">
              <wp:posOffset>3430537</wp:posOffset>
            </wp:positionH>
            <wp:positionV relativeFrom="paragraph">
              <wp:posOffset>120984</wp:posOffset>
            </wp:positionV>
            <wp:extent cx="2684145" cy="2170430"/>
            <wp:effectExtent l="0" t="0" r="0" b="1270"/>
            <wp:wrapNone/>
            <wp:docPr id="1603740981" name="Picture 160374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4145" cy="2170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18B">
        <w:rPr>
          <w:rFonts w:ascii="Calibri" w:hAnsi="Calibri" w:cs="Calibri"/>
          <w:b w:val="0"/>
          <w:noProof/>
        </w:rPr>
        <w:drawing>
          <wp:anchor distT="0" distB="0" distL="114300" distR="114300" simplePos="0" relativeHeight="251658251" behindDoc="1" locked="0" layoutInCell="1" allowOverlap="1" wp14:anchorId="0158FD9E" wp14:editId="086A4C0F">
            <wp:simplePos x="0" y="0"/>
            <wp:positionH relativeFrom="column">
              <wp:posOffset>3543</wp:posOffset>
            </wp:positionH>
            <wp:positionV relativeFrom="paragraph">
              <wp:posOffset>115269</wp:posOffset>
            </wp:positionV>
            <wp:extent cx="2684145" cy="2170430"/>
            <wp:effectExtent l="0" t="0" r="0" b="1270"/>
            <wp:wrapNone/>
            <wp:docPr id="1452193168" name="Picture 145219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4145" cy="2170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56473D" w14:textId="77777777" w:rsidR="00C446AB" w:rsidRDefault="00C446AB" w:rsidP="001374E3">
      <w:pPr>
        <w:spacing w:line="240" w:lineRule="auto"/>
        <w:rPr>
          <w:rFonts w:ascii="Calibri" w:hAnsi="Calibri" w:cs="Calibri"/>
          <w:b w:val="0"/>
          <w:noProof/>
        </w:rPr>
      </w:pPr>
    </w:p>
    <w:p w14:paraId="7D939918" w14:textId="77777777" w:rsidR="00C446AB" w:rsidRDefault="00C446AB" w:rsidP="001374E3">
      <w:pPr>
        <w:spacing w:line="240" w:lineRule="auto"/>
        <w:rPr>
          <w:rFonts w:ascii="Calibri" w:hAnsi="Calibri" w:cs="Calibri"/>
          <w:b w:val="0"/>
          <w:noProof/>
        </w:rPr>
      </w:pPr>
    </w:p>
    <w:p w14:paraId="22651E30" w14:textId="77777777" w:rsidR="00C446AB" w:rsidRDefault="00C446AB" w:rsidP="001374E3">
      <w:pPr>
        <w:spacing w:line="240" w:lineRule="auto"/>
        <w:rPr>
          <w:rFonts w:ascii="Calibri" w:hAnsi="Calibri" w:cs="Calibri"/>
          <w:b w:val="0"/>
          <w:noProof/>
        </w:rPr>
      </w:pPr>
    </w:p>
    <w:p w14:paraId="05FEFC45" w14:textId="77777777" w:rsidR="001374E3" w:rsidRDefault="001374E3" w:rsidP="001374E3">
      <w:pPr>
        <w:spacing w:line="240" w:lineRule="auto"/>
        <w:rPr>
          <w:rFonts w:ascii="Calibri" w:hAnsi="Calibri" w:cs="Calibri"/>
          <w:color w:val="0F0D29" w:themeColor="text1"/>
          <w:sz w:val="22"/>
        </w:rPr>
      </w:pPr>
    </w:p>
    <w:p w14:paraId="59F3C4DF" w14:textId="77777777" w:rsidR="001374E3" w:rsidRDefault="001374E3" w:rsidP="001374E3">
      <w:pPr>
        <w:spacing w:line="240" w:lineRule="auto"/>
        <w:rPr>
          <w:rFonts w:ascii="Calibri" w:hAnsi="Calibri" w:cs="Calibri"/>
          <w:color w:val="0F0D29" w:themeColor="text1"/>
          <w:sz w:val="22"/>
        </w:rPr>
      </w:pPr>
    </w:p>
    <w:p w14:paraId="2D219563" w14:textId="77777777" w:rsidR="001374E3" w:rsidRDefault="001374E3" w:rsidP="001374E3">
      <w:pPr>
        <w:spacing w:line="240" w:lineRule="auto"/>
        <w:rPr>
          <w:rFonts w:ascii="Calibri" w:hAnsi="Calibri" w:cs="Calibri"/>
          <w:color w:val="0F0D29" w:themeColor="text1"/>
          <w:sz w:val="22"/>
        </w:rPr>
      </w:pPr>
    </w:p>
    <w:p w14:paraId="724066C9" w14:textId="77777777" w:rsidR="001374E3" w:rsidRDefault="001374E3" w:rsidP="001374E3">
      <w:pPr>
        <w:spacing w:line="240" w:lineRule="auto"/>
        <w:rPr>
          <w:rFonts w:ascii="Calibri" w:hAnsi="Calibri" w:cs="Calibri"/>
          <w:color w:val="0F0D29" w:themeColor="text1"/>
          <w:sz w:val="22"/>
        </w:rPr>
      </w:pPr>
    </w:p>
    <w:p w14:paraId="3901436C" w14:textId="77777777" w:rsidR="001374E3" w:rsidRDefault="001374E3" w:rsidP="001374E3">
      <w:pPr>
        <w:spacing w:line="240" w:lineRule="auto"/>
        <w:rPr>
          <w:rFonts w:ascii="Calibri" w:hAnsi="Calibri" w:cs="Calibri"/>
          <w:color w:val="0F0D29" w:themeColor="text1"/>
          <w:sz w:val="22"/>
        </w:rPr>
      </w:pPr>
    </w:p>
    <w:p w14:paraId="701639B4" w14:textId="77777777" w:rsidR="001374E3" w:rsidRDefault="001374E3" w:rsidP="001374E3">
      <w:pPr>
        <w:spacing w:line="240" w:lineRule="auto"/>
        <w:rPr>
          <w:rFonts w:ascii="Calibri" w:hAnsi="Calibri" w:cs="Calibri"/>
          <w:color w:val="0F0D29" w:themeColor="text1"/>
          <w:sz w:val="22"/>
        </w:rPr>
      </w:pPr>
    </w:p>
    <w:p w14:paraId="559A57C9" w14:textId="77777777" w:rsidR="001374E3" w:rsidRDefault="001374E3" w:rsidP="001374E3">
      <w:pPr>
        <w:spacing w:line="240" w:lineRule="auto"/>
        <w:rPr>
          <w:rFonts w:ascii="Calibri" w:hAnsi="Calibri" w:cs="Calibri"/>
          <w:color w:val="0F0D29" w:themeColor="text1"/>
          <w:sz w:val="22"/>
        </w:rPr>
      </w:pPr>
    </w:p>
    <w:p w14:paraId="6DFFF9B3" w14:textId="77777777" w:rsidR="001374E3" w:rsidRDefault="001374E3" w:rsidP="001374E3">
      <w:pPr>
        <w:spacing w:line="240" w:lineRule="auto"/>
        <w:rPr>
          <w:rFonts w:ascii="Calibri" w:hAnsi="Calibri" w:cs="Calibri"/>
          <w:color w:val="0F0D29" w:themeColor="text1"/>
          <w:sz w:val="22"/>
        </w:rPr>
      </w:pPr>
    </w:p>
    <w:p w14:paraId="018972F1" w14:textId="77777777" w:rsidR="001374E3" w:rsidRDefault="001374E3" w:rsidP="001374E3">
      <w:pPr>
        <w:spacing w:line="240" w:lineRule="auto"/>
        <w:rPr>
          <w:rFonts w:ascii="Calibri" w:hAnsi="Calibri" w:cs="Calibri"/>
          <w:color w:val="0F0D29" w:themeColor="text1"/>
          <w:sz w:val="22"/>
        </w:rPr>
      </w:pPr>
    </w:p>
    <w:p w14:paraId="33AD03FC" w14:textId="1C43E3A4" w:rsidR="286217F0" w:rsidRPr="0094518B" w:rsidRDefault="00C446AB" w:rsidP="001374E3">
      <w:pPr>
        <w:spacing w:line="240" w:lineRule="auto"/>
        <w:rPr>
          <w:rFonts w:ascii="Calibri" w:hAnsi="Calibri" w:cs="Calibri"/>
        </w:rPr>
      </w:pPr>
      <w:r w:rsidRPr="008F442B">
        <w:rPr>
          <w:rFonts w:ascii="Calibri" w:hAnsi="Calibri" w:cs="Calibri"/>
          <w:color w:val="0F0D29" w:themeColor="text1"/>
          <w:sz w:val="22"/>
        </w:rPr>
        <w:t xml:space="preserve">Appendix </w:t>
      </w:r>
      <w:r>
        <w:rPr>
          <w:rFonts w:ascii="Calibri" w:hAnsi="Calibri" w:cs="Calibri"/>
          <w:color w:val="0F0D29" w:themeColor="text1"/>
          <w:sz w:val="22"/>
        </w:rPr>
        <w:t>4</w:t>
      </w:r>
      <w:r w:rsidRPr="008F442B">
        <w:rPr>
          <w:rFonts w:ascii="Calibri" w:hAnsi="Calibri" w:cs="Calibri"/>
          <w:color w:val="0F0D29" w:themeColor="text1"/>
          <w:sz w:val="22"/>
        </w:rPr>
        <w:t xml:space="preserve"> – </w:t>
      </w:r>
      <w:r>
        <w:rPr>
          <w:rFonts w:ascii="Calibri" w:hAnsi="Calibri" w:cs="Calibri"/>
          <w:color w:val="0F0D29" w:themeColor="text1"/>
          <w:sz w:val="22"/>
        </w:rPr>
        <w:t>Results of Baseline, Regularization and Dropout optimization, with test data results. For Cell Type Classification and Cancerous Classification</w:t>
      </w:r>
    </w:p>
    <w:p w14:paraId="77C108DC" w14:textId="31D78B06" w:rsidR="00424C01" w:rsidRPr="00E15AC2" w:rsidRDefault="005F4F37">
      <w:pPr>
        <w:spacing w:after="200"/>
        <w:rPr>
          <w:rFonts w:ascii="Calibri" w:eastAsia="Times New Roman" w:hAnsi="Calibri" w:cs="Calibri"/>
          <w:b w:val="0"/>
          <w:color w:val="auto"/>
          <w:sz w:val="24"/>
          <w:szCs w:val="24"/>
          <w:lang w:val="en-AU" w:eastAsia="en-GB"/>
        </w:rPr>
      </w:pPr>
      <w:r w:rsidRPr="0094518B">
        <w:rPr>
          <w:rFonts w:ascii="Calibri" w:hAnsi="Calibri" w:cs="Calibri"/>
        </w:rPr>
        <w:br w:type="page"/>
      </w:r>
    </w:p>
    <w:tbl>
      <w:tblPr>
        <w:tblStyle w:val="TableGrid"/>
        <w:tblpPr w:leftFromText="180" w:rightFromText="180" w:vertAnchor="page" w:horzAnchor="margin" w:tblpXSpec="center" w:tblpY="361"/>
        <w:tblW w:w="11755" w:type="dxa"/>
        <w:tblLook w:val="04A0" w:firstRow="1" w:lastRow="0" w:firstColumn="1" w:lastColumn="0" w:noHBand="0" w:noVBand="1"/>
      </w:tblPr>
      <w:tblGrid>
        <w:gridCol w:w="4530"/>
        <w:gridCol w:w="4225"/>
        <w:gridCol w:w="3000"/>
      </w:tblGrid>
      <w:tr w:rsidR="00B17999" w:rsidRPr="0094518B" w14:paraId="17C95BA8" w14:textId="77777777" w:rsidTr="00207F66">
        <w:trPr>
          <w:trHeight w:val="170"/>
        </w:trPr>
        <w:tc>
          <w:tcPr>
            <w:tcW w:w="4530" w:type="dxa"/>
          </w:tcPr>
          <w:p w14:paraId="2DC9CB5A" w14:textId="77777777" w:rsidR="00B17999" w:rsidRPr="002A2E86" w:rsidRDefault="00B17999">
            <w:pPr>
              <w:rPr>
                <w:rFonts w:ascii="Calibri" w:hAnsi="Calibri" w:cs="Calibri"/>
                <w:sz w:val="24"/>
                <w:szCs w:val="24"/>
              </w:rPr>
            </w:pPr>
            <w:r w:rsidRPr="002A2E86">
              <w:rPr>
                <w:rFonts w:ascii="Calibri" w:hAnsi="Calibri" w:cs="Calibri"/>
                <w:sz w:val="24"/>
                <w:szCs w:val="24"/>
              </w:rPr>
              <w:t>Cell Type Classification</w:t>
            </w:r>
          </w:p>
        </w:tc>
        <w:tc>
          <w:tcPr>
            <w:tcW w:w="4225" w:type="dxa"/>
          </w:tcPr>
          <w:p w14:paraId="318B0700" w14:textId="77777777" w:rsidR="00B17999" w:rsidRPr="002A2E86" w:rsidRDefault="00B17999">
            <w:pPr>
              <w:rPr>
                <w:rFonts w:ascii="Calibri" w:hAnsi="Calibri" w:cs="Calibri"/>
                <w:sz w:val="24"/>
                <w:szCs w:val="24"/>
              </w:rPr>
            </w:pPr>
            <w:r w:rsidRPr="002A2E86">
              <w:rPr>
                <w:rFonts w:ascii="Calibri" w:hAnsi="Calibri" w:cs="Calibri"/>
                <w:sz w:val="24"/>
                <w:szCs w:val="24"/>
              </w:rPr>
              <w:t>Baseline</w:t>
            </w:r>
          </w:p>
        </w:tc>
        <w:tc>
          <w:tcPr>
            <w:tcW w:w="3000" w:type="dxa"/>
          </w:tcPr>
          <w:p w14:paraId="1FC4540A" w14:textId="15EBABD9" w:rsidR="008B368F" w:rsidRPr="008B41A7" w:rsidRDefault="00BF113D" w:rsidP="008B368F">
            <w:pPr>
              <w:pStyle w:val="HTMLPreformatted"/>
              <w:shd w:val="clear" w:color="auto" w:fill="FFFFFF"/>
              <w:wordWrap w:val="0"/>
              <w:textAlignment w:val="baseline"/>
              <w:rPr>
                <w:color w:val="000000"/>
                <w:sz w:val="16"/>
                <w:szCs w:val="16"/>
              </w:rPr>
            </w:pPr>
            <w:r>
              <w:rPr>
                <w:color w:val="000000"/>
                <w:sz w:val="16"/>
                <w:szCs w:val="16"/>
              </w:rPr>
              <w:t xml:space="preserve">Base - </w:t>
            </w:r>
            <w:r w:rsidR="008B368F" w:rsidRPr="008B41A7">
              <w:rPr>
                <w:color w:val="000000"/>
                <w:sz w:val="16"/>
                <w:szCs w:val="16"/>
              </w:rPr>
              <w:t>Test Loss: 0.966</w:t>
            </w:r>
            <w:r>
              <w:rPr>
                <w:color w:val="000000"/>
                <w:sz w:val="16"/>
                <w:szCs w:val="16"/>
              </w:rPr>
              <w:t>9</w:t>
            </w:r>
          </w:p>
          <w:p w14:paraId="49D8D382" w14:textId="4FF8A33E" w:rsidR="008B368F" w:rsidRPr="008B41A7" w:rsidRDefault="00BF113D" w:rsidP="008B368F">
            <w:pPr>
              <w:pStyle w:val="HTMLPreformatted"/>
              <w:shd w:val="clear" w:color="auto" w:fill="FFFFFF"/>
              <w:wordWrap w:val="0"/>
              <w:textAlignment w:val="baseline"/>
              <w:rPr>
                <w:color w:val="000000"/>
                <w:sz w:val="16"/>
                <w:szCs w:val="16"/>
              </w:rPr>
            </w:pPr>
            <w:r>
              <w:rPr>
                <w:color w:val="000000"/>
                <w:sz w:val="16"/>
                <w:szCs w:val="16"/>
              </w:rPr>
              <w:t xml:space="preserve">Base - </w:t>
            </w:r>
            <w:r w:rsidR="008B368F" w:rsidRPr="008B41A7">
              <w:rPr>
                <w:color w:val="000000"/>
                <w:sz w:val="16"/>
                <w:szCs w:val="16"/>
              </w:rPr>
              <w:t>Test Accuracy: 0.59</w:t>
            </w:r>
            <w:r w:rsidR="008B41A7">
              <w:rPr>
                <w:color w:val="000000"/>
                <w:sz w:val="16"/>
                <w:szCs w:val="16"/>
              </w:rPr>
              <w:t>70</w:t>
            </w:r>
          </w:p>
          <w:p w14:paraId="3D985388" w14:textId="77777777" w:rsidR="00B17999" w:rsidRPr="0094518B" w:rsidRDefault="00B17999">
            <w:pPr>
              <w:rPr>
                <w:rFonts w:ascii="Calibri" w:hAnsi="Calibri" w:cs="Calibri"/>
                <w:b w:val="0"/>
                <w:noProof/>
                <w:sz w:val="24"/>
                <w:szCs w:val="24"/>
              </w:rPr>
            </w:pPr>
          </w:p>
        </w:tc>
      </w:tr>
      <w:tr w:rsidR="00B17999" w:rsidRPr="0094518B" w14:paraId="1A5AD4AA" w14:textId="77777777" w:rsidTr="00207F66">
        <w:tc>
          <w:tcPr>
            <w:tcW w:w="4530" w:type="dxa"/>
          </w:tcPr>
          <w:p w14:paraId="22CDE7F1" w14:textId="77777777" w:rsidR="00B17999" w:rsidRPr="002A2E86" w:rsidRDefault="00B17999">
            <w:pPr>
              <w:rPr>
                <w:rFonts w:ascii="Calibri" w:hAnsi="Calibri" w:cs="Calibri"/>
                <w:sz w:val="24"/>
                <w:szCs w:val="24"/>
              </w:rPr>
            </w:pPr>
            <w:r w:rsidRPr="002A2E86">
              <w:rPr>
                <w:rFonts w:ascii="Calibri" w:hAnsi="Calibri" w:cs="Calibri"/>
                <w:sz w:val="24"/>
                <w:szCs w:val="24"/>
              </w:rPr>
              <w:t>Regularisation</w:t>
            </w:r>
          </w:p>
        </w:tc>
        <w:tc>
          <w:tcPr>
            <w:tcW w:w="4225" w:type="dxa"/>
          </w:tcPr>
          <w:p w14:paraId="5047CCF6" w14:textId="77777777" w:rsidR="00B17999" w:rsidRPr="002A2E86" w:rsidRDefault="00B17999">
            <w:pPr>
              <w:rPr>
                <w:rFonts w:ascii="Calibri" w:hAnsi="Calibri" w:cs="Calibri"/>
                <w:sz w:val="24"/>
                <w:szCs w:val="24"/>
              </w:rPr>
            </w:pPr>
            <w:r w:rsidRPr="002A2E86">
              <w:rPr>
                <w:rFonts w:ascii="Calibri" w:hAnsi="Calibri" w:cs="Calibri"/>
                <w:sz w:val="24"/>
                <w:szCs w:val="24"/>
              </w:rPr>
              <w:t>Drop Out</w:t>
            </w:r>
          </w:p>
        </w:tc>
        <w:tc>
          <w:tcPr>
            <w:tcW w:w="3000" w:type="dxa"/>
          </w:tcPr>
          <w:p w14:paraId="5D718C25" w14:textId="77777777" w:rsidR="00ED7945" w:rsidRDefault="00ED7945" w:rsidP="00ED7945">
            <w:pPr>
              <w:rPr>
                <w:rFonts w:ascii="Calibri" w:hAnsi="Calibri" w:cs="Calibri"/>
                <w:b w:val="0"/>
                <w:sz w:val="16"/>
                <w:szCs w:val="16"/>
              </w:rPr>
            </w:pPr>
            <w:r>
              <w:rPr>
                <w:rFonts w:ascii="Calibri" w:hAnsi="Calibri" w:cs="Calibri"/>
                <w:b w:val="0"/>
                <w:sz w:val="16"/>
                <w:szCs w:val="16"/>
              </w:rPr>
              <w:t xml:space="preserve">Reg = Regularisation </w:t>
            </w:r>
          </w:p>
          <w:p w14:paraId="6D8ECCFC" w14:textId="681A55E2" w:rsidR="00B17999" w:rsidRPr="0094518B" w:rsidRDefault="00ED7945">
            <w:pPr>
              <w:rPr>
                <w:rFonts w:ascii="Calibri" w:hAnsi="Calibri" w:cs="Calibri"/>
                <w:b w:val="0"/>
                <w:sz w:val="24"/>
                <w:szCs w:val="24"/>
              </w:rPr>
            </w:pPr>
            <w:r>
              <w:rPr>
                <w:rFonts w:ascii="Calibri" w:hAnsi="Calibri" w:cs="Calibri"/>
                <w:b w:val="0"/>
                <w:sz w:val="16"/>
                <w:szCs w:val="16"/>
              </w:rPr>
              <w:t>Drop = Dropout</w:t>
            </w:r>
          </w:p>
        </w:tc>
      </w:tr>
      <w:tr w:rsidR="00B17999" w:rsidRPr="0094518B" w14:paraId="3ADB080A" w14:textId="77777777" w:rsidTr="00207F66">
        <w:tc>
          <w:tcPr>
            <w:tcW w:w="4530" w:type="dxa"/>
          </w:tcPr>
          <w:p w14:paraId="299D2DA4" w14:textId="77777777" w:rsidR="00B17999" w:rsidRPr="0094518B" w:rsidRDefault="00B17999">
            <w:pPr>
              <w:rPr>
                <w:rFonts w:ascii="Calibri" w:hAnsi="Calibri" w:cs="Calibri"/>
                <w:b w:val="0"/>
                <w:noProof/>
                <w:sz w:val="24"/>
                <w:szCs w:val="24"/>
              </w:rPr>
            </w:pPr>
            <w:r w:rsidRPr="0094518B">
              <w:rPr>
                <w:rFonts w:ascii="Calibri" w:hAnsi="Calibri" w:cs="Calibri"/>
                <w:b w:val="0"/>
                <w:noProof/>
                <w:sz w:val="24"/>
                <w:szCs w:val="24"/>
              </w:rPr>
              <w:drawing>
                <wp:anchor distT="0" distB="0" distL="114300" distR="114300" simplePos="0" relativeHeight="251658255" behindDoc="1" locked="0" layoutInCell="1" allowOverlap="1" wp14:anchorId="4B0A4807" wp14:editId="07A14606">
                  <wp:simplePos x="0" y="0"/>
                  <wp:positionH relativeFrom="column">
                    <wp:posOffset>-11129</wp:posOffset>
                  </wp:positionH>
                  <wp:positionV relativeFrom="paragraph">
                    <wp:posOffset>198387</wp:posOffset>
                  </wp:positionV>
                  <wp:extent cx="1810452" cy="960452"/>
                  <wp:effectExtent l="0" t="0" r="5715" b="5080"/>
                  <wp:wrapSquare wrapText="bothSides"/>
                  <wp:docPr id="1922109000" name="Picture 1922109000" descr="A picture containing plot, lin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3432" name="Picture 17" descr="A picture containing plot, line, diagram, 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7663" cy="9642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18B">
              <w:rPr>
                <w:rFonts w:ascii="Calibri" w:hAnsi="Calibri" w:cs="Calibri"/>
                <w:b w:val="0"/>
                <w:noProof/>
                <w:sz w:val="24"/>
                <w:szCs w:val="24"/>
              </w:rPr>
              <w:t>reg_lambda = 0.01</w:t>
            </w:r>
          </w:p>
        </w:tc>
        <w:tc>
          <w:tcPr>
            <w:tcW w:w="4225" w:type="dxa"/>
          </w:tcPr>
          <w:p w14:paraId="0DECA2AE" w14:textId="77777777" w:rsidR="00B17999" w:rsidRPr="0094518B" w:rsidRDefault="00B17999">
            <w:pPr>
              <w:rPr>
                <w:rFonts w:ascii="Calibri" w:hAnsi="Calibri" w:cs="Calibri"/>
                <w:b w:val="0"/>
                <w:sz w:val="24"/>
                <w:szCs w:val="24"/>
              </w:rPr>
            </w:pPr>
            <w:r w:rsidRPr="0094518B">
              <w:rPr>
                <w:rFonts w:ascii="Calibri" w:hAnsi="Calibri" w:cs="Calibri"/>
                <w:b w:val="0"/>
                <w:noProof/>
                <w:sz w:val="24"/>
                <w:szCs w:val="24"/>
              </w:rPr>
              <w:drawing>
                <wp:anchor distT="0" distB="0" distL="114300" distR="114300" simplePos="0" relativeHeight="251658256" behindDoc="1" locked="0" layoutInCell="1" allowOverlap="1" wp14:anchorId="399D963D" wp14:editId="5107FFA3">
                  <wp:simplePos x="0" y="0"/>
                  <wp:positionH relativeFrom="column">
                    <wp:posOffset>-100</wp:posOffset>
                  </wp:positionH>
                  <wp:positionV relativeFrom="paragraph">
                    <wp:posOffset>236888</wp:posOffset>
                  </wp:positionV>
                  <wp:extent cx="1685777" cy="894276"/>
                  <wp:effectExtent l="0" t="0" r="3810" b="0"/>
                  <wp:wrapSquare wrapText="bothSides"/>
                  <wp:docPr id="1285552061" name="Picture 1285552061" descr="A picture containing plo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52061" name="Picture 1285552061" descr="A picture containing plot, line, screenshot, dia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92936" cy="8980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18B">
              <w:rPr>
                <w:rFonts w:ascii="Calibri" w:hAnsi="Calibri" w:cs="Calibri"/>
                <w:b w:val="0"/>
                <w:sz w:val="24"/>
                <w:szCs w:val="24"/>
              </w:rPr>
              <w:t>reg_lambda = 0.01</w:t>
            </w:r>
          </w:p>
        </w:tc>
        <w:tc>
          <w:tcPr>
            <w:tcW w:w="3000" w:type="dxa"/>
          </w:tcPr>
          <w:p w14:paraId="43912D20" w14:textId="014AEEA5" w:rsidR="00650E8F" w:rsidRPr="00E51BBC" w:rsidRDefault="00650E8F" w:rsidP="00650E8F">
            <w:pPr>
              <w:pStyle w:val="HTMLPreformatted"/>
              <w:shd w:val="clear" w:color="auto" w:fill="FFFFFF"/>
              <w:wordWrap w:val="0"/>
              <w:textAlignment w:val="baseline"/>
              <w:rPr>
                <w:color w:val="000000"/>
                <w:sz w:val="16"/>
                <w:szCs w:val="16"/>
              </w:rPr>
            </w:pPr>
            <w:r w:rsidRPr="00E51BBC">
              <w:rPr>
                <w:color w:val="000000"/>
                <w:sz w:val="16"/>
                <w:szCs w:val="16"/>
              </w:rPr>
              <w:t xml:space="preserve">Reg - Test Loss: </w:t>
            </w:r>
            <w:r w:rsidR="00D36DF5">
              <w:rPr>
                <w:color w:val="000000"/>
                <w:sz w:val="16"/>
                <w:szCs w:val="16"/>
              </w:rPr>
              <w:t>1.13</w:t>
            </w:r>
            <w:r w:rsidR="005C630E">
              <w:rPr>
                <w:color w:val="000000"/>
                <w:sz w:val="16"/>
                <w:szCs w:val="16"/>
              </w:rPr>
              <w:t>45</w:t>
            </w:r>
          </w:p>
          <w:p w14:paraId="337D079B" w14:textId="710618B9" w:rsidR="00650E8F" w:rsidRPr="00E51BBC" w:rsidRDefault="00650E8F" w:rsidP="00650E8F">
            <w:pPr>
              <w:pStyle w:val="HTMLPreformatted"/>
              <w:shd w:val="clear" w:color="auto" w:fill="FFFFFF"/>
              <w:wordWrap w:val="0"/>
              <w:textAlignment w:val="baseline"/>
              <w:rPr>
                <w:color w:val="000000"/>
                <w:sz w:val="16"/>
                <w:szCs w:val="16"/>
              </w:rPr>
            </w:pPr>
            <w:r w:rsidRPr="00E51BBC">
              <w:rPr>
                <w:color w:val="000000"/>
                <w:sz w:val="16"/>
                <w:szCs w:val="16"/>
              </w:rPr>
              <w:t xml:space="preserve">Reg - Test Accuracy: </w:t>
            </w:r>
            <w:r w:rsidR="00237B1A">
              <w:rPr>
                <w:color w:val="000000"/>
                <w:sz w:val="16"/>
                <w:szCs w:val="16"/>
              </w:rPr>
              <w:t>0.59</w:t>
            </w:r>
            <w:r w:rsidR="00191389">
              <w:rPr>
                <w:color w:val="000000"/>
                <w:sz w:val="16"/>
                <w:szCs w:val="16"/>
              </w:rPr>
              <w:t>24</w:t>
            </w:r>
          </w:p>
          <w:p w14:paraId="2C1ACF30" w14:textId="77777777" w:rsidR="00650E8F" w:rsidRDefault="00650E8F" w:rsidP="001374E3">
            <w:pPr>
              <w:pStyle w:val="HTMLPreformatted"/>
              <w:shd w:val="clear" w:color="auto" w:fill="FFFFFF"/>
              <w:wordWrap w:val="0"/>
              <w:textAlignment w:val="baseline"/>
              <w:rPr>
                <w:color w:val="000000"/>
                <w:sz w:val="16"/>
                <w:szCs w:val="16"/>
              </w:rPr>
            </w:pPr>
          </w:p>
          <w:p w14:paraId="6208E50A" w14:textId="48C4E9E5" w:rsidR="001374E3" w:rsidRPr="00A53929" w:rsidRDefault="001374E3" w:rsidP="001374E3">
            <w:pPr>
              <w:pStyle w:val="HTMLPreformatted"/>
              <w:shd w:val="clear" w:color="auto" w:fill="FFFFFF"/>
              <w:wordWrap w:val="0"/>
              <w:textAlignment w:val="baseline"/>
              <w:rPr>
                <w:color w:val="000000"/>
                <w:sz w:val="16"/>
                <w:szCs w:val="16"/>
                <w:highlight w:val="yellow"/>
              </w:rPr>
            </w:pPr>
            <w:r w:rsidRPr="00A53929">
              <w:rPr>
                <w:color w:val="000000"/>
                <w:sz w:val="16"/>
                <w:szCs w:val="16"/>
                <w:highlight w:val="yellow"/>
              </w:rPr>
              <w:t>Drop - Test Loss:</w:t>
            </w:r>
            <w:r w:rsidR="00C27402" w:rsidRPr="00A53929">
              <w:rPr>
                <w:color w:val="000000"/>
                <w:sz w:val="16"/>
                <w:szCs w:val="16"/>
                <w:highlight w:val="yellow"/>
              </w:rPr>
              <w:t xml:space="preserve"> 0.90</w:t>
            </w:r>
            <w:r w:rsidR="00D91D89" w:rsidRPr="00A53929">
              <w:rPr>
                <w:color w:val="000000"/>
                <w:sz w:val="16"/>
                <w:szCs w:val="16"/>
                <w:highlight w:val="yellow"/>
              </w:rPr>
              <w:t>35</w:t>
            </w:r>
          </w:p>
          <w:p w14:paraId="0A478C0D" w14:textId="214F9D6E" w:rsidR="001374E3" w:rsidRPr="00650E8F" w:rsidRDefault="001374E3" w:rsidP="001374E3">
            <w:pPr>
              <w:pStyle w:val="HTMLPreformatted"/>
              <w:shd w:val="clear" w:color="auto" w:fill="FFFFFF"/>
              <w:wordWrap w:val="0"/>
              <w:textAlignment w:val="baseline"/>
              <w:rPr>
                <w:color w:val="000000"/>
                <w:sz w:val="16"/>
                <w:szCs w:val="16"/>
              </w:rPr>
            </w:pPr>
            <w:r w:rsidRPr="00A53929">
              <w:rPr>
                <w:color w:val="000000"/>
                <w:sz w:val="16"/>
                <w:szCs w:val="16"/>
                <w:highlight w:val="yellow"/>
              </w:rPr>
              <w:t xml:space="preserve">Drop - Test Accuracy: </w:t>
            </w:r>
            <w:r w:rsidR="00740878" w:rsidRPr="00A53929">
              <w:rPr>
                <w:color w:val="000000"/>
                <w:sz w:val="16"/>
                <w:szCs w:val="16"/>
                <w:highlight w:val="yellow"/>
              </w:rPr>
              <w:t>0.</w:t>
            </w:r>
            <w:r w:rsidR="00433C27" w:rsidRPr="00A53929">
              <w:rPr>
                <w:color w:val="000000"/>
                <w:sz w:val="16"/>
                <w:szCs w:val="16"/>
                <w:highlight w:val="yellow"/>
              </w:rPr>
              <w:t>63</w:t>
            </w:r>
            <w:r w:rsidR="00156E3D" w:rsidRPr="00A53929">
              <w:rPr>
                <w:color w:val="000000"/>
                <w:sz w:val="16"/>
                <w:szCs w:val="16"/>
                <w:highlight w:val="yellow"/>
              </w:rPr>
              <w:t>42</w:t>
            </w:r>
          </w:p>
          <w:p w14:paraId="4A29A63B" w14:textId="77777777" w:rsidR="00B17999" w:rsidRPr="00650E8F" w:rsidRDefault="00B17999">
            <w:pPr>
              <w:rPr>
                <w:rFonts w:ascii="Calibri" w:hAnsi="Calibri" w:cs="Calibri"/>
                <w:b w:val="0"/>
                <w:sz w:val="16"/>
                <w:szCs w:val="16"/>
              </w:rPr>
            </w:pPr>
          </w:p>
        </w:tc>
      </w:tr>
      <w:tr w:rsidR="00B17999" w:rsidRPr="0094518B" w14:paraId="6D1C0ED5" w14:textId="77777777" w:rsidTr="00207F66">
        <w:tc>
          <w:tcPr>
            <w:tcW w:w="4530" w:type="dxa"/>
          </w:tcPr>
          <w:p w14:paraId="7FD042F8" w14:textId="77777777" w:rsidR="00B17999" w:rsidRPr="0094518B" w:rsidRDefault="00B17999">
            <w:pPr>
              <w:rPr>
                <w:rFonts w:ascii="Calibri" w:hAnsi="Calibri" w:cs="Calibri"/>
                <w:b w:val="0"/>
                <w:sz w:val="24"/>
                <w:szCs w:val="24"/>
              </w:rPr>
            </w:pPr>
            <w:r w:rsidRPr="0094518B">
              <w:rPr>
                <w:rFonts w:ascii="Calibri" w:hAnsi="Calibri" w:cs="Calibri"/>
                <w:b w:val="0"/>
                <w:noProof/>
                <w:sz w:val="24"/>
                <w:szCs w:val="24"/>
              </w:rPr>
              <w:drawing>
                <wp:anchor distT="0" distB="0" distL="114300" distR="114300" simplePos="0" relativeHeight="251658253" behindDoc="1" locked="0" layoutInCell="1" allowOverlap="1" wp14:anchorId="34F49523" wp14:editId="1B02C628">
                  <wp:simplePos x="0" y="0"/>
                  <wp:positionH relativeFrom="column">
                    <wp:posOffset>-21503</wp:posOffset>
                  </wp:positionH>
                  <wp:positionV relativeFrom="paragraph">
                    <wp:posOffset>267435</wp:posOffset>
                  </wp:positionV>
                  <wp:extent cx="1810356" cy="960452"/>
                  <wp:effectExtent l="0" t="0" r="0" b="5080"/>
                  <wp:wrapSquare wrapText="bothSides"/>
                  <wp:docPr id="848473494" name="Picture 84847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10356" cy="9604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18B">
              <w:rPr>
                <w:rFonts w:ascii="Calibri" w:hAnsi="Calibri" w:cs="Calibri"/>
                <w:b w:val="0"/>
                <w:sz w:val="24"/>
                <w:szCs w:val="24"/>
              </w:rPr>
              <w:t>reg_lambda = 0.001</w:t>
            </w:r>
          </w:p>
        </w:tc>
        <w:tc>
          <w:tcPr>
            <w:tcW w:w="4225" w:type="dxa"/>
          </w:tcPr>
          <w:p w14:paraId="73A60E0A" w14:textId="77777777" w:rsidR="00B17999" w:rsidRPr="0094518B" w:rsidRDefault="00B17999">
            <w:pPr>
              <w:rPr>
                <w:rFonts w:ascii="Calibri" w:hAnsi="Calibri" w:cs="Calibri"/>
                <w:b w:val="0"/>
                <w:sz w:val="24"/>
                <w:szCs w:val="24"/>
              </w:rPr>
            </w:pPr>
            <w:r w:rsidRPr="0094518B">
              <w:rPr>
                <w:rFonts w:ascii="Calibri" w:hAnsi="Calibri" w:cs="Calibri"/>
                <w:b w:val="0"/>
                <w:noProof/>
                <w:sz w:val="24"/>
                <w:szCs w:val="24"/>
              </w:rPr>
              <w:drawing>
                <wp:anchor distT="0" distB="0" distL="114300" distR="114300" simplePos="0" relativeHeight="251658257" behindDoc="0" locked="0" layoutInCell="1" allowOverlap="1" wp14:anchorId="70B954FB" wp14:editId="37278BDD">
                  <wp:simplePos x="0" y="0"/>
                  <wp:positionH relativeFrom="column">
                    <wp:posOffset>-65283</wp:posOffset>
                  </wp:positionH>
                  <wp:positionV relativeFrom="paragraph">
                    <wp:posOffset>267435</wp:posOffset>
                  </wp:positionV>
                  <wp:extent cx="1814362" cy="962551"/>
                  <wp:effectExtent l="0" t="0" r="1905" b="3175"/>
                  <wp:wrapSquare wrapText="bothSides"/>
                  <wp:docPr id="219429660" name="Picture 21942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4362" cy="9625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18B">
              <w:rPr>
                <w:rFonts w:ascii="Calibri" w:hAnsi="Calibri" w:cs="Calibri"/>
                <w:b w:val="0"/>
                <w:sz w:val="24"/>
                <w:szCs w:val="24"/>
              </w:rPr>
              <w:t>reg_lambda = 0.001</w:t>
            </w:r>
          </w:p>
        </w:tc>
        <w:tc>
          <w:tcPr>
            <w:tcW w:w="3000" w:type="dxa"/>
          </w:tcPr>
          <w:p w14:paraId="656B6393" w14:textId="0DD30DCA" w:rsidR="00650E8F" w:rsidRPr="00E51BBC" w:rsidRDefault="00650E8F" w:rsidP="00650E8F">
            <w:pPr>
              <w:pStyle w:val="HTMLPreformatted"/>
              <w:shd w:val="clear" w:color="auto" w:fill="FFFFFF"/>
              <w:wordWrap w:val="0"/>
              <w:textAlignment w:val="baseline"/>
              <w:rPr>
                <w:color w:val="000000"/>
                <w:sz w:val="16"/>
                <w:szCs w:val="16"/>
              </w:rPr>
            </w:pPr>
            <w:r w:rsidRPr="00E51BBC">
              <w:rPr>
                <w:color w:val="000000"/>
                <w:sz w:val="16"/>
                <w:szCs w:val="16"/>
              </w:rPr>
              <w:t xml:space="preserve">Reg - Test Loss: </w:t>
            </w:r>
            <w:r w:rsidR="003708C4">
              <w:rPr>
                <w:color w:val="000000"/>
                <w:sz w:val="16"/>
                <w:szCs w:val="16"/>
              </w:rPr>
              <w:t>1.028</w:t>
            </w:r>
            <w:r w:rsidR="00FF65BB">
              <w:rPr>
                <w:color w:val="000000"/>
                <w:sz w:val="16"/>
                <w:szCs w:val="16"/>
              </w:rPr>
              <w:t>5</w:t>
            </w:r>
          </w:p>
          <w:p w14:paraId="6B41CC2D" w14:textId="3D8371F4" w:rsidR="00650E8F" w:rsidRPr="00E51BBC" w:rsidRDefault="00650E8F" w:rsidP="00650E8F">
            <w:pPr>
              <w:pStyle w:val="HTMLPreformatted"/>
              <w:shd w:val="clear" w:color="auto" w:fill="FFFFFF"/>
              <w:wordWrap w:val="0"/>
              <w:textAlignment w:val="baseline"/>
              <w:rPr>
                <w:color w:val="000000"/>
                <w:sz w:val="16"/>
                <w:szCs w:val="16"/>
              </w:rPr>
            </w:pPr>
            <w:r w:rsidRPr="00E51BBC">
              <w:rPr>
                <w:color w:val="000000"/>
                <w:sz w:val="16"/>
                <w:szCs w:val="16"/>
              </w:rPr>
              <w:t xml:space="preserve">Reg - Test Accuracy: </w:t>
            </w:r>
            <w:r w:rsidR="00FF65BB">
              <w:rPr>
                <w:color w:val="000000"/>
                <w:sz w:val="16"/>
                <w:szCs w:val="16"/>
              </w:rPr>
              <w:t>0.6263</w:t>
            </w:r>
          </w:p>
          <w:p w14:paraId="48A10C8D" w14:textId="77777777" w:rsidR="00650E8F" w:rsidRDefault="00650E8F" w:rsidP="001374E3">
            <w:pPr>
              <w:pStyle w:val="HTMLPreformatted"/>
              <w:shd w:val="clear" w:color="auto" w:fill="FFFFFF"/>
              <w:wordWrap w:val="0"/>
              <w:textAlignment w:val="baseline"/>
              <w:rPr>
                <w:color w:val="000000"/>
                <w:sz w:val="16"/>
                <w:szCs w:val="16"/>
              </w:rPr>
            </w:pPr>
          </w:p>
          <w:p w14:paraId="1649996D" w14:textId="658EF6FA" w:rsidR="001374E3" w:rsidRPr="00650E8F" w:rsidRDefault="001374E3" w:rsidP="001374E3">
            <w:pPr>
              <w:pStyle w:val="HTMLPreformatted"/>
              <w:shd w:val="clear" w:color="auto" w:fill="FFFFFF"/>
              <w:wordWrap w:val="0"/>
              <w:textAlignment w:val="baseline"/>
              <w:rPr>
                <w:color w:val="000000"/>
                <w:sz w:val="16"/>
                <w:szCs w:val="16"/>
              </w:rPr>
            </w:pPr>
            <w:r w:rsidRPr="00650E8F">
              <w:rPr>
                <w:color w:val="000000"/>
                <w:sz w:val="16"/>
                <w:szCs w:val="16"/>
              </w:rPr>
              <w:t>Drop - Test Loss:</w:t>
            </w:r>
            <w:r w:rsidR="00075355">
              <w:rPr>
                <w:color w:val="000000"/>
                <w:sz w:val="16"/>
                <w:szCs w:val="16"/>
              </w:rPr>
              <w:t xml:space="preserve"> 0.87</w:t>
            </w:r>
            <w:r w:rsidR="00CA43AA">
              <w:rPr>
                <w:color w:val="000000"/>
                <w:sz w:val="16"/>
                <w:szCs w:val="16"/>
              </w:rPr>
              <w:t>92</w:t>
            </w:r>
          </w:p>
          <w:p w14:paraId="208FA352" w14:textId="7EC667CF" w:rsidR="001374E3" w:rsidRPr="00650E8F" w:rsidRDefault="001374E3" w:rsidP="001374E3">
            <w:pPr>
              <w:pStyle w:val="HTMLPreformatted"/>
              <w:shd w:val="clear" w:color="auto" w:fill="FFFFFF"/>
              <w:wordWrap w:val="0"/>
              <w:textAlignment w:val="baseline"/>
              <w:rPr>
                <w:color w:val="000000"/>
                <w:sz w:val="16"/>
                <w:szCs w:val="16"/>
              </w:rPr>
            </w:pPr>
            <w:r w:rsidRPr="00650E8F">
              <w:rPr>
                <w:color w:val="000000"/>
                <w:sz w:val="16"/>
                <w:szCs w:val="16"/>
              </w:rPr>
              <w:t xml:space="preserve">Drop - Test Accuracy: </w:t>
            </w:r>
            <w:r w:rsidR="00CA43AA">
              <w:rPr>
                <w:color w:val="000000"/>
                <w:sz w:val="16"/>
                <w:szCs w:val="16"/>
              </w:rPr>
              <w:t>0.63</w:t>
            </w:r>
            <w:r w:rsidR="001F21E9">
              <w:rPr>
                <w:color w:val="000000"/>
                <w:sz w:val="16"/>
                <w:szCs w:val="16"/>
              </w:rPr>
              <w:t>42</w:t>
            </w:r>
          </w:p>
          <w:p w14:paraId="44758FD7" w14:textId="77777777" w:rsidR="00B17999" w:rsidRPr="00650E8F" w:rsidRDefault="00B17999">
            <w:pPr>
              <w:rPr>
                <w:rFonts w:ascii="Calibri" w:hAnsi="Calibri" w:cs="Calibri"/>
                <w:b w:val="0"/>
                <w:sz w:val="16"/>
                <w:szCs w:val="16"/>
              </w:rPr>
            </w:pPr>
          </w:p>
        </w:tc>
      </w:tr>
      <w:tr w:rsidR="00B17999" w:rsidRPr="0094518B" w14:paraId="30050129" w14:textId="77777777" w:rsidTr="00207F66">
        <w:tc>
          <w:tcPr>
            <w:tcW w:w="4530" w:type="dxa"/>
          </w:tcPr>
          <w:p w14:paraId="6871F883" w14:textId="77777777" w:rsidR="00B17999" w:rsidRPr="0094518B" w:rsidRDefault="00B17999">
            <w:pPr>
              <w:rPr>
                <w:rFonts w:ascii="Calibri" w:hAnsi="Calibri" w:cs="Calibri"/>
                <w:b w:val="0"/>
                <w:sz w:val="24"/>
                <w:szCs w:val="24"/>
              </w:rPr>
            </w:pPr>
            <w:r w:rsidRPr="0094518B">
              <w:rPr>
                <w:rFonts w:ascii="Calibri" w:hAnsi="Calibri" w:cs="Calibri"/>
                <w:b w:val="0"/>
                <w:noProof/>
                <w:sz w:val="24"/>
                <w:szCs w:val="24"/>
              </w:rPr>
              <w:drawing>
                <wp:anchor distT="0" distB="0" distL="114300" distR="114300" simplePos="0" relativeHeight="251658254" behindDoc="1" locked="0" layoutInCell="1" allowOverlap="1" wp14:anchorId="7DE100E7" wp14:editId="38ACC83A">
                  <wp:simplePos x="0" y="0"/>
                  <wp:positionH relativeFrom="column">
                    <wp:posOffset>-12265</wp:posOffset>
                  </wp:positionH>
                  <wp:positionV relativeFrom="paragraph">
                    <wp:posOffset>272783</wp:posOffset>
                  </wp:positionV>
                  <wp:extent cx="1784323" cy="960452"/>
                  <wp:effectExtent l="0" t="0" r="0" b="5080"/>
                  <wp:wrapSquare wrapText="bothSides"/>
                  <wp:docPr id="1533541826" name="Picture 15335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84323" cy="9604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18B">
              <w:rPr>
                <w:rFonts w:ascii="Calibri" w:hAnsi="Calibri" w:cs="Calibri"/>
                <w:b w:val="0"/>
                <w:sz w:val="24"/>
                <w:szCs w:val="24"/>
              </w:rPr>
              <w:t>reg_lambda = 0.05</w:t>
            </w:r>
          </w:p>
        </w:tc>
        <w:tc>
          <w:tcPr>
            <w:tcW w:w="4225" w:type="dxa"/>
          </w:tcPr>
          <w:p w14:paraId="7757B299" w14:textId="77777777" w:rsidR="00B17999" w:rsidRPr="0094518B" w:rsidRDefault="00B17999">
            <w:pPr>
              <w:rPr>
                <w:rFonts w:ascii="Calibri" w:hAnsi="Calibri" w:cs="Calibri"/>
                <w:b w:val="0"/>
                <w:sz w:val="24"/>
                <w:szCs w:val="24"/>
              </w:rPr>
            </w:pPr>
            <w:r w:rsidRPr="0094518B">
              <w:rPr>
                <w:rFonts w:ascii="Calibri" w:hAnsi="Calibri" w:cs="Calibri"/>
                <w:b w:val="0"/>
                <w:noProof/>
                <w:sz w:val="24"/>
                <w:szCs w:val="24"/>
              </w:rPr>
              <w:drawing>
                <wp:anchor distT="0" distB="0" distL="114300" distR="114300" simplePos="0" relativeHeight="251658258" behindDoc="0" locked="0" layoutInCell="1" allowOverlap="1" wp14:anchorId="7D1C5838" wp14:editId="062338D7">
                  <wp:simplePos x="0" y="0"/>
                  <wp:positionH relativeFrom="column">
                    <wp:posOffset>-65129</wp:posOffset>
                  </wp:positionH>
                  <wp:positionV relativeFrom="paragraph">
                    <wp:posOffset>264863</wp:posOffset>
                  </wp:positionV>
                  <wp:extent cx="1814362" cy="962526"/>
                  <wp:effectExtent l="0" t="0" r="1905" b="3175"/>
                  <wp:wrapSquare wrapText="bothSides"/>
                  <wp:docPr id="17053303" name="Picture 1705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14362" cy="9625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18B">
              <w:rPr>
                <w:rFonts w:ascii="Calibri" w:hAnsi="Calibri" w:cs="Calibri"/>
                <w:b w:val="0"/>
                <w:sz w:val="24"/>
                <w:szCs w:val="24"/>
              </w:rPr>
              <w:t>reg_lambda = 0.05</w:t>
            </w:r>
          </w:p>
        </w:tc>
        <w:tc>
          <w:tcPr>
            <w:tcW w:w="3000" w:type="dxa"/>
          </w:tcPr>
          <w:p w14:paraId="4C6714D0" w14:textId="7B2070F0" w:rsidR="00741436" w:rsidRPr="00E51BBC" w:rsidRDefault="00741436" w:rsidP="00741436">
            <w:pPr>
              <w:pStyle w:val="HTMLPreformatted"/>
              <w:shd w:val="clear" w:color="auto" w:fill="FFFFFF"/>
              <w:wordWrap w:val="0"/>
              <w:textAlignment w:val="baseline"/>
              <w:rPr>
                <w:color w:val="000000"/>
                <w:sz w:val="16"/>
                <w:szCs w:val="16"/>
              </w:rPr>
            </w:pPr>
            <w:r w:rsidRPr="00E51BBC">
              <w:rPr>
                <w:color w:val="000000"/>
                <w:sz w:val="16"/>
                <w:szCs w:val="16"/>
              </w:rPr>
              <w:t xml:space="preserve">Reg - Test Loss: </w:t>
            </w:r>
            <w:r w:rsidR="000A4F4B">
              <w:rPr>
                <w:color w:val="000000"/>
                <w:sz w:val="16"/>
                <w:szCs w:val="16"/>
              </w:rPr>
              <w:t>1.3</w:t>
            </w:r>
            <w:r w:rsidR="004761CC">
              <w:rPr>
                <w:color w:val="000000"/>
                <w:sz w:val="16"/>
                <w:szCs w:val="16"/>
              </w:rPr>
              <w:t>75</w:t>
            </w:r>
            <w:r w:rsidR="00E55E46">
              <w:rPr>
                <w:color w:val="000000"/>
                <w:sz w:val="16"/>
                <w:szCs w:val="16"/>
              </w:rPr>
              <w:t>3</w:t>
            </w:r>
          </w:p>
          <w:p w14:paraId="7A6B7ED4" w14:textId="6BBECB67" w:rsidR="00B17999" w:rsidRPr="00741436" w:rsidRDefault="00741436" w:rsidP="00741436">
            <w:pPr>
              <w:pStyle w:val="HTMLPreformatted"/>
              <w:shd w:val="clear" w:color="auto" w:fill="FFFFFF"/>
              <w:wordWrap w:val="0"/>
              <w:textAlignment w:val="baseline"/>
              <w:rPr>
                <w:color w:val="000000"/>
                <w:sz w:val="16"/>
                <w:szCs w:val="16"/>
              </w:rPr>
            </w:pPr>
            <w:r w:rsidRPr="00E51BBC">
              <w:rPr>
                <w:color w:val="000000"/>
                <w:sz w:val="16"/>
                <w:szCs w:val="16"/>
              </w:rPr>
              <w:t xml:space="preserve">Reg - Test Accuracy: </w:t>
            </w:r>
            <w:r w:rsidR="00E55E46">
              <w:rPr>
                <w:color w:val="000000"/>
                <w:sz w:val="16"/>
                <w:szCs w:val="16"/>
              </w:rPr>
              <w:t>0.419</w:t>
            </w:r>
            <w:r w:rsidR="002D026B">
              <w:rPr>
                <w:color w:val="000000"/>
                <w:sz w:val="16"/>
                <w:szCs w:val="16"/>
              </w:rPr>
              <w:t>4</w:t>
            </w:r>
          </w:p>
          <w:p w14:paraId="1DC320EB" w14:textId="77777777" w:rsidR="00B17999" w:rsidRPr="00AA23B0" w:rsidRDefault="00B17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eastAsia="Times New Roman" w:hAnsi="Calibri" w:cs="Calibri"/>
                <w:b w:val="0"/>
                <w:color w:val="000000"/>
                <w:sz w:val="20"/>
                <w:szCs w:val="20"/>
                <w:lang w:val="en-AU" w:eastAsia="en-GB"/>
              </w:rPr>
            </w:pPr>
          </w:p>
          <w:p w14:paraId="6783FD37" w14:textId="071A6A1C" w:rsidR="00B17999" w:rsidRPr="00650E8F" w:rsidRDefault="00B17999">
            <w:pPr>
              <w:pStyle w:val="HTMLPreformatted"/>
              <w:shd w:val="clear" w:color="auto" w:fill="FFFFFF"/>
              <w:wordWrap w:val="0"/>
              <w:textAlignment w:val="baseline"/>
              <w:rPr>
                <w:color w:val="000000"/>
                <w:sz w:val="16"/>
                <w:szCs w:val="16"/>
              </w:rPr>
            </w:pPr>
            <w:r w:rsidRPr="00650E8F">
              <w:rPr>
                <w:color w:val="000000"/>
                <w:sz w:val="16"/>
                <w:szCs w:val="16"/>
              </w:rPr>
              <w:t>Dropout - Test Loss:</w:t>
            </w:r>
            <w:r w:rsidR="00741436">
              <w:rPr>
                <w:color w:val="000000"/>
                <w:sz w:val="16"/>
                <w:szCs w:val="16"/>
              </w:rPr>
              <w:t xml:space="preserve"> </w:t>
            </w:r>
            <w:r w:rsidRPr="00650E8F">
              <w:rPr>
                <w:color w:val="000000"/>
                <w:sz w:val="16"/>
                <w:szCs w:val="16"/>
              </w:rPr>
              <w:t>1.6964</w:t>
            </w:r>
          </w:p>
          <w:p w14:paraId="49467BB7" w14:textId="30484453" w:rsidR="00B17999" w:rsidRPr="00741436" w:rsidRDefault="00B17999" w:rsidP="00741436">
            <w:pPr>
              <w:pStyle w:val="HTMLPreformatted"/>
              <w:shd w:val="clear" w:color="auto" w:fill="FFFFFF"/>
              <w:wordWrap w:val="0"/>
              <w:textAlignment w:val="baseline"/>
              <w:rPr>
                <w:color w:val="000000"/>
                <w:sz w:val="16"/>
                <w:szCs w:val="16"/>
              </w:rPr>
            </w:pPr>
            <w:r w:rsidRPr="00650E8F">
              <w:rPr>
                <w:color w:val="000000"/>
                <w:sz w:val="16"/>
                <w:szCs w:val="16"/>
              </w:rPr>
              <w:t>Drop - Test Accuracy:0.2113</w:t>
            </w:r>
          </w:p>
        </w:tc>
      </w:tr>
    </w:tbl>
    <w:tbl>
      <w:tblPr>
        <w:tblStyle w:val="TableGrid"/>
        <w:tblpPr w:leftFromText="180" w:rightFromText="180" w:vertAnchor="page" w:horzAnchor="margin" w:tblpXSpec="center" w:tblpY="7741"/>
        <w:tblW w:w="11755" w:type="dxa"/>
        <w:tblLook w:val="04A0" w:firstRow="1" w:lastRow="0" w:firstColumn="1" w:lastColumn="0" w:noHBand="0" w:noVBand="1"/>
      </w:tblPr>
      <w:tblGrid>
        <w:gridCol w:w="4530"/>
        <w:gridCol w:w="4225"/>
        <w:gridCol w:w="3000"/>
      </w:tblGrid>
      <w:tr w:rsidR="001374E3" w:rsidRPr="0094518B" w14:paraId="50B8C54F" w14:textId="77777777" w:rsidTr="00ED7945">
        <w:trPr>
          <w:trHeight w:val="527"/>
        </w:trPr>
        <w:tc>
          <w:tcPr>
            <w:tcW w:w="4530" w:type="dxa"/>
          </w:tcPr>
          <w:p w14:paraId="556606D7" w14:textId="77777777" w:rsidR="001374E3" w:rsidRPr="00A54E4F" w:rsidRDefault="001374E3" w:rsidP="001374E3">
            <w:pPr>
              <w:rPr>
                <w:rFonts w:ascii="Calibri" w:hAnsi="Calibri" w:cs="Calibri"/>
                <w:sz w:val="24"/>
                <w:szCs w:val="24"/>
              </w:rPr>
            </w:pPr>
            <w:r w:rsidRPr="00A54E4F">
              <w:rPr>
                <w:rFonts w:ascii="Calibri" w:hAnsi="Calibri" w:cs="Calibri"/>
                <w:sz w:val="24"/>
                <w:szCs w:val="24"/>
              </w:rPr>
              <w:t>Is Cancerous Classification</w:t>
            </w:r>
          </w:p>
        </w:tc>
        <w:tc>
          <w:tcPr>
            <w:tcW w:w="4225" w:type="dxa"/>
          </w:tcPr>
          <w:p w14:paraId="46214EB5" w14:textId="77777777" w:rsidR="001374E3" w:rsidRPr="00A54E4F" w:rsidRDefault="001374E3" w:rsidP="001374E3">
            <w:pPr>
              <w:rPr>
                <w:rFonts w:ascii="Calibri" w:hAnsi="Calibri" w:cs="Calibri"/>
                <w:sz w:val="24"/>
                <w:szCs w:val="24"/>
              </w:rPr>
            </w:pPr>
            <w:r w:rsidRPr="00A54E4F">
              <w:rPr>
                <w:rFonts w:ascii="Calibri" w:hAnsi="Calibri" w:cs="Calibri"/>
                <w:sz w:val="24"/>
                <w:szCs w:val="24"/>
              </w:rPr>
              <w:t>Baseline</w:t>
            </w:r>
          </w:p>
        </w:tc>
        <w:tc>
          <w:tcPr>
            <w:tcW w:w="3000" w:type="dxa"/>
          </w:tcPr>
          <w:p w14:paraId="3DE2E858" w14:textId="1268D83B" w:rsidR="001374E3" w:rsidRPr="00E51BBC" w:rsidRDefault="001374E3" w:rsidP="001374E3">
            <w:pPr>
              <w:pStyle w:val="HTMLPreformatted"/>
              <w:shd w:val="clear" w:color="auto" w:fill="FFFFFF"/>
              <w:wordWrap w:val="0"/>
              <w:textAlignment w:val="baseline"/>
              <w:rPr>
                <w:color w:val="000000"/>
                <w:sz w:val="16"/>
                <w:szCs w:val="16"/>
              </w:rPr>
            </w:pPr>
            <w:r w:rsidRPr="00E51BBC">
              <w:rPr>
                <w:color w:val="000000"/>
                <w:sz w:val="16"/>
                <w:szCs w:val="16"/>
              </w:rPr>
              <w:t>Test Loss: 0.</w:t>
            </w:r>
            <w:r w:rsidR="00E51BBC" w:rsidRPr="00E51BBC">
              <w:rPr>
                <w:color w:val="000000"/>
                <w:sz w:val="16"/>
                <w:szCs w:val="16"/>
              </w:rPr>
              <w:t>6802</w:t>
            </w:r>
          </w:p>
          <w:p w14:paraId="54475C9D" w14:textId="7F261EFC" w:rsidR="001374E3" w:rsidRPr="00E51BBC" w:rsidRDefault="001374E3" w:rsidP="00E51BBC">
            <w:pPr>
              <w:pStyle w:val="HTMLPreformatted"/>
              <w:shd w:val="clear" w:color="auto" w:fill="FFFFFF"/>
              <w:wordWrap w:val="0"/>
              <w:textAlignment w:val="baseline"/>
              <w:rPr>
                <w:color w:val="000000"/>
                <w:sz w:val="16"/>
                <w:szCs w:val="16"/>
              </w:rPr>
            </w:pPr>
            <w:r w:rsidRPr="00E51BBC">
              <w:rPr>
                <w:color w:val="000000"/>
                <w:sz w:val="16"/>
                <w:szCs w:val="16"/>
              </w:rPr>
              <w:t>Test Accuracy: 0.</w:t>
            </w:r>
            <w:r w:rsidR="00E51BBC" w:rsidRPr="00E51BBC">
              <w:rPr>
                <w:color w:val="000000"/>
                <w:sz w:val="16"/>
                <w:szCs w:val="16"/>
              </w:rPr>
              <w:t>6714</w:t>
            </w:r>
          </w:p>
        </w:tc>
      </w:tr>
      <w:tr w:rsidR="001374E3" w:rsidRPr="0094518B" w14:paraId="44B0E78E" w14:textId="77777777" w:rsidTr="00ED7945">
        <w:tc>
          <w:tcPr>
            <w:tcW w:w="4530" w:type="dxa"/>
          </w:tcPr>
          <w:p w14:paraId="5B76431C" w14:textId="77777777" w:rsidR="001374E3" w:rsidRPr="00A54E4F" w:rsidRDefault="001374E3" w:rsidP="001374E3">
            <w:pPr>
              <w:rPr>
                <w:rFonts w:ascii="Calibri" w:hAnsi="Calibri" w:cs="Calibri"/>
                <w:sz w:val="24"/>
                <w:szCs w:val="24"/>
              </w:rPr>
            </w:pPr>
            <w:r w:rsidRPr="00A54E4F">
              <w:rPr>
                <w:rFonts w:ascii="Calibri" w:hAnsi="Calibri" w:cs="Calibri"/>
                <w:sz w:val="24"/>
                <w:szCs w:val="24"/>
              </w:rPr>
              <w:t>Regularisation</w:t>
            </w:r>
          </w:p>
        </w:tc>
        <w:tc>
          <w:tcPr>
            <w:tcW w:w="4225" w:type="dxa"/>
          </w:tcPr>
          <w:p w14:paraId="62F97A16" w14:textId="77777777" w:rsidR="001374E3" w:rsidRPr="00A54E4F" w:rsidRDefault="001374E3" w:rsidP="001374E3">
            <w:pPr>
              <w:rPr>
                <w:rFonts w:ascii="Calibri" w:hAnsi="Calibri" w:cs="Calibri"/>
                <w:sz w:val="24"/>
                <w:szCs w:val="24"/>
              </w:rPr>
            </w:pPr>
            <w:r w:rsidRPr="00A54E4F">
              <w:rPr>
                <w:rFonts w:ascii="Calibri" w:hAnsi="Calibri" w:cs="Calibri"/>
                <w:sz w:val="24"/>
                <w:szCs w:val="24"/>
              </w:rPr>
              <w:t>Drop Out</w:t>
            </w:r>
          </w:p>
        </w:tc>
        <w:tc>
          <w:tcPr>
            <w:tcW w:w="3000" w:type="dxa"/>
          </w:tcPr>
          <w:p w14:paraId="76CE6C99" w14:textId="77777777" w:rsidR="001374E3" w:rsidRDefault="00ED7945" w:rsidP="00ED7945">
            <w:pPr>
              <w:rPr>
                <w:rFonts w:ascii="Calibri" w:hAnsi="Calibri" w:cs="Calibri"/>
                <w:b w:val="0"/>
                <w:sz w:val="16"/>
                <w:szCs w:val="16"/>
              </w:rPr>
            </w:pPr>
            <w:r>
              <w:rPr>
                <w:rFonts w:ascii="Calibri" w:hAnsi="Calibri" w:cs="Calibri"/>
                <w:b w:val="0"/>
                <w:sz w:val="16"/>
                <w:szCs w:val="16"/>
              </w:rPr>
              <w:t xml:space="preserve">Reg = Regularisation </w:t>
            </w:r>
          </w:p>
          <w:p w14:paraId="17CD93EF" w14:textId="711EDED4" w:rsidR="001374E3" w:rsidRPr="00E51BBC" w:rsidRDefault="00ED7945" w:rsidP="001374E3">
            <w:pPr>
              <w:rPr>
                <w:rFonts w:ascii="Calibri" w:hAnsi="Calibri" w:cs="Calibri"/>
                <w:b w:val="0"/>
                <w:sz w:val="16"/>
                <w:szCs w:val="16"/>
              </w:rPr>
            </w:pPr>
            <w:r>
              <w:rPr>
                <w:rFonts w:ascii="Calibri" w:hAnsi="Calibri" w:cs="Calibri"/>
                <w:b w:val="0"/>
                <w:sz w:val="16"/>
                <w:szCs w:val="16"/>
              </w:rPr>
              <w:t>Drop = Dropout</w:t>
            </w:r>
          </w:p>
        </w:tc>
      </w:tr>
      <w:tr w:rsidR="001374E3" w:rsidRPr="0094518B" w14:paraId="7E580180" w14:textId="77777777" w:rsidTr="00ED7945">
        <w:tc>
          <w:tcPr>
            <w:tcW w:w="4530" w:type="dxa"/>
          </w:tcPr>
          <w:p w14:paraId="51B0011C" w14:textId="77777777" w:rsidR="001374E3" w:rsidRDefault="001374E3" w:rsidP="001374E3">
            <w:pPr>
              <w:rPr>
                <w:rFonts w:ascii="Calibri" w:hAnsi="Calibri" w:cs="Calibri"/>
                <w:b w:val="0"/>
                <w:noProof/>
                <w:sz w:val="24"/>
                <w:szCs w:val="24"/>
              </w:rPr>
            </w:pPr>
            <w:r w:rsidRPr="0094518B">
              <w:rPr>
                <w:rFonts w:ascii="Calibri" w:hAnsi="Calibri" w:cs="Calibri"/>
                <w:b w:val="0"/>
                <w:noProof/>
                <w:sz w:val="24"/>
                <w:szCs w:val="24"/>
              </w:rPr>
              <w:t>reg_lambda = 0.01</w:t>
            </w:r>
          </w:p>
          <w:p w14:paraId="682776CC" w14:textId="470FA555" w:rsidR="001374E3" w:rsidRPr="0094518B" w:rsidRDefault="001374E3" w:rsidP="001374E3">
            <w:pPr>
              <w:rPr>
                <w:rFonts w:ascii="Calibri" w:hAnsi="Calibri" w:cs="Calibri"/>
                <w:b w:val="0"/>
                <w:noProof/>
                <w:sz w:val="24"/>
                <w:szCs w:val="24"/>
              </w:rPr>
            </w:pPr>
            <w:r>
              <w:rPr>
                <w:rFonts w:ascii="Calibri" w:hAnsi="Calibri" w:cs="Calibri"/>
                <w:noProof/>
              </w:rPr>
              <w:drawing>
                <wp:anchor distT="0" distB="0" distL="114300" distR="114300" simplePos="0" relativeHeight="251658259" behindDoc="1" locked="0" layoutInCell="1" allowOverlap="1" wp14:anchorId="5B4BDB73" wp14:editId="082EC24B">
                  <wp:simplePos x="0" y="0"/>
                  <wp:positionH relativeFrom="column">
                    <wp:posOffset>17747</wp:posOffset>
                  </wp:positionH>
                  <wp:positionV relativeFrom="paragraph">
                    <wp:posOffset>26235</wp:posOffset>
                  </wp:positionV>
                  <wp:extent cx="1878320" cy="985653"/>
                  <wp:effectExtent l="0" t="0" r="1905" b="5080"/>
                  <wp:wrapSquare wrapText="bothSides"/>
                  <wp:docPr id="1228530143" name="Picture 122853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79570" cy="9863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25" w:type="dxa"/>
          </w:tcPr>
          <w:p w14:paraId="1AF512A5" w14:textId="78EE9071" w:rsidR="001374E3" w:rsidRDefault="00FC3DDF" w:rsidP="00E51BBC">
            <w:pPr>
              <w:rPr>
                <w:rFonts w:ascii="Calibri" w:hAnsi="Calibri" w:cs="Calibri"/>
                <w:b w:val="0"/>
                <w:sz w:val="24"/>
                <w:szCs w:val="24"/>
              </w:rPr>
            </w:pPr>
            <w:r>
              <w:rPr>
                <w:rFonts w:ascii="Calibri" w:hAnsi="Calibri" w:cs="Calibri"/>
                <w:noProof/>
              </w:rPr>
              <w:drawing>
                <wp:anchor distT="0" distB="0" distL="114300" distR="114300" simplePos="0" relativeHeight="251658266" behindDoc="1" locked="0" layoutInCell="1" allowOverlap="1" wp14:anchorId="5DB44418" wp14:editId="1BFC228F">
                  <wp:simplePos x="0" y="0"/>
                  <wp:positionH relativeFrom="column">
                    <wp:posOffset>-65405</wp:posOffset>
                  </wp:positionH>
                  <wp:positionV relativeFrom="paragraph">
                    <wp:posOffset>210820</wp:posOffset>
                  </wp:positionV>
                  <wp:extent cx="1752600" cy="919480"/>
                  <wp:effectExtent l="0" t="0" r="0" b="0"/>
                  <wp:wrapSquare wrapText="bothSides"/>
                  <wp:docPr id="358809426" name="Picture 35880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flipV="1">
                            <a:off x="0" y="0"/>
                            <a:ext cx="1752600" cy="919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374E3" w:rsidRPr="0094518B">
              <w:rPr>
                <w:rFonts w:ascii="Calibri" w:hAnsi="Calibri" w:cs="Calibri"/>
                <w:b w:val="0"/>
                <w:sz w:val="24"/>
                <w:szCs w:val="24"/>
              </w:rPr>
              <w:t>reg_lambda = 0.01</w:t>
            </w:r>
          </w:p>
          <w:p w14:paraId="4D0551F7" w14:textId="394DCE42" w:rsidR="001374E3" w:rsidRPr="0094518B" w:rsidRDefault="001374E3" w:rsidP="001374E3">
            <w:pPr>
              <w:rPr>
                <w:rFonts w:ascii="Calibri" w:hAnsi="Calibri" w:cs="Calibri"/>
                <w:b w:val="0"/>
                <w:sz w:val="24"/>
                <w:szCs w:val="24"/>
              </w:rPr>
            </w:pPr>
          </w:p>
        </w:tc>
        <w:tc>
          <w:tcPr>
            <w:tcW w:w="3000" w:type="dxa"/>
          </w:tcPr>
          <w:p w14:paraId="394F45F8" w14:textId="34148264" w:rsidR="001374E3" w:rsidRPr="00E51BBC" w:rsidRDefault="001374E3" w:rsidP="001374E3">
            <w:pPr>
              <w:pStyle w:val="HTMLPreformatted"/>
              <w:shd w:val="clear" w:color="auto" w:fill="FFFFFF"/>
              <w:wordWrap w:val="0"/>
              <w:textAlignment w:val="baseline"/>
              <w:rPr>
                <w:color w:val="000000"/>
                <w:sz w:val="16"/>
                <w:szCs w:val="16"/>
              </w:rPr>
            </w:pPr>
            <w:r w:rsidRPr="00E51BBC">
              <w:rPr>
                <w:color w:val="000000"/>
                <w:sz w:val="16"/>
                <w:szCs w:val="16"/>
              </w:rPr>
              <w:t>Reg - Test Loss: 0.4808</w:t>
            </w:r>
          </w:p>
          <w:p w14:paraId="67807791" w14:textId="5B01D4A9" w:rsidR="001374E3" w:rsidRPr="00E51BBC" w:rsidRDefault="001374E3" w:rsidP="001374E3">
            <w:pPr>
              <w:pStyle w:val="HTMLPreformatted"/>
              <w:shd w:val="clear" w:color="auto" w:fill="FFFFFF"/>
              <w:wordWrap w:val="0"/>
              <w:textAlignment w:val="baseline"/>
              <w:rPr>
                <w:color w:val="000000"/>
                <w:sz w:val="16"/>
                <w:szCs w:val="16"/>
              </w:rPr>
            </w:pPr>
            <w:r w:rsidRPr="00E51BBC">
              <w:rPr>
                <w:color w:val="000000"/>
                <w:sz w:val="16"/>
                <w:szCs w:val="16"/>
              </w:rPr>
              <w:t>Reg - Test Accuracy: 0.8344</w:t>
            </w:r>
          </w:p>
          <w:p w14:paraId="20FC69C6" w14:textId="77777777" w:rsidR="00E00271" w:rsidRDefault="00E00271" w:rsidP="00E51BBC">
            <w:pPr>
              <w:pStyle w:val="HTMLPreformatted"/>
              <w:shd w:val="clear" w:color="auto" w:fill="FFFFFF"/>
              <w:wordWrap w:val="0"/>
              <w:textAlignment w:val="baseline"/>
              <w:rPr>
                <w:color w:val="000000"/>
                <w:sz w:val="16"/>
                <w:szCs w:val="16"/>
              </w:rPr>
            </w:pPr>
          </w:p>
          <w:p w14:paraId="78389110" w14:textId="54B1BF41" w:rsidR="001374E3" w:rsidRPr="00E51BBC" w:rsidRDefault="001374E3" w:rsidP="001374E3">
            <w:pPr>
              <w:pStyle w:val="HTMLPreformatted"/>
              <w:shd w:val="clear" w:color="auto" w:fill="FFFFFF"/>
              <w:wordWrap w:val="0"/>
              <w:textAlignment w:val="baseline"/>
              <w:rPr>
                <w:color w:val="000000"/>
                <w:sz w:val="16"/>
                <w:szCs w:val="16"/>
              </w:rPr>
            </w:pPr>
            <w:r w:rsidRPr="00E51BBC">
              <w:rPr>
                <w:color w:val="000000"/>
                <w:sz w:val="16"/>
                <w:szCs w:val="16"/>
              </w:rPr>
              <w:t>Drop - Test Loss:</w:t>
            </w:r>
            <w:r w:rsidR="00FC3DDF">
              <w:rPr>
                <w:color w:val="000000"/>
                <w:sz w:val="16"/>
                <w:szCs w:val="16"/>
              </w:rPr>
              <w:t>0.</w:t>
            </w:r>
            <w:r w:rsidR="00772CDF">
              <w:rPr>
                <w:color w:val="000000"/>
                <w:sz w:val="16"/>
                <w:szCs w:val="16"/>
              </w:rPr>
              <w:t>383</w:t>
            </w:r>
            <w:r w:rsidR="00812220">
              <w:rPr>
                <w:color w:val="000000"/>
                <w:sz w:val="16"/>
                <w:szCs w:val="16"/>
              </w:rPr>
              <w:t>8</w:t>
            </w:r>
          </w:p>
          <w:p w14:paraId="2D2210D8" w14:textId="36EA31CB" w:rsidR="001374E3" w:rsidRPr="00E51BBC" w:rsidRDefault="001374E3" w:rsidP="001374E3">
            <w:pPr>
              <w:pStyle w:val="HTMLPreformatted"/>
              <w:shd w:val="clear" w:color="auto" w:fill="FFFFFF"/>
              <w:wordWrap w:val="0"/>
              <w:textAlignment w:val="baseline"/>
              <w:rPr>
                <w:color w:val="000000"/>
                <w:sz w:val="16"/>
                <w:szCs w:val="16"/>
              </w:rPr>
            </w:pPr>
            <w:r w:rsidRPr="00E51BBC">
              <w:rPr>
                <w:color w:val="000000"/>
                <w:sz w:val="16"/>
                <w:szCs w:val="16"/>
              </w:rPr>
              <w:t xml:space="preserve">Drop - Test Accuracy: </w:t>
            </w:r>
            <w:r w:rsidR="00812220">
              <w:rPr>
                <w:color w:val="000000"/>
                <w:sz w:val="16"/>
                <w:szCs w:val="16"/>
              </w:rPr>
              <w:t>0.813</w:t>
            </w:r>
            <w:r w:rsidR="004C7285">
              <w:rPr>
                <w:color w:val="000000"/>
                <w:sz w:val="16"/>
                <w:szCs w:val="16"/>
              </w:rPr>
              <w:t>8</w:t>
            </w:r>
          </w:p>
          <w:p w14:paraId="4677D5F5" w14:textId="77777777" w:rsidR="001374E3" w:rsidRPr="00E51BBC" w:rsidRDefault="001374E3" w:rsidP="001374E3">
            <w:pPr>
              <w:rPr>
                <w:rFonts w:ascii="Calibri" w:hAnsi="Calibri" w:cs="Calibri"/>
                <w:b w:val="0"/>
                <w:sz w:val="16"/>
                <w:szCs w:val="16"/>
              </w:rPr>
            </w:pPr>
          </w:p>
        </w:tc>
      </w:tr>
      <w:tr w:rsidR="001374E3" w:rsidRPr="0094518B" w14:paraId="06714782" w14:textId="77777777" w:rsidTr="00ED7945">
        <w:tc>
          <w:tcPr>
            <w:tcW w:w="4530" w:type="dxa"/>
          </w:tcPr>
          <w:p w14:paraId="113E821D" w14:textId="77777777" w:rsidR="001374E3" w:rsidRDefault="001374E3" w:rsidP="001374E3">
            <w:pPr>
              <w:rPr>
                <w:rFonts w:ascii="Calibri" w:hAnsi="Calibri" w:cs="Calibri"/>
                <w:b w:val="0"/>
                <w:sz w:val="24"/>
                <w:szCs w:val="24"/>
              </w:rPr>
            </w:pPr>
            <w:r w:rsidRPr="0094518B">
              <w:rPr>
                <w:rFonts w:ascii="Calibri" w:hAnsi="Calibri" w:cs="Calibri"/>
                <w:b w:val="0"/>
                <w:sz w:val="24"/>
                <w:szCs w:val="24"/>
              </w:rPr>
              <w:t>reg_lambda = 0.001</w:t>
            </w:r>
          </w:p>
          <w:p w14:paraId="26125AB1" w14:textId="32221768" w:rsidR="001374E3" w:rsidRPr="0094518B" w:rsidRDefault="001374E3" w:rsidP="001374E3">
            <w:pPr>
              <w:rPr>
                <w:rFonts w:ascii="Calibri" w:hAnsi="Calibri" w:cs="Calibri"/>
                <w:b w:val="0"/>
                <w:sz w:val="24"/>
                <w:szCs w:val="24"/>
              </w:rPr>
            </w:pPr>
            <w:r>
              <w:rPr>
                <w:rFonts w:ascii="Calibri" w:hAnsi="Calibri" w:cs="Calibri"/>
                <w:noProof/>
              </w:rPr>
              <w:drawing>
                <wp:anchor distT="0" distB="0" distL="114300" distR="114300" simplePos="0" relativeHeight="251658260" behindDoc="0" locked="0" layoutInCell="1" allowOverlap="1" wp14:anchorId="04E05FDC" wp14:editId="2ECA3FA2">
                  <wp:simplePos x="0" y="0"/>
                  <wp:positionH relativeFrom="column">
                    <wp:posOffset>8120</wp:posOffset>
                  </wp:positionH>
                  <wp:positionV relativeFrom="paragraph">
                    <wp:posOffset>11363</wp:posOffset>
                  </wp:positionV>
                  <wp:extent cx="1958023" cy="1027497"/>
                  <wp:effectExtent l="0" t="0" r="0" b="1270"/>
                  <wp:wrapSquare wrapText="bothSides"/>
                  <wp:docPr id="1318807150" name="Picture 131880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8659" cy="102783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25" w:type="dxa"/>
          </w:tcPr>
          <w:p w14:paraId="4DE883E6" w14:textId="28902DD7" w:rsidR="001374E3" w:rsidRDefault="003E3232" w:rsidP="00E51BBC">
            <w:pPr>
              <w:rPr>
                <w:rFonts w:ascii="Calibri" w:hAnsi="Calibri" w:cs="Calibri"/>
                <w:b w:val="0"/>
                <w:sz w:val="24"/>
                <w:szCs w:val="24"/>
              </w:rPr>
            </w:pPr>
            <w:r>
              <w:rPr>
                <w:rFonts w:ascii="Calibri" w:hAnsi="Calibri" w:cs="Calibri"/>
                <w:noProof/>
              </w:rPr>
              <w:drawing>
                <wp:anchor distT="0" distB="0" distL="114300" distR="114300" simplePos="0" relativeHeight="251658267" behindDoc="0" locked="0" layoutInCell="1" allowOverlap="1" wp14:anchorId="00FA2235" wp14:editId="07E75E93">
                  <wp:simplePos x="0" y="0"/>
                  <wp:positionH relativeFrom="column">
                    <wp:posOffset>-39370</wp:posOffset>
                  </wp:positionH>
                  <wp:positionV relativeFrom="paragraph">
                    <wp:posOffset>194945</wp:posOffset>
                  </wp:positionV>
                  <wp:extent cx="1752600" cy="929005"/>
                  <wp:effectExtent l="0" t="0" r="0" b="0"/>
                  <wp:wrapSquare wrapText="bothSides"/>
                  <wp:docPr id="941857600" name="Picture 94185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526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1374E3" w:rsidRPr="0094518B">
              <w:rPr>
                <w:rFonts w:ascii="Calibri" w:hAnsi="Calibri" w:cs="Calibri"/>
                <w:b w:val="0"/>
                <w:sz w:val="24"/>
                <w:szCs w:val="24"/>
              </w:rPr>
              <w:t>reg_lambda = 0.001</w:t>
            </w:r>
          </w:p>
          <w:p w14:paraId="292E0F12" w14:textId="30362758" w:rsidR="001374E3" w:rsidRPr="0094518B" w:rsidRDefault="001374E3" w:rsidP="001374E3">
            <w:pPr>
              <w:rPr>
                <w:rFonts w:ascii="Calibri" w:hAnsi="Calibri" w:cs="Calibri"/>
                <w:b w:val="0"/>
                <w:sz w:val="24"/>
                <w:szCs w:val="24"/>
              </w:rPr>
            </w:pPr>
          </w:p>
        </w:tc>
        <w:tc>
          <w:tcPr>
            <w:tcW w:w="3000" w:type="dxa"/>
          </w:tcPr>
          <w:p w14:paraId="41FA699F" w14:textId="58FE8ACD" w:rsidR="001374E3" w:rsidRPr="00E51BBC" w:rsidRDefault="001374E3" w:rsidP="001374E3">
            <w:pPr>
              <w:pStyle w:val="HTMLPreformatted"/>
              <w:shd w:val="clear" w:color="auto" w:fill="FFFFFF"/>
              <w:wordWrap w:val="0"/>
              <w:textAlignment w:val="baseline"/>
              <w:rPr>
                <w:color w:val="000000"/>
                <w:sz w:val="16"/>
                <w:szCs w:val="16"/>
              </w:rPr>
            </w:pPr>
            <w:r w:rsidRPr="00E51BBC">
              <w:rPr>
                <w:color w:val="000000"/>
                <w:sz w:val="16"/>
                <w:szCs w:val="16"/>
              </w:rPr>
              <w:t>Reg - Test Loss: 0.4090</w:t>
            </w:r>
          </w:p>
          <w:p w14:paraId="6EFB1BF5" w14:textId="1F137ED0" w:rsidR="001374E3" w:rsidRPr="00E51BBC" w:rsidRDefault="001374E3" w:rsidP="001374E3">
            <w:pPr>
              <w:pStyle w:val="HTMLPreformatted"/>
              <w:shd w:val="clear" w:color="auto" w:fill="FFFFFF"/>
              <w:wordWrap w:val="0"/>
              <w:textAlignment w:val="baseline"/>
              <w:rPr>
                <w:color w:val="000000"/>
                <w:sz w:val="16"/>
                <w:szCs w:val="16"/>
              </w:rPr>
            </w:pPr>
            <w:r w:rsidRPr="00E51BBC">
              <w:rPr>
                <w:color w:val="000000"/>
                <w:sz w:val="16"/>
                <w:szCs w:val="16"/>
              </w:rPr>
              <w:t>Reg - Test Accuracy: 0.8333</w:t>
            </w:r>
          </w:p>
          <w:p w14:paraId="2F038B63" w14:textId="77777777" w:rsidR="001374E3" w:rsidRPr="00E51BBC" w:rsidRDefault="001374E3" w:rsidP="001374E3">
            <w:pPr>
              <w:pStyle w:val="HTMLPreformatted"/>
              <w:shd w:val="clear" w:color="auto" w:fill="FFFFFF"/>
              <w:wordWrap w:val="0"/>
              <w:textAlignment w:val="baseline"/>
              <w:rPr>
                <w:color w:val="000000"/>
                <w:sz w:val="16"/>
                <w:szCs w:val="16"/>
              </w:rPr>
            </w:pPr>
          </w:p>
          <w:p w14:paraId="46377D19" w14:textId="70025500" w:rsidR="001374E3" w:rsidRPr="00493D41" w:rsidRDefault="001374E3" w:rsidP="001374E3">
            <w:pPr>
              <w:pStyle w:val="HTMLPreformatted"/>
              <w:shd w:val="clear" w:color="auto" w:fill="FFFFFF"/>
              <w:wordWrap w:val="0"/>
              <w:textAlignment w:val="baseline"/>
              <w:rPr>
                <w:color w:val="000000"/>
                <w:sz w:val="16"/>
                <w:szCs w:val="16"/>
                <w:highlight w:val="yellow"/>
              </w:rPr>
            </w:pPr>
            <w:r w:rsidRPr="00493D41">
              <w:rPr>
                <w:color w:val="000000"/>
                <w:sz w:val="16"/>
                <w:szCs w:val="16"/>
                <w:highlight w:val="yellow"/>
              </w:rPr>
              <w:t>Drop - Test Loss:</w:t>
            </w:r>
            <w:r w:rsidR="003D798A" w:rsidRPr="00493D41">
              <w:rPr>
                <w:color w:val="000000"/>
                <w:sz w:val="16"/>
                <w:szCs w:val="16"/>
                <w:highlight w:val="yellow"/>
              </w:rPr>
              <w:t xml:space="preserve"> </w:t>
            </w:r>
            <w:r w:rsidR="001B134C" w:rsidRPr="00493D41">
              <w:rPr>
                <w:color w:val="000000"/>
                <w:sz w:val="16"/>
                <w:szCs w:val="16"/>
                <w:highlight w:val="yellow"/>
              </w:rPr>
              <w:t>0.3754</w:t>
            </w:r>
          </w:p>
          <w:p w14:paraId="326C792B" w14:textId="18A85DF7" w:rsidR="001374E3" w:rsidRPr="001B134C" w:rsidRDefault="001374E3" w:rsidP="001B134C">
            <w:pPr>
              <w:pStyle w:val="HTMLPreformatted"/>
              <w:shd w:val="clear" w:color="auto" w:fill="FFFFFF"/>
              <w:wordWrap w:val="0"/>
              <w:textAlignment w:val="baseline"/>
              <w:rPr>
                <w:color w:val="000000"/>
                <w:sz w:val="16"/>
                <w:szCs w:val="16"/>
              </w:rPr>
            </w:pPr>
            <w:r w:rsidRPr="00493D41">
              <w:rPr>
                <w:color w:val="000000"/>
                <w:sz w:val="16"/>
                <w:szCs w:val="16"/>
                <w:highlight w:val="yellow"/>
              </w:rPr>
              <w:t xml:space="preserve">Drop - Test Accuracy: </w:t>
            </w:r>
            <w:r w:rsidR="006062C8" w:rsidRPr="00493D41">
              <w:rPr>
                <w:color w:val="000000"/>
                <w:sz w:val="16"/>
                <w:szCs w:val="16"/>
                <w:highlight w:val="yellow"/>
              </w:rPr>
              <w:t>0.8268</w:t>
            </w:r>
          </w:p>
        </w:tc>
      </w:tr>
      <w:tr w:rsidR="001374E3" w:rsidRPr="0094518B" w14:paraId="3C887DB8" w14:textId="77777777" w:rsidTr="00ED7945">
        <w:tc>
          <w:tcPr>
            <w:tcW w:w="4530" w:type="dxa"/>
          </w:tcPr>
          <w:p w14:paraId="16BF6AF7" w14:textId="22F4BBF3" w:rsidR="001374E3" w:rsidRDefault="001374E3" w:rsidP="00E51BBC">
            <w:pPr>
              <w:rPr>
                <w:rFonts w:ascii="Calibri" w:hAnsi="Calibri" w:cs="Calibri"/>
                <w:b w:val="0"/>
                <w:sz w:val="24"/>
                <w:szCs w:val="24"/>
              </w:rPr>
            </w:pPr>
            <w:r w:rsidRPr="0094518B">
              <w:rPr>
                <w:rFonts w:ascii="Calibri" w:hAnsi="Calibri" w:cs="Calibri"/>
                <w:b w:val="0"/>
                <w:sz w:val="24"/>
                <w:szCs w:val="24"/>
              </w:rPr>
              <w:t>reg_lambda = 0.05</w:t>
            </w:r>
          </w:p>
          <w:p w14:paraId="42D0F462" w14:textId="21DB1526" w:rsidR="001374E3" w:rsidRPr="0094518B" w:rsidRDefault="00E51BBC" w:rsidP="001374E3">
            <w:pPr>
              <w:rPr>
                <w:rFonts w:ascii="Calibri" w:hAnsi="Calibri" w:cs="Calibri"/>
                <w:b w:val="0"/>
                <w:sz w:val="24"/>
                <w:szCs w:val="24"/>
              </w:rPr>
            </w:pPr>
            <w:r>
              <w:rPr>
                <w:rFonts w:ascii="Calibri" w:hAnsi="Calibri" w:cs="Calibri"/>
                <w:noProof/>
              </w:rPr>
              <w:drawing>
                <wp:anchor distT="0" distB="0" distL="114300" distR="114300" simplePos="0" relativeHeight="251658261" behindDoc="1" locked="0" layoutInCell="1" allowOverlap="1" wp14:anchorId="01D2EF07" wp14:editId="69F71075">
                  <wp:simplePos x="0" y="0"/>
                  <wp:positionH relativeFrom="column">
                    <wp:posOffset>-20955</wp:posOffset>
                  </wp:positionH>
                  <wp:positionV relativeFrom="paragraph">
                    <wp:posOffset>88265</wp:posOffset>
                  </wp:positionV>
                  <wp:extent cx="1986280" cy="1071880"/>
                  <wp:effectExtent l="0" t="0" r="0" b="0"/>
                  <wp:wrapSquare wrapText="bothSides"/>
                  <wp:docPr id="1178377271" name="Picture 117837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86280" cy="10718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25" w:type="dxa"/>
          </w:tcPr>
          <w:p w14:paraId="5FEBB0CB" w14:textId="6DA925BD" w:rsidR="001374E3" w:rsidRDefault="00454A6F" w:rsidP="00E51BBC">
            <w:pPr>
              <w:rPr>
                <w:rFonts w:ascii="Calibri" w:hAnsi="Calibri" w:cs="Calibri"/>
                <w:b w:val="0"/>
                <w:sz w:val="24"/>
                <w:szCs w:val="24"/>
              </w:rPr>
            </w:pPr>
            <w:r>
              <w:rPr>
                <w:rFonts w:ascii="Calibri" w:hAnsi="Calibri" w:cs="Calibri"/>
                <w:noProof/>
              </w:rPr>
              <w:drawing>
                <wp:anchor distT="0" distB="0" distL="114300" distR="114300" simplePos="0" relativeHeight="251658262" behindDoc="1" locked="0" layoutInCell="1" allowOverlap="1" wp14:anchorId="1719BE12" wp14:editId="3AAD6FFF">
                  <wp:simplePos x="0" y="0"/>
                  <wp:positionH relativeFrom="column">
                    <wp:posOffset>-9726</wp:posOffset>
                  </wp:positionH>
                  <wp:positionV relativeFrom="paragraph">
                    <wp:posOffset>195613</wp:posOffset>
                  </wp:positionV>
                  <wp:extent cx="2188947" cy="1148883"/>
                  <wp:effectExtent l="0" t="0" r="0" b="0"/>
                  <wp:wrapNone/>
                  <wp:docPr id="666293257" name="Picture 66629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07902" cy="1158831"/>
                          </a:xfrm>
                          <a:prstGeom prst="rect">
                            <a:avLst/>
                          </a:prstGeom>
                          <a:noFill/>
                          <a:ln>
                            <a:noFill/>
                          </a:ln>
                        </pic:spPr>
                      </pic:pic>
                    </a:graphicData>
                  </a:graphic>
                  <wp14:sizeRelH relativeFrom="page">
                    <wp14:pctWidth>0</wp14:pctWidth>
                  </wp14:sizeRelH>
                  <wp14:sizeRelV relativeFrom="page">
                    <wp14:pctHeight>0</wp14:pctHeight>
                  </wp14:sizeRelV>
                </wp:anchor>
              </w:drawing>
            </w:r>
            <w:r w:rsidR="001374E3" w:rsidRPr="0094518B">
              <w:rPr>
                <w:rFonts w:ascii="Calibri" w:hAnsi="Calibri" w:cs="Calibri"/>
                <w:b w:val="0"/>
                <w:sz w:val="24"/>
                <w:szCs w:val="24"/>
              </w:rPr>
              <w:t>reg_lambda = 0.05</w:t>
            </w:r>
          </w:p>
          <w:p w14:paraId="653C293E" w14:textId="79091CF7" w:rsidR="001374E3" w:rsidRPr="0094518B" w:rsidRDefault="001374E3" w:rsidP="001374E3">
            <w:pPr>
              <w:rPr>
                <w:rFonts w:ascii="Calibri" w:hAnsi="Calibri" w:cs="Calibri"/>
                <w:b w:val="0"/>
                <w:sz w:val="24"/>
                <w:szCs w:val="24"/>
              </w:rPr>
            </w:pPr>
          </w:p>
        </w:tc>
        <w:tc>
          <w:tcPr>
            <w:tcW w:w="3000" w:type="dxa"/>
          </w:tcPr>
          <w:p w14:paraId="2FB1F1B0" w14:textId="33061697" w:rsidR="000C7BF4" w:rsidRDefault="000C7BF4" w:rsidP="00E51BBC">
            <w:pPr>
              <w:pStyle w:val="HTMLPreformatted"/>
              <w:shd w:val="clear" w:color="auto" w:fill="FFFFFF"/>
              <w:wordWrap w:val="0"/>
              <w:textAlignment w:val="baseline"/>
              <w:rPr>
                <w:color w:val="000000"/>
                <w:sz w:val="16"/>
                <w:szCs w:val="16"/>
              </w:rPr>
            </w:pPr>
            <w:r>
              <w:rPr>
                <w:color w:val="000000"/>
                <w:sz w:val="16"/>
                <w:szCs w:val="16"/>
              </w:rPr>
              <w:t xml:space="preserve">Reg – Test Loss: </w:t>
            </w:r>
            <w:r w:rsidR="009A09AF" w:rsidRPr="00D80437">
              <w:rPr>
                <w:color w:val="000000"/>
                <w:sz w:val="16"/>
                <w:szCs w:val="16"/>
              </w:rPr>
              <w:t>0.6245</w:t>
            </w:r>
          </w:p>
          <w:p w14:paraId="6A2AA17B" w14:textId="614AA521" w:rsidR="000C7BF4" w:rsidRDefault="000C7BF4" w:rsidP="00E51BBC">
            <w:pPr>
              <w:pStyle w:val="HTMLPreformatted"/>
              <w:shd w:val="clear" w:color="auto" w:fill="FFFFFF"/>
              <w:wordWrap w:val="0"/>
              <w:textAlignment w:val="baseline"/>
              <w:rPr>
                <w:color w:val="000000"/>
                <w:sz w:val="16"/>
                <w:szCs w:val="16"/>
              </w:rPr>
            </w:pPr>
            <w:r>
              <w:rPr>
                <w:color w:val="000000"/>
                <w:sz w:val="16"/>
                <w:szCs w:val="16"/>
              </w:rPr>
              <w:t xml:space="preserve">Reg – Test Accuracy: </w:t>
            </w:r>
            <w:r w:rsidR="00D80437" w:rsidRPr="00D80437">
              <w:rPr>
                <w:color w:val="000000"/>
                <w:sz w:val="16"/>
                <w:szCs w:val="16"/>
              </w:rPr>
              <w:t>0.702</w:t>
            </w:r>
            <w:r w:rsidR="00E00271">
              <w:rPr>
                <w:color w:val="000000"/>
                <w:sz w:val="16"/>
                <w:szCs w:val="16"/>
              </w:rPr>
              <w:t>8</w:t>
            </w:r>
          </w:p>
          <w:p w14:paraId="415D476B" w14:textId="77777777" w:rsidR="00E00271" w:rsidRDefault="00E00271" w:rsidP="00E51BBC">
            <w:pPr>
              <w:pStyle w:val="HTMLPreformatted"/>
              <w:shd w:val="clear" w:color="auto" w:fill="FFFFFF"/>
              <w:wordWrap w:val="0"/>
              <w:textAlignment w:val="baseline"/>
              <w:rPr>
                <w:color w:val="000000"/>
                <w:sz w:val="16"/>
                <w:szCs w:val="16"/>
              </w:rPr>
            </w:pPr>
          </w:p>
          <w:p w14:paraId="3C4A750C" w14:textId="13F3857D" w:rsidR="001374E3" w:rsidRPr="00E51BBC" w:rsidRDefault="001374E3" w:rsidP="001374E3">
            <w:pPr>
              <w:pStyle w:val="HTMLPreformatted"/>
              <w:shd w:val="clear" w:color="auto" w:fill="FFFFFF"/>
              <w:wordWrap w:val="0"/>
              <w:textAlignment w:val="baseline"/>
              <w:rPr>
                <w:color w:val="000000"/>
                <w:sz w:val="16"/>
                <w:szCs w:val="16"/>
              </w:rPr>
            </w:pPr>
            <w:r w:rsidRPr="00E51BBC">
              <w:rPr>
                <w:color w:val="000000"/>
                <w:sz w:val="16"/>
                <w:szCs w:val="16"/>
              </w:rPr>
              <w:t>Drop - Test Loss:</w:t>
            </w:r>
            <w:r w:rsidR="003F010B">
              <w:rPr>
                <w:color w:val="000000"/>
                <w:sz w:val="16"/>
                <w:szCs w:val="16"/>
              </w:rPr>
              <w:t xml:space="preserve"> 0.3</w:t>
            </w:r>
            <w:r w:rsidR="008C2AFB">
              <w:rPr>
                <w:color w:val="000000"/>
                <w:sz w:val="16"/>
                <w:szCs w:val="16"/>
              </w:rPr>
              <w:t>664</w:t>
            </w:r>
          </w:p>
          <w:p w14:paraId="500720F7" w14:textId="0C89D6CA" w:rsidR="001374E3" w:rsidRPr="00E51BBC" w:rsidRDefault="001374E3" w:rsidP="001915FE">
            <w:pPr>
              <w:pStyle w:val="HTMLPreformatted"/>
              <w:shd w:val="clear" w:color="auto" w:fill="FFFFFF"/>
              <w:wordWrap w:val="0"/>
              <w:textAlignment w:val="baseline"/>
              <w:rPr>
                <w:rFonts w:ascii="Calibri" w:hAnsi="Calibri" w:cs="Calibri"/>
                <w:b/>
                <w:sz w:val="16"/>
                <w:szCs w:val="16"/>
              </w:rPr>
            </w:pPr>
            <w:r w:rsidRPr="00E51BBC">
              <w:rPr>
                <w:color w:val="000000"/>
                <w:sz w:val="16"/>
                <w:szCs w:val="16"/>
              </w:rPr>
              <w:t>Drop - Test Accuracy</w:t>
            </w:r>
            <w:r w:rsidR="008C2AFB">
              <w:rPr>
                <w:color w:val="000000"/>
                <w:sz w:val="16"/>
                <w:szCs w:val="16"/>
              </w:rPr>
              <w:t xml:space="preserve"> 0.835</w:t>
            </w:r>
            <w:r w:rsidR="00DF7ED2">
              <w:rPr>
                <w:color w:val="000000"/>
                <w:sz w:val="16"/>
                <w:szCs w:val="16"/>
              </w:rPr>
              <w:t>2</w:t>
            </w:r>
          </w:p>
        </w:tc>
      </w:tr>
    </w:tbl>
    <w:p w14:paraId="0095C9D7" w14:textId="0B5F6524" w:rsidR="002C649F" w:rsidRPr="0094518B" w:rsidRDefault="002C649F" w:rsidP="00A150BD">
      <w:pPr>
        <w:spacing w:after="200"/>
        <w:rPr>
          <w:rFonts w:ascii="Calibri" w:eastAsia="Times New Roman" w:hAnsi="Calibri" w:cs="Calibri"/>
          <w:b w:val="0"/>
          <w:color w:val="auto"/>
          <w:sz w:val="22"/>
          <w:lang w:val="en-AU" w:eastAsia="en-GB"/>
        </w:rPr>
      </w:pPr>
    </w:p>
    <w:sectPr w:rsidR="002C649F" w:rsidRPr="0094518B" w:rsidSect="00DF027C">
      <w:footerReference w:type="default" r:id="rId3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74E5" w14:textId="77777777" w:rsidR="00D06791" w:rsidRDefault="00D06791">
      <w:r>
        <w:separator/>
      </w:r>
    </w:p>
    <w:p w14:paraId="0BA31736" w14:textId="77777777" w:rsidR="00D06791" w:rsidRDefault="00D06791"/>
  </w:endnote>
  <w:endnote w:type="continuationSeparator" w:id="0">
    <w:p w14:paraId="3E74599D" w14:textId="77777777" w:rsidR="00D06791" w:rsidRDefault="00D06791">
      <w:r>
        <w:continuationSeparator/>
      </w:r>
    </w:p>
    <w:p w14:paraId="109E9FB3" w14:textId="77777777" w:rsidR="00D06791" w:rsidRDefault="00D06791"/>
  </w:endnote>
  <w:endnote w:type="continuationNotice" w:id="1">
    <w:p w14:paraId="1F6D4A1D" w14:textId="77777777" w:rsidR="00D06791" w:rsidRDefault="00D067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C609C8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623DA3"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FFE00" w14:textId="77777777" w:rsidR="00D06791" w:rsidRDefault="00D06791">
      <w:r>
        <w:separator/>
      </w:r>
    </w:p>
    <w:p w14:paraId="34AFF834" w14:textId="77777777" w:rsidR="00D06791" w:rsidRDefault="00D06791"/>
  </w:footnote>
  <w:footnote w:type="continuationSeparator" w:id="0">
    <w:p w14:paraId="50878E86" w14:textId="77777777" w:rsidR="00D06791" w:rsidRDefault="00D06791">
      <w:r>
        <w:continuationSeparator/>
      </w:r>
    </w:p>
    <w:p w14:paraId="7B738FD4" w14:textId="77777777" w:rsidR="00D06791" w:rsidRDefault="00D06791"/>
  </w:footnote>
  <w:footnote w:type="continuationNotice" w:id="1">
    <w:p w14:paraId="10213FDE" w14:textId="77777777" w:rsidR="00D06791" w:rsidRDefault="00D0679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29E"/>
    <w:multiLevelType w:val="hybridMultilevel"/>
    <w:tmpl w:val="1FAEB08A"/>
    <w:lvl w:ilvl="0" w:tplc="34A4EAF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C4446"/>
    <w:multiLevelType w:val="multilevel"/>
    <w:tmpl w:val="C6B2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47E24"/>
    <w:multiLevelType w:val="multilevel"/>
    <w:tmpl w:val="F10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1377C"/>
    <w:multiLevelType w:val="multilevel"/>
    <w:tmpl w:val="8D0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2430C"/>
    <w:multiLevelType w:val="multilevel"/>
    <w:tmpl w:val="E83A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B0B12"/>
    <w:multiLevelType w:val="multilevel"/>
    <w:tmpl w:val="EA0A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03A1F"/>
    <w:multiLevelType w:val="hybridMultilevel"/>
    <w:tmpl w:val="D59C4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241927"/>
    <w:multiLevelType w:val="multilevel"/>
    <w:tmpl w:val="4146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63FAB"/>
    <w:multiLevelType w:val="hybridMultilevel"/>
    <w:tmpl w:val="F844FA18"/>
    <w:lvl w:ilvl="0" w:tplc="E5D24900">
      <w:start w:val="10"/>
      <w:numFmt w:val="bullet"/>
      <w:lvlText w:val="-"/>
      <w:lvlJc w:val="left"/>
      <w:pPr>
        <w:ind w:left="720" w:hanging="360"/>
      </w:pPr>
      <w:rPr>
        <w:rFonts w:ascii="TimesNewRomanPSMT" w:eastAsia="TimesNewRomanPSMT"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5E5643"/>
    <w:multiLevelType w:val="hybridMultilevel"/>
    <w:tmpl w:val="DAD6C752"/>
    <w:lvl w:ilvl="0" w:tplc="083072DC">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AA7038"/>
    <w:multiLevelType w:val="multilevel"/>
    <w:tmpl w:val="DB4C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4E2AE4"/>
    <w:multiLevelType w:val="multilevel"/>
    <w:tmpl w:val="2BF2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DE01A2"/>
    <w:multiLevelType w:val="multilevel"/>
    <w:tmpl w:val="CA8E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2C2B1E"/>
    <w:multiLevelType w:val="multilevel"/>
    <w:tmpl w:val="C6B2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66740"/>
    <w:multiLevelType w:val="hybridMultilevel"/>
    <w:tmpl w:val="14264012"/>
    <w:lvl w:ilvl="0" w:tplc="34A4EAF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5138079">
    <w:abstractNumId w:val="10"/>
  </w:num>
  <w:num w:numId="2" w16cid:durableId="122966881">
    <w:abstractNumId w:val="3"/>
  </w:num>
  <w:num w:numId="3" w16cid:durableId="602615858">
    <w:abstractNumId w:val="12"/>
  </w:num>
  <w:num w:numId="4" w16cid:durableId="2078896193">
    <w:abstractNumId w:val="6"/>
  </w:num>
  <w:num w:numId="5" w16cid:durableId="217670309">
    <w:abstractNumId w:val="14"/>
  </w:num>
  <w:num w:numId="6" w16cid:durableId="1486118176">
    <w:abstractNumId w:val="2"/>
  </w:num>
  <w:num w:numId="7" w16cid:durableId="1471941009">
    <w:abstractNumId w:val="5"/>
  </w:num>
  <w:num w:numId="8" w16cid:durableId="1021979427">
    <w:abstractNumId w:val="4"/>
  </w:num>
  <w:num w:numId="9" w16cid:durableId="249048642">
    <w:abstractNumId w:val="7"/>
  </w:num>
  <w:num w:numId="10" w16cid:durableId="1185166447">
    <w:abstractNumId w:val="1"/>
  </w:num>
  <w:num w:numId="11" w16cid:durableId="1311985616">
    <w:abstractNumId w:val="13"/>
  </w:num>
  <w:num w:numId="12" w16cid:durableId="898132159">
    <w:abstractNumId w:val="11"/>
  </w:num>
  <w:num w:numId="13" w16cid:durableId="602735858">
    <w:abstractNumId w:val="8"/>
  </w:num>
  <w:num w:numId="14" w16cid:durableId="1701975842">
    <w:abstractNumId w:val="0"/>
  </w:num>
  <w:num w:numId="15" w16cid:durableId="9315465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62"/>
    <w:rsid w:val="00006067"/>
    <w:rsid w:val="00010512"/>
    <w:rsid w:val="00010849"/>
    <w:rsid w:val="0001247B"/>
    <w:rsid w:val="00013C19"/>
    <w:rsid w:val="00017D2D"/>
    <w:rsid w:val="000232FD"/>
    <w:rsid w:val="000243CA"/>
    <w:rsid w:val="0002482E"/>
    <w:rsid w:val="00024FAF"/>
    <w:rsid w:val="00025199"/>
    <w:rsid w:val="00025A90"/>
    <w:rsid w:val="000300FC"/>
    <w:rsid w:val="00033216"/>
    <w:rsid w:val="000332FB"/>
    <w:rsid w:val="00034220"/>
    <w:rsid w:val="00041BC8"/>
    <w:rsid w:val="00042B54"/>
    <w:rsid w:val="00047700"/>
    <w:rsid w:val="00050324"/>
    <w:rsid w:val="0005052E"/>
    <w:rsid w:val="0005130F"/>
    <w:rsid w:val="00052DC0"/>
    <w:rsid w:val="00052EEC"/>
    <w:rsid w:val="00060405"/>
    <w:rsid w:val="000708FC"/>
    <w:rsid w:val="00073941"/>
    <w:rsid w:val="00075355"/>
    <w:rsid w:val="00075993"/>
    <w:rsid w:val="000820E6"/>
    <w:rsid w:val="000822C6"/>
    <w:rsid w:val="00082897"/>
    <w:rsid w:val="000833DF"/>
    <w:rsid w:val="00084802"/>
    <w:rsid w:val="00090DAA"/>
    <w:rsid w:val="00092701"/>
    <w:rsid w:val="00093214"/>
    <w:rsid w:val="0009362B"/>
    <w:rsid w:val="00097706"/>
    <w:rsid w:val="000A0150"/>
    <w:rsid w:val="000A26C7"/>
    <w:rsid w:val="000A4F4B"/>
    <w:rsid w:val="000A5989"/>
    <w:rsid w:val="000A6422"/>
    <w:rsid w:val="000B7405"/>
    <w:rsid w:val="000C2608"/>
    <w:rsid w:val="000C2B6A"/>
    <w:rsid w:val="000C2CA2"/>
    <w:rsid w:val="000C5E04"/>
    <w:rsid w:val="000C5FAF"/>
    <w:rsid w:val="000C6B2A"/>
    <w:rsid w:val="000C7BF4"/>
    <w:rsid w:val="000D0BA5"/>
    <w:rsid w:val="000D11F3"/>
    <w:rsid w:val="000D4468"/>
    <w:rsid w:val="000D6786"/>
    <w:rsid w:val="000E0D31"/>
    <w:rsid w:val="000E5609"/>
    <w:rsid w:val="000E63C9"/>
    <w:rsid w:val="000E6A47"/>
    <w:rsid w:val="000E6E02"/>
    <w:rsid w:val="000F0432"/>
    <w:rsid w:val="00101C08"/>
    <w:rsid w:val="00103E1A"/>
    <w:rsid w:val="00104D7E"/>
    <w:rsid w:val="00107352"/>
    <w:rsid w:val="0011427B"/>
    <w:rsid w:val="001172BF"/>
    <w:rsid w:val="0012062B"/>
    <w:rsid w:val="00122375"/>
    <w:rsid w:val="00122395"/>
    <w:rsid w:val="001230AE"/>
    <w:rsid w:val="00123E27"/>
    <w:rsid w:val="0012528F"/>
    <w:rsid w:val="0012649D"/>
    <w:rsid w:val="00127D3A"/>
    <w:rsid w:val="00127E0A"/>
    <w:rsid w:val="00130E9D"/>
    <w:rsid w:val="00132A15"/>
    <w:rsid w:val="00134ED5"/>
    <w:rsid w:val="0013501C"/>
    <w:rsid w:val="00136035"/>
    <w:rsid w:val="001374E3"/>
    <w:rsid w:val="00140F58"/>
    <w:rsid w:val="00141506"/>
    <w:rsid w:val="00143AEC"/>
    <w:rsid w:val="00144845"/>
    <w:rsid w:val="00145CEB"/>
    <w:rsid w:val="00150A6D"/>
    <w:rsid w:val="00152AFE"/>
    <w:rsid w:val="00154B12"/>
    <w:rsid w:val="001553CD"/>
    <w:rsid w:val="00156E3D"/>
    <w:rsid w:val="0016425A"/>
    <w:rsid w:val="0016599D"/>
    <w:rsid w:val="001704C6"/>
    <w:rsid w:val="0017189D"/>
    <w:rsid w:val="0017383D"/>
    <w:rsid w:val="001755FF"/>
    <w:rsid w:val="00181368"/>
    <w:rsid w:val="0018138D"/>
    <w:rsid w:val="00184A46"/>
    <w:rsid w:val="00185B35"/>
    <w:rsid w:val="00190792"/>
    <w:rsid w:val="00191389"/>
    <w:rsid w:val="001915FE"/>
    <w:rsid w:val="00192D90"/>
    <w:rsid w:val="00196057"/>
    <w:rsid w:val="00197721"/>
    <w:rsid w:val="001B1200"/>
    <w:rsid w:val="001B134C"/>
    <w:rsid w:val="001B277E"/>
    <w:rsid w:val="001B3416"/>
    <w:rsid w:val="001B4105"/>
    <w:rsid w:val="001B6307"/>
    <w:rsid w:val="001C0200"/>
    <w:rsid w:val="001C25A4"/>
    <w:rsid w:val="001C2ECB"/>
    <w:rsid w:val="001C44BC"/>
    <w:rsid w:val="001C5AB0"/>
    <w:rsid w:val="001D4696"/>
    <w:rsid w:val="001D54F7"/>
    <w:rsid w:val="001D6B31"/>
    <w:rsid w:val="001E19D9"/>
    <w:rsid w:val="001E1FB6"/>
    <w:rsid w:val="001E22AA"/>
    <w:rsid w:val="001E31A7"/>
    <w:rsid w:val="001E5349"/>
    <w:rsid w:val="001F21E9"/>
    <w:rsid w:val="001F28AF"/>
    <w:rsid w:val="001F2BC8"/>
    <w:rsid w:val="001F376D"/>
    <w:rsid w:val="001F4B8F"/>
    <w:rsid w:val="001F52E8"/>
    <w:rsid w:val="001F5F6B"/>
    <w:rsid w:val="001F640E"/>
    <w:rsid w:val="001F7E16"/>
    <w:rsid w:val="00207BDB"/>
    <w:rsid w:val="00207F66"/>
    <w:rsid w:val="00210359"/>
    <w:rsid w:val="0021162D"/>
    <w:rsid w:val="00211B8C"/>
    <w:rsid w:val="0021360B"/>
    <w:rsid w:val="002138B8"/>
    <w:rsid w:val="002162A9"/>
    <w:rsid w:val="00216FF7"/>
    <w:rsid w:val="00223944"/>
    <w:rsid w:val="002279D2"/>
    <w:rsid w:val="002376F4"/>
    <w:rsid w:val="00237B1A"/>
    <w:rsid w:val="002409AA"/>
    <w:rsid w:val="00243EBC"/>
    <w:rsid w:val="00244C4F"/>
    <w:rsid w:val="002452D2"/>
    <w:rsid w:val="00245349"/>
    <w:rsid w:val="00245A22"/>
    <w:rsid w:val="0024609C"/>
    <w:rsid w:val="00246A35"/>
    <w:rsid w:val="00252098"/>
    <w:rsid w:val="00257D61"/>
    <w:rsid w:val="00260DA2"/>
    <w:rsid w:val="00261FD7"/>
    <w:rsid w:val="002643FD"/>
    <w:rsid w:val="0026472A"/>
    <w:rsid w:val="00265D60"/>
    <w:rsid w:val="00270B70"/>
    <w:rsid w:val="00275F4F"/>
    <w:rsid w:val="00283D7E"/>
    <w:rsid w:val="00284348"/>
    <w:rsid w:val="00293CEB"/>
    <w:rsid w:val="002970CC"/>
    <w:rsid w:val="002A2E86"/>
    <w:rsid w:val="002A3325"/>
    <w:rsid w:val="002A36EB"/>
    <w:rsid w:val="002B073B"/>
    <w:rsid w:val="002B2711"/>
    <w:rsid w:val="002B3560"/>
    <w:rsid w:val="002B48BA"/>
    <w:rsid w:val="002B5770"/>
    <w:rsid w:val="002B5D7C"/>
    <w:rsid w:val="002B624D"/>
    <w:rsid w:val="002B6C31"/>
    <w:rsid w:val="002B72C8"/>
    <w:rsid w:val="002C03D8"/>
    <w:rsid w:val="002C2F86"/>
    <w:rsid w:val="002C3C9C"/>
    <w:rsid w:val="002C649F"/>
    <w:rsid w:val="002C67AB"/>
    <w:rsid w:val="002D026B"/>
    <w:rsid w:val="002D7209"/>
    <w:rsid w:val="002D75F8"/>
    <w:rsid w:val="002E0809"/>
    <w:rsid w:val="002E3AB7"/>
    <w:rsid w:val="002E683F"/>
    <w:rsid w:val="002F1576"/>
    <w:rsid w:val="002F1F38"/>
    <w:rsid w:val="002F51F5"/>
    <w:rsid w:val="002F72B8"/>
    <w:rsid w:val="00303598"/>
    <w:rsid w:val="0031014B"/>
    <w:rsid w:val="00312137"/>
    <w:rsid w:val="00312D05"/>
    <w:rsid w:val="003144B0"/>
    <w:rsid w:val="00314688"/>
    <w:rsid w:val="003157EE"/>
    <w:rsid w:val="00317DA8"/>
    <w:rsid w:val="00320C2B"/>
    <w:rsid w:val="00322308"/>
    <w:rsid w:val="00323C9E"/>
    <w:rsid w:val="00330359"/>
    <w:rsid w:val="0033352C"/>
    <w:rsid w:val="00336354"/>
    <w:rsid w:val="0033762F"/>
    <w:rsid w:val="0034027F"/>
    <w:rsid w:val="0034163E"/>
    <w:rsid w:val="00344187"/>
    <w:rsid w:val="00351847"/>
    <w:rsid w:val="003538A2"/>
    <w:rsid w:val="0035575F"/>
    <w:rsid w:val="00360A09"/>
    <w:rsid w:val="00361E2E"/>
    <w:rsid w:val="00362EA4"/>
    <w:rsid w:val="0036526C"/>
    <w:rsid w:val="003668AE"/>
    <w:rsid w:val="00366A66"/>
    <w:rsid w:val="00366C7E"/>
    <w:rsid w:val="003670ED"/>
    <w:rsid w:val="00367572"/>
    <w:rsid w:val="003675A9"/>
    <w:rsid w:val="003701C5"/>
    <w:rsid w:val="0037029F"/>
    <w:rsid w:val="003708C4"/>
    <w:rsid w:val="0037304A"/>
    <w:rsid w:val="0037403F"/>
    <w:rsid w:val="0037425A"/>
    <w:rsid w:val="00375364"/>
    <w:rsid w:val="00375804"/>
    <w:rsid w:val="00375BB9"/>
    <w:rsid w:val="00375C58"/>
    <w:rsid w:val="00377DAD"/>
    <w:rsid w:val="00383D7E"/>
    <w:rsid w:val="00384EA3"/>
    <w:rsid w:val="00386079"/>
    <w:rsid w:val="00387EE0"/>
    <w:rsid w:val="00393CB6"/>
    <w:rsid w:val="00397B31"/>
    <w:rsid w:val="003A1855"/>
    <w:rsid w:val="003A2224"/>
    <w:rsid w:val="003A2A56"/>
    <w:rsid w:val="003A39A1"/>
    <w:rsid w:val="003A4951"/>
    <w:rsid w:val="003A66AC"/>
    <w:rsid w:val="003B0A38"/>
    <w:rsid w:val="003B12C1"/>
    <w:rsid w:val="003B40B4"/>
    <w:rsid w:val="003C2191"/>
    <w:rsid w:val="003C21D8"/>
    <w:rsid w:val="003C2240"/>
    <w:rsid w:val="003C2476"/>
    <w:rsid w:val="003C61C8"/>
    <w:rsid w:val="003C6A55"/>
    <w:rsid w:val="003D0F54"/>
    <w:rsid w:val="003D111C"/>
    <w:rsid w:val="003D3863"/>
    <w:rsid w:val="003D44A0"/>
    <w:rsid w:val="003D5451"/>
    <w:rsid w:val="003D57B3"/>
    <w:rsid w:val="003D798A"/>
    <w:rsid w:val="003E1CCE"/>
    <w:rsid w:val="003E3232"/>
    <w:rsid w:val="003E39F7"/>
    <w:rsid w:val="003E3AC3"/>
    <w:rsid w:val="003E5F4D"/>
    <w:rsid w:val="003E600E"/>
    <w:rsid w:val="003E6B40"/>
    <w:rsid w:val="003F010B"/>
    <w:rsid w:val="003F0358"/>
    <w:rsid w:val="003F12A0"/>
    <w:rsid w:val="003F183F"/>
    <w:rsid w:val="003F199E"/>
    <w:rsid w:val="003F6B4E"/>
    <w:rsid w:val="00401ADA"/>
    <w:rsid w:val="00404143"/>
    <w:rsid w:val="004043DB"/>
    <w:rsid w:val="004053F6"/>
    <w:rsid w:val="00405F7D"/>
    <w:rsid w:val="004110DE"/>
    <w:rsid w:val="004111A0"/>
    <w:rsid w:val="00414AAD"/>
    <w:rsid w:val="00414EF9"/>
    <w:rsid w:val="0041509D"/>
    <w:rsid w:val="0041565E"/>
    <w:rsid w:val="004178C4"/>
    <w:rsid w:val="00417A20"/>
    <w:rsid w:val="00417CB1"/>
    <w:rsid w:val="0042077E"/>
    <w:rsid w:val="00424C01"/>
    <w:rsid w:val="00425294"/>
    <w:rsid w:val="0042532E"/>
    <w:rsid w:val="00426B3A"/>
    <w:rsid w:val="00430AED"/>
    <w:rsid w:val="004324D0"/>
    <w:rsid w:val="00433C27"/>
    <w:rsid w:val="0043596B"/>
    <w:rsid w:val="0043797B"/>
    <w:rsid w:val="0044085A"/>
    <w:rsid w:val="00441018"/>
    <w:rsid w:val="00443E90"/>
    <w:rsid w:val="00443EC0"/>
    <w:rsid w:val="00444BFE"/>
    <w:rsid w:val="00446F0E"/>
    <w:rsid w:val="004475F2"/>
    <w:rsid w:val="004508EB"/>
    <w:rsid w:val="00451521"/>
    <w:rsid w:val="004519E9"/>
    <w:rsid w:val="0045498C"/>
    <w:rsid w:val="00454A6F"/>
    <w:rsid w:val="00456E5D"/>
    <w:rsid w:val="004659A2"/>
    <w:rsid w:val="00470871"/>
    <w:rsid w:val="00475AF5"/>
    <w:rsid w:val="004761CC"/>
    <w:rsid w:val="0048278C"/>
    <w:rsid w:val="00485816"/>
    <w:rsid w:val="00485B02"/>
    <w:rsid w:val="00487749"/>
    <w:rsid w:val="0049079B"/>
    <w:rsid w:val="00491810"/>
    <w:rsid w:val="00492635"/>
    <w:rsid w:val="00493D41"/>
    <w:rsid w:val="00496B28"/>
    <w:rsid w:val="0049739D"/>
    <w:rsid w:val="004A24CD"/>
    <w:rsid w:val="004A405C"/>
    <w:rsid w:val="004A7619"/>
    <w:rsid w:val="004A764A"/>
    <w:rsid w:val="004B09E4"/>
    <w:rsid w:val="004B1F2A"/>
    <w:rsid w:val="004B21A5"/>
    <w:rsid w:val="004B5FCD"/>
    <w:rsid w:val="004B6B27"/>
    <w:rsid w:val="004B7B57"/>
    <w:rsid w:val="004C0B75"/>
    <w:rsid w:val="004C1E76"/>
    <w:rsid w:val="004C38B9"/>
    <w:rsid w:val="004C430F"/>
    <w:rsid w:val="004C505A"/>
    <w:rsid w:val="004C5D69"/>
    <w:rsid w:val="004C7285"/>
    <w:rsid w:val="004C7601"/>
    <w:rsid w:val="004D1D52"/>
    <w:rsid w:val="004D51F3"/>
    <w:rsid w:val="004D6F72"/>
    <w:rsid w:val="004E020A"/>
    <w:rsid w:val="004E23E6"/>
    <w:rsid w:val="004E28E9"/>
    <w:rsid w:val="004E2DB2"/>
    <w:rsid w:val="004E5C27"/>
    <w:rsid w:val="004F0C4C"/>
    <w:rsid w:val="004F4ED7"/>
    <w:rsid w:val="004F7083"/>
    <w:rsid w:val="005037F0"/>
    <w:rsid w:val="00503C0D"/>
    <w:rsid w:val="00503D9B"/>
    <w:rsid w:val="00510885"/>
    <w:rsid w:val="00511A42"/>
    <w:rsid w:val="00513560"/>
    <w:rsid w:val="00513F54"/>
    <w:rsid w:val="00514B26"/>
    <w:rsid w:val="00514CFB"/>
    <w:rsid w:val="005164A7"/>
    <w:rsid w:val="00516A86"/>
    <w:rsid w:val="00516FBC"/>
    <w:rsid w:val="00517B72"/>
    <w:rsid w:val="00523EA8"/>
    <w:rsid w:val="00524D17"/>
    <w:rsid w:val="00525562"/>
    <w:rsid w:val="005275F6"/>
    <w:rsid w:val="00527F40"/>
    <w:rsid w:val="0053519D"/>
    <w:rsid w:val="00535293"/>
    <w:rsid w:val="00535C03"/>
    <w:rsid w:val="00537218"/>
    <w:rsid w:val="00540E68"/>
    <w:rsid w:val="0054176C"/>
    <w:rsid w:val="0055059E"/>
    <w:rsid w:val="0055149C"/>
    <w:rsid w:val="005527AD"/>
    <w:rsid w:val="005543FD"/>
    <w:rsid w:val="00554FB6"/>
    <w:rsid w:val="0055663B"/>
    <w:rsid w:val="00564F81"/>
    <w:rsid w:val="005653ED"/>
    <w:rsid w:val="005669FD"/>
    <w:rsid w:val="00572102"/>
    <w:rsid w:val="00573E39"/>
    <w:rsid w:val="0057489A"/>
    <w:rsid w:val="00574FB0"/>
    <w:rsid w:val="00577981"/>
    <w:rsid w:val="00584556"/>
    <w:rsid w:val="005872A9"/>
    <w:rsid w:val="00587A1E"/>
    <w:rsid w:val="00587B36"/>
    <w:rsid w:val="00590452"/>
    <w:rsid w:val="00590F42"/>
    <w:rsid w:val="00591BFF"/>
    <w:rsid w:val="005950EE"/>
    <w:rsid w:val="00595A96"/>
    <w:rsid w:val="00596C61"/>
    <w:rsid w:val="005A1685"/>
    <w:rsid w:val="005A431C"/>
    <w:rsid w:val="005A6A58"/>
    <w:rsid w:val="005B179F"/>
    <w:rsid w:val="005B23FA"/>
    <w:rsid w:val="005B311E"/>
    <w:rsid w:val="005B46B6"/>
    <w:rsid w:val="005B6C9B"/>
    <w:rsid w:val="005C23B0"/>
    <w:rsid w:val="005C414E"/>
    <w:rsid w:val="005C630E"/>
    <w:rsid w:val="005C65DD"/>
    <w:rsid w:val="005C7F81"/>
    <w:rsid w:val="005D4568"/>
    <w:rsid w:val="005E02EB"/>
    <w:rsid w:val="005E1398"/>
    <w:rsid w:val="005E2262"/>
    <w:rsid w:val="005E2EAA"/>
    <w:rsid w:val="005E671A"/>
    <w:rsid w:val="005E6C70"/>
    <w:rsid w:val="005F1BB0"/>
    <w:rsid w:val="005F3BE3"/>
    <w:rsid w:val="005F455C"/>
    <w:rsid w:val="005F4F37"/>
    <w:rsid w:val="005F5835"/>
    <w:rsid w:val="006009AE"/>
    <w:rsid w:val="00600C0F"/>
    <w:rsid w:val="00601F40"/>
    <w:rsid w:val="006025AD"/>
    <w:rsid w:val="006057F9"/>
    <w:rsid w:val="006061C2"/>
    <w:rsid w:val="006062C8"/>
    <w:rsid w:val="006067F2"/>
    <w:rsid w:val="006067FA"/>
    <w:rsid w:val="00610F8F"/>
    <w:rsid w:val="00612913"/>
    <w:rsid w:val="0061676A"/>
    <w:rsid w:val="00616A49"/>
    <w:rsid w:val="006174BA"/>
    <w:rsid w:val="00617A67"/>
    <w:rsid w:val="00621C1C"/>
    <w:rsid w:val="00623061"/>
    <w:rsid w:val="006238FD"/>
    <w:rsid w:val="00623D16"/>
    <w:rsid w:val="0062578E"/>
    <w:rsid w:val="00626B23"/>
    <w:rsid w:val="00627ABA"/>
    <w:rsid w:val="0063055D"/>
    <w:rsid w:val="00631BA7"/>
    <w:rsid w:val="0063238E"/>
    <w:rsid w:val="00632B98"/>
    <w:rsid w:val="00633065"/>
    <w:rsid w:val="00640DA8"/>
    <w:rsid w:val="00643CFC"/>
    <w:rsid w:val="00650E55"/>
    <w:rsid w:val="00650E8F"/>
    <w:rsid w:val="00656C4D"/>
    <w:rsid w:val="00661D7E"/>
    <w:rsid w:val="00664E05"/>
    <w:rsid w:val="00666689"/>
    <w:rsid w:val="00671FF1"/>
    <w:rsid w:val="00674515"/>
    <w:rsid w:val="00674FC8"/>
    <w:rsid w:val="006841EA"/>
    <w:rsid w:val="00690616"/>
    <w:rsid w:val="00690BDB"/>
    <w:rsid w:val="00692F59"/>
    <w:rsid w:val="006951FD"/>
    <w:rsid w:val="006960E0"/>
    <w:rsid w:val="00697A4A"/>
    <w:rsid w:val="006B0482"/>
    <w:rsid w:val="006B107A"/>
    <w:rsid w:val="006B1C01"/>
    <w:rsid w:val="006B255F"/>
    <w:rsid w:val="006B3702"/>
    <w:rsid w:val="006B6847"/>
    <w:rsid w:val="006C04A2"/>
    <w:rsid w:val="006D25D0"/>
    <w:rsid w:val="006D3218"/>
    <w:rsid w:val="006D4B45"/>
    <w:rsid w:val="006D4DE8"/>
    <w:rsid w:val="006D53DA"/>
    <w:rsid w:val="006D6236"/>
    <w:rsid w:val="006D6F4E"/>
    <w:rsid w:val="006E20B9"/>
    <w:rsid w:val="006E2D17"/>
    <w:rsid w:val="006E4EE2"/>
    <w:rsid w:val="006E5716"/>
    <w:rsid w:val="006E6849"/>
    <w:rsid w:val="006E69EB"/>
    <w:rsid w:val="006F04A6"/>
    <w:rsid w:val="006F52B6"/>
    <w:rsid w:val="00700467"/>
    <w:rsid w:val="00700CCB"/>
    <w:rsid w:val="007018CA"/>
    <w:rsid w:val="0070437D"/>
    <w:rsid w:val="00704A9A"/>
    <w:rsid w:val="00704F56"/>
    <w:rsid w:val="00706805"/>
    <w:rsid w:val="007078C1"/>
    <w:rsid w:val="00707A7C"/>
    <w:rsid w:val="00711DCE"/>
    <w:rsid w:val="00713EAF"/>
    <w:rsid w:val="00714A4D"/>
    <w:rsid w:val="00714C61"/>
    <w:rsid w:val="00714D86"/>
    <w:rsid w:val="00717A4A"/>
    <w:rsid w:val="00717B62"/>
    <w:rsid w:val="00720643"/>
    <w:rsid w:val="00721890"/>
    <w:rsid w:val="00724258"/>
    <w:rsid w:val="007302B3"/>
    <w:rsid w:val="00730733"/>
    <w:rsid w:val="00730E3A"/>
    <w:rsid w:val="007349FE"/>
    <w:rsid w:val="00736AAF"/>
    <w:rsid w:val="0074077A"/>
    <w:rsid w:val="00740878"/>
    <w:rsid w:val="00741436"/>
    <w:rsid w:val="00744500"/>
    <w:rsid w:val="007456D9"/>
    <w:rsid w:val="007472B9"/>
    <w:rsid w:val="0075111F"/>
    <w:rsid w:val="007516D0"/>
    <w:rsid w:val="00751C92"/>
    <w:rsid w:val="0075481D"/>
    <w:rsid w:val="00754F85"/>
    <w:rsid w:val="00761CFC"/>
    <w:rsid w:val="0076378C"/>
    <w:rsid w:val="00765B2A"/>
    <w:rsid w:val="007721DE"/>
    <w:rsid w:val="00772CDF"/>
    <w:rsid w:val="00773E8D"/>
    <w:rsid w:val="0078092F"/>
    <w:rsid w:val="00780A8C"/>
    <w:rsid w:val="00780C96"/>
    <w:rsid w:val="00783A34"/>
    <w:rsid w:val="00783C1D"/>
    <w:rsid w:val="00790F41"/>
    <w:rsid w:val="0079258B"/>
    <w:rsid w:val="00792C2A"/>
    <w:rsid w:val="00794C4B"/>
    <w:rsid w:val="007963AF"/>
    <w:rsid w:val="00796B3C"/>
    <w:rsid w:val="007A1EBC"/>
    <w:rsid w:val="007A43E4"/>
    <w:rsid w:val="007A4584"/>
    <w:rsid w:val="007A5B58"/>
    <w:rsid w:val="007A6934"/>
    <w:rsid w:val="007A6E08"/>
    <w:rsid w:val="007A7120"/>
    <w:rsid w:val="007B4BBA"/>
    <w:rsid w:val="007C133E"/>
    <w:rsid w:val="007C366C"/>
    <w:rsid w:val="007C3FA4"/>
    <w:rsid w:val="007C6B52"/>
    <w:rsid w:val="007D16C5"/>
    <w:rsid w:val="007D27B9"/>
    <w:rsid w:val="007D366A"/>
    <w:rsid w:val="007D4A52"/>
    <w:rsid w:val="007D6C4D"/>
    <w:rsid w:val="007E2756"/>
    <w:rsid w:val="007E2E56"/>
    <w:rsid w:val="007E3744"/>
    <w:rsid w:val="007E5B9D"/>
    <w:rsid w:val="007F028B"/>
    <w:rsid w:val="007F0FF7"/>
    <w:rsid w:val="007F12A6"/>
    <w:rsid w:val="007F1759"/>
    <w:rsid w:val="007F19DB"/>
    <w:rsid w:val="007F34B6"/>
    <w:rsid w:val="007F4373"/>
    <w:rsid w:val="0080208F"/>
    <w:rsid w:val="008079C4"/>
    <w:rsid w:val="00812220"/>
    <w:rsid w:val="00813672"/>
    <w:rsid w:val="00814987"/>
    <w:rsid w:val="00816462"/>
    <w:rsid w:val="008222BD"/>
    <w:rsid w:val="008261C6"/>
    <w:rsid w:val="008308E8"/>
    <w:rsid w:val="008321FE"/>
    <w:rsid w:val="00833D5F"/>
    <w:rsid w:val="0083407E"/>
    <w:rsid w:val="0084096E"/>
    <w:rsid w:val="00841347"/>
    <w:rsid w:val="0084143A"/>
    <w:rsid w:val="00842241"/>
    <w:rsid w:val="00843576"/>
    <w:rsid w:val="0084620C"/>
    <w:rsid w:val="00851F7D"/>
    <w:rsid w:val="0085274A"/>
    <w:rsid w:val="0085653A"/>
    <w:rsid w:val="0085699A"/>
    <w:rsid w:val="00861EE0"/>
    <w:rsid w:val="00862DAD"/>
    <w:rsid w:val="00862FE4"/>
    <w:rsid w:val="0086389A"/>
    <w:rsid w:val="00863A19"/>
    <w:rsid w:val="008664BD"/>
    <w:rsid w:val="0086697F"/>
    <w:rsid w:val="008701DA"/>
    <w:rsid w:val="0087106A"/>
    <w:rsid w:val="008726F1"/>
    <w:rsid w:val="00874440"/>
    <w:rsid w:val="0087605E"/>
    <w:rsid w:val="008902E5"/>
    <w:rsid w:val="008922D5"/>
    <w:rsid w:val="00892919"/>
    <w:rsid w:val="00893B84"/>
    <w:rsid w:val="008953CB"/>
    <w:rsid w:val="008A0D49"/>
    <w:rsid w:val="008A2107"/>
    <w:rsid w:val="008A380F"/>
    <w:rsid w:val="008A44E5"/>
    <w:rsid w:val="008B0A99"/>
    <w:rsid w:val="008B1886"/>
    <w:rsid w:val="008B19D3"/>
    <w:rsid w:val="008B1D33"/>
    <w:rsid w:val="008B1FEE"/>
    <w:rsid w:val="008B368F"/>
    <w:rsid w:val="008B3B38"/>
    <w:rsid w:val="008B3B5B"/>
    <w:rsid w:val="008B41A7"/>
    <w:rsid w:val="008B6EAB"/>
    <w:rsid w:val="008B7D23"/>
    <w:rsid w:val="008C124D"/>
    <w:rsid w:val="008C26D4"/>
    <w:rsid w:val="008C2AFB"/>
    <w:rsid w:val="008C3CD2"/>
    <w:rsid w:val="008C4BA5"/>
    <w:rsid w:val="008C4DE4"/>
    <w:rsid w:val="008D5738"/>
    <w:rsid w:val="008D5B2F"/>
    <w:rsid w:val="008D7725"/>
    <w:rsid w:val="008E20C0"/>
    <w:rsid w:val="008E481C"/>
    <w:rsid w:val="008E6FC4"/>
    <w:rsid w:val="008F2AF9"/>
    <w:rsid w:val="008F3CE2"/>
    <w:rsid w:val="00902B32"/>
    <w:rsid w:val="00903C32"/>
    <w:rsid w:val="00906592"/>
    <w:rsid w:val="00911DF6"/>
    <w:rsid w:val="00916B16"/>
    <w:rsid w:val="009173B9"/>
    <w:rsid w:val="009226B6"/>
    <w:rsid w:val="0092519A"/>
    <w:rsid w:val="00927627"/>
    <w:rsid w:val="009311E0"/>
    <w:rsid w:val="00932861"/>
    <w:rsid w:val="0093335D"/>
    <w:rsid w:val="00935697"/>
    <w:rsid w:val="0093613E"/>
    <w:rsid w:val="00936891"/>
    <w:rsid w:val="00940313"/>
    <w:rsid w:val="009421E5"/>
    <w:rsid w:val="00943026"/>
    <w:rsid w:val="00943CD8"/>
    <w:rsid w:val="00943F41"/>
    <w:rsid w:val="0094518B"/>
    <w:rsid w:val="00947F8D"/>
    <w:rsid w:val="00952C29"/>
    <w:rsid w:val="009542BF"/>
    <w:rsid w:val="009550E8"/>
    <w:rsid w:val="00955265"/>
    <w:rsid w:val="00956D82"/>
    <w:rsid w:val="00966853"/>
    <w:rsid w:val="00966B81"/>
    <w:rsid w:val="00967CF8"/>
    <w:rsid w:val="00975772"/>
    <w:rsid w:val="009802F7"/>
    <w:rsid w:val="00980A92"/>
    <w:rsid w:val="0098153C"/>
    <w:rsid w:val="0098287D"/>
    <w:rsid w:val="00983B10"/>
    <w:rsid w:val="00984E03"/>
    <w:rsid w:val="00987700"/>
    <w:rsid w:val="00992353"/>
    <w:rsid w:val="00996377"/>
    <w:rsid w:val="009A00E4"/>
    <w:rsid w:val="009A09AF"/>
    <w:rsid w:val="009A0FB6"/>
    <w:rsid w:val="009A2D65"/>
    <w:rsid w:val="009A4F46"/>
    <w:rsid w:val="009A562A"/>
    <w:rsid w:val="009A6B9D"/>
    <w:rsid w:val="009B0293"/>
    <w:rsid w:val="009B02F7"/>
    <w:rsid w:val="009C0958"/>
    <w:rsid w:val="009C19A1"/>
    <w:rsid w:val="009C1F05"/>
    <w:rsid w:val="009C25FD"/>
    <w:rsid w:val="009C2AC8"/>
    <w:rsid w:val="009C3C14"/>
    <w:rsid w:val="009C5AAB"/>
    <w:rsid w:val="009C5C7A"/>
    <w:rsid w:val="009C71EA"/>
    <w:rsid w:val="009C7720"/>
    <w:rsid w:val="009D00BC"/>
    <w:rsid w:val="009D0BB5"/>
    <w:rsid w:val="009D1287"/>
    <w:rsid w:val="009D1629"/>
    <w:rsid w:val="009D4AF6"/>
    <w:rsid w:val="009D4F5E"/>
    <w:rsid w:val="009E263E"/>
    <w:rsid w:val="009E54AB"/>
    <w:rsid w:val="009F030F"/>
    <w:rsid w:val="009F14BF"/>
    <w:rsid w:val="009F23F1"/>
    <w:rsid w:val="009F2636"/>
    <w:rsid w:val="009F437E"/>
    <w:rsid w:val="00A033A9"/>
    <w:rsid w:val="00A03F2A"/>
    <w:rsid w:val="00A06404"/>
    <w:rsid w:val="00A150BD"/>
    <w:rsid w:val="00A23328"/>
    <w:rsid w:val="00A23AFA"/>
    <w:rsid w:val="00A306CD"/>
    <w:rsid w:val="00A31B3E"/>
    <w:rsid w:val="00A348B4"/>
    <w:rsid w:val="00A36C1B"/>
    <w:rsid w:val="00A446DD"/>
    <w:rsid w:val="00A460A2"/>
    <w:rsid w:val="00A532F3"/>
    <w:rsid w:val="00A53929"/>
    <w:rsid w:val="00A53ABE"/>
    <w:rsid w:val="00A54E4F"/>
    <w:rsid w:val="00A563E6"/>
    <w:rsid w:val="00A57D8D"/>
    <w:rsid w:val="00A60B6A"/>
    <w:rsid w:val="00A60C4F"/>
    <w:rsid w:val="00A61AF7"/>
    <w:rsid w:val="00A66356"/>
    <w:rsid w:val="00A67290"/>
    <w:rsid w:val="00A70F05"/>
    <w:rsid w:val="00A73210"/>
    <w:rsid w:val="00A7728A"/>
    <w:rsid w:val="00A810BF"/>
    <w:rsid w:val="00A8489E"/>
    <w:rsid w:val="00A870BD"/>
    <w:rsid w:val="00A91D07"/>
    <w:rsid w:val="00A9578D"/>
    <w:rsid w:val="00A974A2"/>
    <w:rsid w:val="00AA23B0"/>
    <w:rsid w:val="00AA4799"/>
    <w:rsid w:val="00AB686C"/>
    <w:rsid w:val="00AB694A"/>
    <w:rsid w:val="00AC038F"/>
    <w:rsid w:val="00AC183C"/>
    <w:rsid w:val="00AC29F3"/>
    <w:rsid w:val="00AC578E"/>
    <w:rsid w:val="00AC68CA"/>
    <w:rsid w:val="00AD50F1"/>
    <w:rsid w:val="00AD5AB8"/>
    <w:rsid w:val="00AE6D48"/>
    <w:rsid w:val="00AE7A18"/>
    <w:rsid w:val="00AF2270"/>
    <w:rsid w:val="00AF38E0"/>
    <w:rsid w:val="00AF41C7"/>
    <w:rsid w:val="00B017D9"/>
    <w:rsid w:val="00B04C9F"/>
    <w:rsid w:val="00B121B8"/>
    <w:rsid w:val="00B12944"/>
    <w:rsid w:val="00B133E9"/>
    <w:rsid w:val="00B16159"/>
    <w:rsid w:val="00B17999"/>
    <w:rsid w:val="00B22F4E"/>
    <w:rsid w:val="00B231E5"/>
    <w:rsid w:val="00B270CC"/>
    <w:rsid w:val="00B2793C"/>
    <w:rsid w:val="00B3297B"/>
    <w:rsid w:val="00B34134"/>
    <w:rsid w:val="00B34B31"/>
    <w:rsid w:val="00B34D8F"/>
    <w:rsid w:val="00B36877"/>
    <w:rsid w:val="00B43238"/>
    <w:rsid w:val="00B5293F"/>
    <w:rsid w:val="00B66F05"/>
    <w:rsid w:val="00B67689"/>
    <w:rsid w:val="00B7001C"/>
    <w:rsid w:val="00B70577"/>
    <w:rsid w:val="00B70A13"/>
    <w:rsid w:val="00B70A62"/>
    <w:rsid w:val="00B72C6E"/>
    <w:rsid w:val="00B7576F"/>
    <w:rsid w:val="00B75F89"/>
    <w:rsid w:val="00B76CCF"/>
    <w:rsid w:val="00B80A87"/>
    <w:rsid w:val="00B82898"/>
    <w:rsid w:val="00B87A0C"/>
    <w:rsid w:val="00B911AF"/>
    <w:rsid w:val="00B949E0"/>
    <w:rsid w:val="00B95F4C"/>
    <w:rsid w:val="00BA0BD1"/>
    <w:rsid w:val="00BA7D94"/>
    <w:rsid w:val="00BB0460"/>
    <w:rsid w:val="00BB168B"/>
    <w:rsid w:val="00BB4911"/>
    <w:rsid w:val="00BB52A1"/>
    <w:rsid w:val="00BB6B6E"/>
    <w:rsid w:val="00BB7E70"/>
    <w:rsid w:val="00BC1A7D"/>
    <w:rsid w:val="00BC2A49"/>
    <w:rsid w:val="00BC44AC"/>
    <w:rsid w:val="00BC4918"/>
    <w:rsid w:val="00BC6C60"/>
    <w:rsid w:val="00BD0C23"/>
    <w:rsid w:val="00BD1044"/>
    <w:rsid w:val="00BD281F"/>
    <w:rsid w:val="00BD429F"/>
    <w:rsid w:val="00BD4AD2"/>
    <w:rsid w:val="00BD53EC"/>
    <w:rsid w:val="00BE18B3"/>
    <w:rsid w:val="00BE5C2B"/>
    <w:rsid w:val="00BF0552"/>
    <w:rsid w:val="00BF113D"/>
    <w:rsid w:val="00BF1A81"/>
    <w:rsid w:val="00BF2EC4"/>
    <w:rsid w:val="00BF4ACD"/>
    <w:rsid w:val="00BF7B3C"/>
    <w:rsid w:val="00C002DA"/>
    <w:rsid w:val="00C01CCD"/>
    <w:rsid w:val="00C02B87"/>
    <w:rsid w:val="00C03900"/>
    <w:rsid w:val="00C05347"/>
    <w:rsid w:val="00C06253"/>
    <w:rsid w:val="00C06D17"/>
    <w:rsid w:val="00C06E38"/>
    <w:rsid w:val="00C07398"/>
    <w:rsid w:val="00C07DF0"/>
    <w:rsid w:val="00C124FA"/>
    <w:rsid w:val="00C12AE9"/>
    <w:rsid w:val="00C13BF2"/>
    <w:rsid w:val="00C20B89"/>
    <w:rsid w:val="00C2490F"/>
    <w:rsid w:val="00C27402"/>
    <w:rsid w:val="00C31E2C"/>
    <w:rsid w:val="00C33FF2"/>
    <w:rsid w:val="00C348EA"/>
    <w:rsid w:val="00C34CF5"/>
    <w:rsid w:val="00C36EA0"/>
    <w:rsid w:val="00C4086D"/>
    <w:rsid w:val="00C411F4"/>
    <w:rsid w:val="00C433BC"/>
    <w:rsid w:val="00C438DD"/>
    <w:rsid w:val="00C44301"/>
    <w:rsid w:val="00C446AB"/>
    <w:rsid w:val="00C4500F"/>
    <w:rsid w:val="00C51F3B"/>
    <w:rsid w:val="00C51FB2"/>
    <w:rsid w:val="00C522C0"/>
    <w:rsid w:val="00C56DB5"/>
    <w:rsid w:val="00C56EFA"/>
    <w:rsid w:val="00C57651"/>
    <w:rsid w:val="00C61E95"/>
    <w:rsid w:val="00C6321A"/>
    <w:rsid w:val="00C64E67"/>
    <w:rsid w:val="00C65F54"/>
    <w:rsid w:val="00C67F50"/>
    <w:rsid w:val="00C70028"/>
    <w:rsid w:val="00C72A2A"/>
    <w:rsid w:val="00C7388C"/>
    <w:rsid w:val="00C8037C"/>
    <w:rsid w:val="00C80945"/>
    <w:rsid w:val="00C8291A"/>
    <w:rsid w:val="00C94523"/>
    <w:rsid w:val="00C96567"/>
    <w:rsid w:val="00CA0432"/>
    <w:rsid w:val="00CA04E2"/>
    <w:rsid w:val="00CA1896"/>
    <w:rsid w:val="00CA32D3"/>
    <w:rsid w:val="00CA43AA"/>
    <w:rsid w:val="00CB1643"/>
    <w:rsid w:val="00CB1670"/>
    <w:rsid w:val="00CB19DB"/>
    <w:rsid w:val="00CB2100"/>
    <w:rsid w:val="00CB2A8E"/>
    <w:rsid w:val="00CB3356"/>
    <w:rsid w:val="00CB5B28"/>
    <w:rsid w:val="00CC0036"/>
    <w:rsid w:val="00CD3A8A"/>
    <w:rsid w:val="00CD6556"/>
    <w:rsid w:val="00CD78C3"/>
    <w:rsid w:val="00CE048C"/>
    <w:rsid w:val="00CE0757"/>
    <w:rsid w:val="00CE0B4E"/>
    <w:rsid w:val="00CE4521"/>
    <w:rsid w:val="00CF18DE"/>
    <w:rsid w:val="00CF1EDA"/>
    <w:rsid w:val="00CF2DE7"/>
    <w:rsid w:val="00CF41B5"/>
    <w:rsid w:val="00CF4419"/>
    <w:rsid w:val="00CF5371"/>
    <w:rsid w:val="00D0323A"/>
    <w:rsid w:val="00D03C99"/>
    <w:rsid w:val="00D041C8"/>
    <w:rsid w:val="00D0559F"/>
    <w:rsid w:val="00D062DA"/>
    <w:rsid w:val="00D065F4"/>
    <w:rsid w:val="00D06791"/>
    <w:rsid w:val="00D077E9"/>
    <w:rsid w:val="00D10777"/>
    <w:rsid w:val="00D17075"/>
    <w:rsid w:val="00D20C8C"/>
    <w:rsid w:val="00D262BD"/>
    <w:rsid w:val="00D2732B"/>
    <w:rsid w:val="00D333D0"/>
    <w:rsid w:val="00D34301"/>
    <w:rsid w:val="00D361F9"/>
    <w:rsid w:val="00D36DF5"/>
    <w:rsid w:val="00D42CB7"/>
    <w:rsid w:val="00D43999"/>
    <w:rsid w:val="00D43EFD"/>
    <w:rsid w:val="00D43F15"/>
    <w:rsid w:val="00D50932"/>
    <w:rsid w:val="00D522C5"/>
    <w:rsid w:val="00D52B34"/>
    <w:rsid w:val="00D5343F"/>
    <w:rsid w:val="00D5413D"/>
    <w:rsid w:val="00D570A9"/>
    <w:rsid w:val="00D6012D"/>
    <w:rsid w:val="00D62D83"/>
    <w:rsid w:val="00D634AE"/>
    <w:rsid w:val="00D64925"/>
    <w:rsid w:val="00D70B4D"/>
    <w:rsid w:val="00D70D02"/>
    <w:rsid w:val="00D71520"/>
    <w:rsid w:val="00D75429"/>
    <w:rsid w:val="00D762C5"/>
    <w:rsid w:val="00D765A2"/>
    <w:rsid w:val="00D770C7"/>
    <w:rsid w:val="00D80437"/>
    <w:rsid w:val="00D82B4C"/>
    <w:rsid w:val="00D86945"/>
    <w:rsid w:val="00D87C77"/>
    <w:rsid w:val="00D90290"/>
    <w:rsid w:val="00D9058C"/>
    <w:rsid w:val="00D91D89"/>
    <w:rsid w:val="00D9257B"/>
    <w:rsid w:val="00D925BB"/>
    <w:rsid w:val="00D92D93"/>
    <w:rsid w:val="00D94780"/>
    <w:rsid w:val="00D95427"/>
    <w:rsid w:val="00D96817"/>
    <w:rsid w:val="00DA1BE2"/>
    <w:rsid w:val="00DA1C18"/>
    <w:rsid w:val="00DA1C2B"/>
    <w:rsid w:val="00DA373D"/>
    <w:rsid w:val="00DA39FE"/>
    <w:rsid w:val="00DA56B8"/>
    <w:rsid w:val="00DA7B28"/>
    <w:rsid w:val="00DB4538"/>
    <w:rsid w:val="00DC08B3"/>
    <w:rsid w:val="00DC0D67"/>
    <w:rsid w:val="00DC2EB6"/>
    <w:rsid w:val="00DC6165"/>
    <w:rsid w:val="00DC719D"/>
    <w:rsid w:val="00DD04A4"/>
    <w:rsid w:val="00DD0C3E"/>
    <w:rsid w:val="00DD152F"/>
    <w:rsid w:val="00DD1FD3"/>
    <w:rsid w:val="00DD248A"/>
    <w:rsid w:val="00DD6389"/>
    <w:rsid w:val="00DD6690"/>
    <w:rsid w:val="00DE213F"/>
    <w:rsid w:val="00DE40E8"/>
    <w:rsid w:val="00DE4681"/>
    <w:rsid w:val="00DE6D75"/>
    <w:rsid w:val="00DF0230"/>
    <w:rsid w:val="00DF027C"/>
    <w:rsid w:val="00DF530F"/>
    <w:rsid w:val="00DF6201"/>
    <w:rsid w:val="00DF7444"/>
    <w:rsid w:val="00DF7473"/>
    <w:rsid w:val="00DF7ED2"/>
    <w:rsid w:val="00E00271"/>
    <w:rsid w:val="00E00A32"/>
    <w:rsid w:val="00E0582A"/>
    <w:rsid w:val="00E07E1E"/>
    <w:rsid w:val="00E15AC2"/>
    <w:rsid w:val="00E15B48"/>
    <w:rsid w:val="00E20591"/>
    <w:rsid w:val="00E22ACD"/>
    <w:rsid w:val="00E23AC8"/>
    <w:rsid w:val="00E253E4"/>
    <w:rsid w:val="00E27B1A"/>
    <w:rsid w:val="00E336A4"/>
    <w:rsid w:val="00E41665"/>
    <w:rsid w:val="00E42645"/>
    <w:rsid w:val="00E42CE1"/>
    <w:rsid w:val="00E43EDA"/>
    <w:rsid w:val="00E4534F"/>
    <w:rsid w:val="00E50E2C"/>
    <w:rsid w:val="00E51BBC"/>
    <w:rsid w:val="00E53461"/>
    <w:rsid w:val="00E54EA2"/>
    <w:rsid w:val="00E553BC"/>
    <w:rsid w:val="00E55E46"/>
    <w:rsid w:val="00E57F39"/>
    <w:rsid w:val="00E620B0"/>
    <w:rsid w:val="00E65AF4"/>
    <w:rsid w:val="00E66629"/>
    <w:rsid w:val="00E67030"/>
    <w:rsid w:val="00E711CB"/>
    <w:rsid w:val="00E72510"/>
    <w:rsid w:val="00E725F0"/>
    <w:rsid w:val="00E73CEB"/>
    <w:rsid w:val="00E807B7"/>
    <w:rsid w:val="00E81B40"/>
    <w:rsid w:val="00E86AFA"/>
    <w:rsid w:val="00E878D6"/>
    <w:rsid w:val="00E905AC"/>
    <w:rsid w:val="00E920E7"/>
    <w:rsid w:val="00E938A9"/>
    <w:rsid w:val="00E93C6C"/>
    <w:rsid w:val="00E96DC3"/>
    <w:rsid w:val="00EB340A"/>
    <w:rsid w:val="00EC1C25"/>
    <w:rsid w:val="00EC1CBD"/>
    <w:rsid w:val="00EC315B"/>
    <w:rsid w:val="00EC591B"/>
    <w:rsid w:val="00ED1276"/>
    <w:rsid w:val="00ED1656"/>
    <w:rsid w:val="00ED3D0E"/>
    <w:rsid w:val="00ED7945"/>
    <w:rsid w:val="00ED7D0C"/>
    <w:rsid w:val="00EE09CC"/>
    <w:rsid w:val="00EE2EA5"/>
    <w:rsid w:val="00EE5BBB"/>
    <w:rsid w:val="00EE768A"/>
    <w:rsid w:val="00EE7965"/>
    <w:rsid w:val="00EF1FB0"/>
    <w:rsid w:val="00EF465C"/>
    <w:rsid w:val="00EF4F73"/>
    <w:rsid w:val="00EF555B"/>
    <w:rsid w:val="00EF5711"/>
    <w:rsid w:val="00EF67DC"/>
    <w:rsid w:val="00F00047"/>
    <w:rsid w:val="00F0020A"/>
    <w:rsid w:val="00F008F8"/>
    <w:rsid w:val="00F00DBB"/>
    <w:rsid w:val="00F01B65"/>
    <w:rsid w:val="00F02430"/>
    <w:rsid w:val="00F027BB"/>
    <w:rsid w:val="00F047F4"/>
    <w:rsid w:val="00F0495A"/>
    <w:rsid w:val="00F063B7"/>
    <w:rsid w:val="00F07FE5"/>
    <w:rsid w:val="00F11DCF"/>
    <w:rsid w:val="00F12F80"/>
    <w:rsid w:val="00F139BB"/>
    <w:rsid w:val="00F14658"/>
    <w:rsid w:val="00F14D66"/>
    <w:rsid w:val="00F162EA"/>
    <w:rsid w:val="00F16E68"/>
    <w:rsid w:val="00F2249A"/>
    <w:rsid w:val="00F230C7"/>
    <w:rsid w:val="00F238F3"/>
    <w:rsid w:val="00F3001A"/>
    <w:rsid w:val="00F337FE"/>
    <w:rsid w:val="00F33991"/>
    <w:rsid w:val="00F36CE8"/>
    <w:rsid w:val="00F438ED"/>
    <w:rsid w:val="00F44867"/>
    <w:rsid w:val="00F45F95"/>
    <w:rsid w:val="00F503BD"/>
    <w:rsid w:val="00F52D27"/>
    <w:rsid w:val="00F5595F"/>
    <w:rsid w:val="00F567C3"/>
    <w:rsid w:val="00F615DA"/>
    <w:rsid w:val="00F620C5"/>
    <w:rsid w:val="00F622E9"/>
    <w:rsid w:val="00F62B36"/>
    <w:rsid w:val="00F64A64"/>
    <w:rsid w:val="00F6717F"/>
    <w:rsid w:val="00F71413"/>
    <w:rsid w:val="00F75BAB"/>
    <w:rsid w:val="00F81E58"/>
    <w:rsid w:val="00F83527"/>
    <w:rsid w:val="00F85A69"/>
    <w:rsid w:val="00F86646"/>
    <w:rsid w:val="00F90471"/>
    <w:rsid w:val="00F961DF"/>
    <w:rsid w:val="00FA0B83"/>
    <w:rsid w:val="00FA1727"/>
    <w:rsid w:val="00FA4C1F"/>
    <w:rsid w:val="00FA6D0F"/>
    <w:rsid w:val="00FB034F"/>
    <w:rsid w:val="00FB3EA4"/>
    <w:rsid w:val="00FB531C"/>
    <w:rsid w:val="00FC0DE5"/>
    <w:rsid w:val="00FC2371"/>
    <w:rsid w:val="00FC3DDF"/>
    <w:rsid w:val="00FC7B77"/>
    <w:rsid w:val="00FC7C91"/>
    <w:rsid w:val="00FD240E"/>
    <w:rsid w:val="00FD3DBD"/>
    <w:rsid w:val="00FD583F"/>
    <w:rsid w:val="00FD5E2F"/>
    <w:rsid w:val="00FD7488"/>
    <w:rsid w:val="00FD7729"/>
    <w:rsid w:val="00FF0271"/>
    <w:rsid w:val="00FF0D57"/>
    <w:rsid w:val="00FF16B4"/>
    <w:rsid w:val="00FF65BB"/>
    <w:rsid w:val="00FF6B13"/>
    <w:rsid w:val="0278015B"/>
    <w:rsid w:val="05CE44E7"/>
    <w:rsid w:val="08B015FF"/>
    <w:rsid w:val="08EFB2A4"/>
    <w:rsid w:val="0CE690F3"/>
    <w:rsid w:val="0D27610F"/>
    <w:rsid w:val="10F10F0B"/>
    <w:rsid w:val="14C34540"/>
    <w:rsid w:val="16D0A3C0"/>
    <w:rsid w:val="17784C87"/>
    <w:rsid w:val="1DB5A190"/>
    <w:rsid w:val="286217F0"/>
    <w:rsid w:val="2A2535B0"/>
    <w:rsid w:val="2C022C06"/>
    <w:rsid w:val="33610523"/>
    <w:rsid w:val="35830DD8"/>
    <w:rsid w:val="35ED091C"/>
    <w:rsid w:val="3B0F597D"/>
    <w:rsid w:val="3B5DCEA5"/>
    <w:rsid w:val="3CA9EF8C"/>
    <w:rsid w:val="421E3095"/>
    <w:rsid w:val="42B42A2F"/>
    <w:rsid w:val="4492939F"/>
    <w:rsid w:val="46F65861"/>
    <w:rsid w:val="471F2A89"/>
    <w:rsid w:val="4C64901D"/>
    <w:rsid w:val="50B40524"/>
    <w:rsid w:val="558DCF3B"/>
    <w:rsid w:val="56259DF1"/>
    <w:rsid w:val="593E7473"/>
    <w:rsid w:val="60C0DAA2"/>
    <w:rsid w:val="66064036"/>
    <w:rsid w:val="693A44D1"/>
    <w:rsid w:val="6E698287"/>
    <w:rsid w:val="701E7F75"/>
    <w:rsid w:val="75A44BF7"/>
    <w:rsid w:val="789B1411"/>
    <w:rsid w:val="7954D196"/>
    <w:rsid w:val="7CF5D8F7"/>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2C5AE"/>
  <w15:docId w15:val="{72A60BC5-DBBA-4905-829D-A3C8278E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unhideWhenUsed/>
    <w:rsid w:val="000708FC"/>
    <w:pPr>
      <w:spacing w:before="100" w:beforeAutospacing="1" w:after="100" w:afterAutospacing="1" w:line="240" w:lineRule="auto"/>
    </w:pPr>
    <w:rPr>
      <w:rFonts w:ascii="Times New Roman" w:eastAsia="Times New Roman" w:hAnsi="Times New Roman" w:cs="Times New Roman"/>
      <w:b w:val="0"/>
      <w:color w:val="auto"/>
      <w:sz w:val="24"/>
      <w:szCs w:val="24"/>
      <w:lang w:val="en-AU" w:eastAsia="en-GB"/>
    </w:rPr>
  </w:style>
  <w:style w:type="character" w:styleId="HTMLCode">
    <w:name w:val="HTML Code"/>
    <w:basedOn w:val="DefaultParagraphFont"/>
    <w:uiPriority w:val="99"/>
    <w:semiHidden/>
    <w:unhideWhenUsed/>
    <w:rsid w:val="004E28E9"/>
    <w:rPr>
      <w:rFonts w:ascii="Courier New" w:eastAsia="Times New Roman" w:hAnsi="Courier New" w:cs="Courier New"/>
      <w:sz w:val="20"/>
      <w:szCs w:val="20"/>
    </w:rPr>
  </w:style>
  <w:style w:type="paragraph" w:styleId="ListParagraph">
    <w:name w:val="List Paragraph"/>
    <w:basedOn w:val="Normal"/>
    <w:uiPriority w:val="34"/>
    <w:unhideWhenUsed/>
    <w:qFormat/>
    <w:rsid w:val="009D1629"/>
    <w:pPr>
      <w:ind w:left="720"/>
      <w:contextualSpacing/>
    </w:pPr>
  </w:style>
  <w:style w:type="paragraph" w:styleId="HTMLPreformatted">
    <w:name w:val="HTML Preformatted"/>
    <w:basedOn w:val="Normal"/>
    <w:link w:val="HTMLPreformattedChar"/>
    <w:uiPriority w:val="99"/>
    <w:unhideWhenUsed/>
    <w:rsid w:val="002F1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AU" w:eastAsia="en-GB"/>
    </w:rPr>
  </w:style>
  <w:style w:type="character" w:customStyle="1" w:styleId="HTMLPreformattedChar">
    <w:name w:val="HTML Preformatted Char"/>
    <w:basedOn w:val="DefaultParagraphFont"/>
    <w:link w:val="HTMLPreformatted"/>
    <w:uiPriority w:val="99"/>
    <w:rsid w:val="002F1576"/>
    <w:rPr>
      <w:rFonts w:ascii="Courier New" w:eastAsia="Times New Roman" w:hAnsi="Courier New" w:cs="Courier New"/>
      <w:sz w:val="20"/>
      <w:szCs w:val="20"/>
      <w:lang w:val="en-AU" w:eastAsia="en-GB"/>
    </w:rPr>
  </w:style>
  <w:style w:type="character" w:styleId="Hyperlink">
    <w:name w:val="Hyperlink"/>
    <w:basedOn w:val="DefaultParagraphFont"/>
    <w:uiPriority w:val="99"/>
    <w:unhideWhenUsed/>
    <w:rsid w:val="00DA39FE"/>
    <w:rPr>
      <w:color w:val="0000FF"/>
      <w:u w:val="single"/>
    </w:rPr>
  </w:style>
  <w:style w:type="character" w:styleId="UnresolvedMention">
    <w:name w:val="Unresolved Mention"/>
    <w:basedOn w:val="DefaultParagraphFont"/>
    <w:uiPriority w:val="99"/>
    <w:semiHidden/>
    <w:unhideWhenUsed/>
    <w:rsid w:val="00C03900"/>
    <w:rPr>
      <w:color w:val="605E5C"/>
      <w:shd w:val="clear" w:color="auto" w:fill="E1DFDD"/>
    </w:rPr>
  </w:style>
  <w:style w:type="character" w:styleId="Emphasis">
    <w:name w:val="Emphasis"/>
    <w:basedOn w:val="DefaultParagraphFont"/>
    <w:uiPriority w:val="20"/>
    <w:qFormat/>
    <w:rsid w:val="00C039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4289">
      <w:bodyDiv w:val="1"/>
      <w:marLeft w:val="0"/>
      <w:marRight w:val="0"/>
      <w:marTop w:val="0"/>
      <w:marBottom w:val="0"/>
      <w:divBdr>
        <w:top w:val="none" w:sz="0" w:space="0" w:color="auto"/>
        <w:left w:val="none" w:sz="0" w:space="0" w:color="auto"/>
        <w:bottom w:val="none" w:sz="0" w:space="0" w:color="auto"/>
        <w:right w:val="none" w:sz="0" w:space="0" w:color="auto"/>
      </w:divBdr>
    </w:div>
    <w:div w:id="171261731">
      <w:bodyDiv w:val="1"/>
      <w:marLeft w:val="0"/>
      <w:marRight w:val="0"/>
      <w:marTop w:val="0"/>
      <w:marBottom w:val="0"/>
      <w:divBdr>
        <w:top w:val="none" w:sz="0" w:space="0" w:color="auto"/>
        <w:left w:val="none" w:sz="0" w:space="0" w:color="auto"/>
        <w:bottom w:val="none" w:sz="0" w:space="0" w:color="auto"/>
        <w:right w:val="none" w:sz="0" w:space="0" w:color="auto"/>
      </w:divBdr>
    </w:div>
    <w:div w:id="189496540">
      <w:bodyDiv w:val="1"/>
      <w:marLeft w:val="0"/>
      <w:marRight w:val="0"/>
      <w:marTop w:val="0"/>
      <w:marBottom w:val="0"/>
      <w:divBdr>
        <w:top w:val="none" w:sz="0" w:space="0" w:color="auto"/>
        <w:left w:val="none" w:sz="0" w:space="0" w:color="auto"/>
        <w:bottom w:val="none" w:sz="0" w:space="0" w:color="auto"/>
        <w:right w:val="none" w:sz="0" w:space="0" w:color="auto"/>
      </w:divBdr>
      <w:divsChild>
        <w:div w:id="813303261">
          <w:marLeft w:val="0"/>
          <w:marRight w:val="0"/>
          <w:marTop w:val="0"/>
          <w:marBottom w:val="0"/>
          <w:divBdr>
            <w:top w:val="none" w:sz="0" w:space="0" w:color="auto"/>
            <w:left w:val="none" w:sz="0" w:space="0" w:color="auto"/>
            <w:bottom w:val="none" w:sz="0" w:space="0" w:color="auto"/>
            <w:right w:val="none" w:sz="0" w:space="0" w:color="auto"/>
          </w:divBdr>
          <w:divsChild>
            <w:div w:id="1032071966">
              <w:marLeft w:val="0"/>
              <w:marRight w:val="0"/>
              <w:marTop w:val="0"/>
              <w:marBottom w:val="0"/>
              <w:divBdr>
                <w:top w:val="none" w:sz="0" w:space="0" w:color="auto"/>
                <w:left w:val="none" w:sz="0" w:space="0" w:color="auto"/>
                <w:bottom w:val="none" w:sz="0" w:space="0" w:color="auto"/>
                <w:right w:val="none" w:sz="0" w:space="0" w:color="auto"/>
              </w:divBdr>
              <w:divsChild>
                <w:div w:id="4402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6653">
      <w:bodyDiv w:val="1"/>
      <w:marLeft w:val="0"/>
      <w:marRight w:val="0"/>
      <w:marTop w:val="0"/>
      <w:marBottom w:val="0"/>
      <w:divBdr>
        <w:top w:val="none" w:sz="0" w:space="0" w:color="auto"/>
        <w:left w:val="none" w:sz="0" w:space="0" w:color="auto"/>
        <w:bottom w:val="none" w:sz="0" w:space="0" w:color="auto"/>
        <w:right w:val="none" w:sz="0" w:space="0" w:color="auto"/>
      </w:divBdr>
      <w:divsChild>
        <w:div w:id="161245098">
          <w:marLeft w:val="0"/>
          <w:marRight w:val="0"/>
          <w:marTop w:val="0"/>
          <w:marBottom w:val="0"/>
          <w:divBdr>
            <w:top w:val="none" w:sz="0" w:space="0" w:color="auto"/>
            <w:left w:val="none" w:sz="0" w:space="0" w:color="auto"/>
            <w:bottom w:val="none" w:sz="0" w:space="0" w:color="auto"/>
            <w:right w:val="none" w:sz="0" w:space="0" w:color="auto"/>
          </w:divBdr>
          <w:divsChild>
            <w:div w:id="1810248234">
              <w:marLeft w:val="0"/>
              <w:marRight w:val="0"/>
              <w:marTop w:val="0"/>
              <w:marBottom w:val="0"/>
              <w:divBdr>
                <w:top w:val="none" w:sz="0" w:space="0" w:color="auto"/>
                <w:left w:val="none" w:sz="0" w:space="0" w:color="auto"/>
                <w:bottom w:val="none" w:sz="0" w:space="0" w:color="auto"/>
                <w:right w:val="none" w:sz="0" w:space="0" w:color="auto"/>
              </w:divBdr>
              <w:divsChild>
                <w:div w:id="810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08056">
      <w:bodyDiv w:val="1"/>
      <w:marLeft w:val="0"/>
      <w:marRight w:val="0"/>
      <w:marTop w:val="0"/>
      <w:marBottom w:val="0"/>
      <w:divBdr>
        <w:top w:val="none" w:sz="0" w:space="0" w:color="auto"/>
        <w:left w:val="none" w:sz="0" w:space="0" w:color="auto"/>
        <w:bottom w:val="none" w:sz="0" w:space="0" w:color="auto"/>
        <w:right w:val="none" w:sz="0" w:space="0" w:color="auto"/>
      </w:divBdr>
      <w:divsChild>
        <w:div w:id="1302420787">
          <w:marLeft w:val="0"/>
          <w:marRight w:val="0"/>
          <w:marTop w:val="0"/>
          <w:marBottom w:val="0"/>
          <w:divBdr>
            <w:top w:val="none" w:sz="0" w:space="0" w:color="auto"/>
            <w:left w:val="none" w:sz="0" w:space="0" w:color="auto"/>
            <w:bottom w:val="none" w:sz="0" w:space="0" w:color="auto"/>
            <w:right w:val="none" w:sz="0" w:space="0" w:color="auto"/>
          </w:divBdr>
          <w:divsChild>
            <w:div w:id="1301962987">
              <w:marLeft w:val="0"/>
              <w:marRight w:val="0"/>
              <w:marTop w:val="0"/>
              <w:marBottom w:val="0"/>
              <w:divBdr>
                <w:top w:val="none" w:sz="0" w:space="0" w:color="auto"/>
                <w:left w:val="none" w:sz="0" w:space="0" w:color="auto"/>
                <w:bottom w:val="none" w:sz="0" w:space="0" w:color="auto"/>
                <w:right w:val="none" w:sz="0" w:space="0" w:color="auto"/>
              </w:divBdr>
              <w:divsChild>
                <w:div w:id="19830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7083">
      <w:bodyDiv w:val="1"/>
      <w:marLeft w:val="0"/>
      <w:marRight w:val="0"/>
      <w:marTop w:val="0"/>
      <w:marBottom w:val="0"/>
      <w:divBdr>
        <w:top w:val="none" w:sz="0" w:space="0" w:color="auto"/>
        <w:left w:val="none" w:sz="0" w:space="0" w:color="auto"/>
        <w:bottom w:val="none" w:sz="0" w:space="0" w:color="auto"/>
        <w:right w:val="none" w:sz="0" w:space="0" w:color="auto"/>
      </w:divBdr>
    </w:div>
    <w:div w:id="599921865">
      <w:bodyDiv w:val="1"/>
      <w:marLeft w:val="0"/>
      <w:marRight w:val="0"/>
      <w:marTop w:val="0"/>
      <w:marBottom w:val="0"/>
      <w:divBdr>
        <w:top w:val="none" w:sz="0" w:space="0" w:color="auto"/>
        <w:left w:val="none" w:sz="0" w:space="0" w:color="auto"/>
        <w:bottom w:val="none" w:sz="0" w:space="0" w:color="auto"/>
        <w:right w:val="none" w:sz="0" w:space="0" w:color="auto"/>
      </w:divBdr>
    </w:div>
    <w:div w:id="712264913">
      <w:bodyDiv w:val="1"/>
      <w:marLeft w:val="0"/>
      <w:marRight w:val="0"/>
      <w:marTop w:val="0"/>
      <w:marBottom w:val="0"/>
      <w:divBdr>
        <w:top w:val="none" w:sz="0" w:space="0" w:color="auto"/>
        <w:left w:val="none" w:sz="0" w:space="0" w:color="auto"/>
        <w:bottom w:val="none" w:sz="0" w:space="0" w:color="auto"/>
        <w:right w:val="none" w:sz="0" w:space="0" w:color="auto"/>
      </w:divBdr>
    </w:div>
    <w:div w:id="767894474">
      <w:bodyDiv w:val="1"/>
      <w:marLeft w:val="0"/>
      <w:marRight w:val="0"/>
      <w:marTop w:val="0"/>
      <w:marBottom w:val="0"/>
      <w:divBdr>
        <w:top w:val="none" w:sz="0" w:space="0" w:color="auto"/>
        <w:left w:val="none" w:sz="0" w:space="0" w:color="auto"/>
        <w:bottom w:val="none" w:sz="0" w:space="0" w:color="auto"/>
        <w:right w:val="none" w:sz="0" w:space="0" w:color="auto"/>
      </w:divBdr>
    </w:div>
    <w:div w:id="852302053">
      <w:bodyDiv w:val="1"/>
      <w:marLeft w:val="0"/>
      <w:marRight w:val="0"/>
      <w:marTop w:val="0"/>
      <w:marBottom w:val="0"/>
      <w:divBdr>
        <w:top w:val="none" w:sz="0" w:space="0" w:color="auto"/>
        <w:left w:val="none" w:sz="0" w:space="0" w:color="auto"/>
        <w:bottom w:val="none" w:sz="0" w:space="0" w:color="auto"/>
        <w:right w:val="none" w:sz="0" w:space="0" w:color="auto"/>
      </w:divBdr>
    </w:div>
    <w:div w:id="1061059930">
      <w:bodyDiv w:val="1"/>
      <w:marLeft w:val="0"/>
      <w:marRight w:val="0"/>
      <w:marTop w:val="0"/>
      <w:marBottom w:val="0"/>
      <w:divBdr>
        <w:top w:val="none" w:sz="0" w:space="0" w:color="auto"/>
        <w:left w:val="none" w:sz="0" w:space="0" w:color="auto"/>
        <w:bottom w:val="none" w:sz="0" w:space="0" w:color="auto"/>
        <w:right w:val="none" w:sz="0" w:space="0" w:color="auto"/>
      </w:divBdr>
      <w:divsChild>
        <w:div w:id="1740443460">
          <w:marLeft w:val="0"/>
          <w:marRight w:val="0"/>
          <w:marTop w:val="0"/>
          <w:marBottom w:val="0"/>
          <w:divBdr>
            <w:top w:val="none" w:sz="0" w:space="0" w:color="auto"/>
            <w:left w:val="none" w:sz="0" w:space="0" w:color="auto"/>
            <w:bottom w:val="none" w:sz="0" w:space="0" w:color="auto"/>
            <w:right w:val="none" w:sz="0" w:space="0" w:color="auto"/>
          </w:divBdr>
          <w:divsChild>
            <w:div w:id="1431245258">
              <w:marLeft w:val="0"/>
              <w:marRight w:val="0"/>
              <w:marTop w:val="0"/>
              <w:marBottom w:val="0"/>
              <w:divBdr>
                <w:top w:val="none" w:sz="0" w:space="0" w:color="auto"/>
                <w:left w:val="none" w:sz="0" w:space="0" w:color="auto"/>
                <w:bottom w:val="none" w:sz="0" w:space="0" w:color="auto"/>
                <w:right w:val="none" w:sz="0" w:space="0" w:color="auto"/>
              </w:divBdr>
              <w:divsChild>
                <w:div w:id="1502307531">
                  <w:marLeft w:val="0"/>
                  <w:marRight w:val="0"/>
                  <w:marTop w:val="0"/>
                  <w:marBottom w:val="0"/>
                  <w:divBdr>
                    <w:top w:val="none" w:sz="0" w:space="0" w:color="auto"/>
                    <w:left w:val="none" w:sz="0" w:space="0" w:color="auto"/>
                    <w:bottom w:val="none" w:sz="0" w:space="0" w:color="auto"/>
                    <w:right w:val="none" w:sz="0" w:space="0" w:color="auto"/>
                  </w:divBdr>
                </w:div>
              </w:divsChild>
            </w:div>
            <w:div w:id="1639725997">
              <w:marLeft w:val="0"/>
              <w:marRight w:val="0"/>
              <w:marTop w:val="0"/>
              <w:marBottom w:val="0"/>
              <w:divBdr>
                <w:top w:val="none" w:sz="0" w:space="0" w:color="auto"/>
                <w:left w:val="none" w:sz="0" w:space="0" w:color="auto"/>
                <w:bottom w:val="none" w:sz="0" w:space="0" w:color="auto"/>
                <w:right w:val="none" w:sz="0" w:space="0" w:color="auto"/>
              </w:divBdr>
              <w:divsChild>
                <w:div w:id="967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0456">
          <w:marLeft w:val="0"/>
          <w:marRight w:val="0"/>
          <w:marTop w:val="0"/>
          <w:marBottom w:val="0"/>
          <w:divBdr>
            <w:top w:val="none" w:sz="0" w:space="0" w:color="auto"/>
            <w:left w:val="none" w:sz="0" w:space="0" w:color="auto"/>
            <w:bottom w:val="none" w:sz="0" w:space="0" w:color="auto"/>
            <w:right w:val="none" w:sz="0" w:space="0" w:color="auto"/>
          </w:divBdr>
          <w:divsChild>
            <w:div w:id="837888566">
              <w:marLeft w:val="0"/>
              <w:marRight w:val="0"/>
              <w:marTop w:val="0"/>
              <w:marBottom w:val="0"/>
              <w:divBdr>
                <w:top w:val="none" w:sz="0" w:space="0" w:color="auto"/>
                <w:left w:val="none" w:sz="0" w:space="0" w:color="auto"/>
                <w:bottom w:val="none" w:sz="0" w:space="0" w:color="auto"/>
                <w:right w:val="none" w:sz="0" w:space="0" w:color="auto"/>
              </w:divBdr>
              <w:divsChild>
                <w:div w:id="11480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669">
          <w:marLeft w:val="0"/>
          <w:marRight w:val="0"/>
          <w:marTop w:val="0"/>
          <w:marBottom w:val="0"/>
          <w:divBdr>
            <w:top w:val="none" w:sz="0" w:space="0" w:color="auto"/>
            <w:left w:val="none" w:sz="0" w:space="0" w:color="auto"/>
            <w:bottom w:val="none" w:sz="0" w:space="0" w:color="auto"/>
            <w:right w:val="none" w:sz="0" w:space="0" w:color="auto"/>
          </w:divBdr>
          <w:divsChild>
            <w:div w:id="895162624">
              <w:marLeft w:val="0"/>
              <w:marRight w:val="0"/>
              <w:marTop w:val="0"/>
              <w:marBottom w:val="0"/>
              <w:divBdr>
                <w:top w:val="none" w:sz="0" w:space="0" w:color="auto"/>
                <w:left w:val="none" w:sz="0" w:space="0" w:color="auto"/>
                <w:bottom w:val="none" w:sz="0" w:space="0" w:color="auto"/>
                <w:right w:val="none" w:sz="0" w:space="0" w:color="auto"/>
              </w:divBdr>
              <w:divsChild>
                <w:div w:id="375281428">
                  <w:marLeft w:val="0"/>
                  <w:marRight w:val="0"/>
                  <w:marTop w:val="0"/>
                  <w:marBottom w:val="0"/>
                  <w:divBdr>
                    <w:top w:val="none" w:sz="0" w:space="0" w:color="auto"/>
                    <w:left w:val="none" w:sz="0" w:space="0" w:color="auto"/>
                    <w:bottom w:val="none" w:sz="0" w:space="0" w:color="auto"/>
                    <w:right w:val="none" w:sz="0" w:space="0" w:color="auto"/>
                  </w:divBdr>
                </w:div>
              </w:divsChild>
            </w:div>
            <w:div w:id="2114084016">
              <w:marLeft w:val="0"/>
              <w:marRight w:val="0"/>
              <w:marTop w:val="0"/>
              <w:marBottom w:val="0"/>
              <w:divBdr>
                <w:top w:val="none" w:sz="0" w:space="0" w:color="auto"/>
                <w:left w:val="none" w:sz="0" w:space="0" w:color="auto"/>
                <w:bottom w:val="none" w:sz="0" w:space="0" w:color="auto"/>
                <w:right w:val="none" w:sz="0" w:space="0" w:color="auto"/>
              </w:divBdr>
              <w:divsChild>
                <w:div w:id="5249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4654">
      <w:bodyDiv w:val="1"/>
      <w:marLeft w:val="0"/>
      <w:marRight w:val="0"/>
      <w:marTop w:val="0"/>
      <w:marBottom w:val="0"/>
      <w:divBdr>
        <w:top w:val="none" w:sz="0" w:space="0" w:color="auto"/>
        <w:left w:val="none" w:sz="0" w:space="0" w:color="auto"/>
        <w:bottom w:val="none" w:sz="0" w:space="0" w:color="auto"/>
        <w:right w:val="none" w:sz="0" w:space="0" w:color="auto"/>
      </w:divBdr>
    </w:div>
    <w:div w:id="1521511461">
      <w:bodyDiv w:val="1"/>
      <w:marLeft w:val="0"/>
      <w:marRight w:val="0"/>
      <w:marTop w:val="0"/>
      <w:marBottom w:val="0"/>
      <w:divBdr>
        <w:top w:val="none" w:sz="0" w:space="0" w:color="auto"/>
        <w:left w:val="none" w:sz="0" w:space="0" w:color="auto"/>
        <w:bottom w:val="none" w:sz="0" w:space="0" w:color="auto"/>
        <w:right w:val="none" w:sz="0" w:space="0" w:color="auto"/>
      </w:divBdr>
    </w:div>
    <w:div w:id="1657763892">
      <w:bodyDiv w:val="1"/>
      <w:marLeft w:val="0"/>
      <w:marRight w:val="0"/>
      <w:marTop w:val="0"/>
      <w:marBottom w:val="0"/>
      <w:divBdr>
        <w:top w:val="none" w:sz="0" w:space="0" w:color="auto"/>
        <w:left w:val="none" w:sz="0" w:space="0" w:color="auto"/>
        <w:bottom w:val="none" w:sz="0" w:space="0" w:color="auto"/>
        <w:right w:val="none" w:sz="0" w:space="0" w:color="auto"/>
      </w:divBdr>
      <w:divsChild>
        <w:div w:id="1128544980">
          <w:marLeft w:val="0"/>
          <w:marRight w:val="0"/>
          <w:marTop w:val="0"/>
          <w:marBottom w:val="0"/>
          <w:divBdr>
            <w:top w:val="none" w:sz="0" w:space="0" w:color="auto"/>
            <w:left w:val="none" w:sz="0" w:space="0" w:color="auto"/>
            <w:bottom w:val="none" w:sz="0" w:space="0" w:color="auto"/>
            <w:right w:val="none" w:sz="0" w:space="0" w:color="auto"/>
          </w:divBdr>
          <w:divsChild>
            <w:div w:id="2027899661">
              <w:marLeft w:val="0"/>
              <w:marRight w:val="0"/>
              <w:marTop w:val="0"/>
              <w:marBottom w:val="0"/>
              <w:divBdr>
                <w:top w:val="none" w:sz="0" w:space="0" w:color="auto"/>
                <w:left w:val="none" w:sz="0" w:space="0" w:color="auto"/>
                <w:bottom w:val="none" w:sz="0" w:space="0" w:color="auto"/>
                <w:right w:val="none" w:sz="0" w:space="0" w:color="auto"/>
              </w:divBdr>
              <w:divsChild>
                <w:div w:id="579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19819">
      <w:bodyDiv w:val="1"/>
      <w:marLeft w:val="0"/>
      <w:marRight w:val="0"/>
      <w:marTop w:val="0"/>
      <w:marBottom w:val="0"/>
      <w:divBdr>
        <w:top w:val="none" w:sz="0" w:space="0" w:color="auto"/>
        <w:left w:val="none" w:sz="0" w:space="0" w:color="auto"/>
        <w:bottom w:val="none" w:sz="0" w:space="0" w:color="auto"/>
        <w:right w:val="none" w:sz="0" w:space="0" w:color="auto"/>
      </w:divBdr>
    </w:div>
    <w:div w:id="1788356659">
      <w:bodyDiv w:val="1"/>
      <w:marLeft w:val="0"/>
      <w:marRight w:val="0"/>
      <w:marTop w:val="0"/>
      <w:marBottom w:val="0"/>
      <w:divBdr>
        <w:top w:val="none" w:sz="0" w:space="0" w:color="auto"/>
        <w:left w:val="none" w:sz="0" w:space="0" w:color="auto"/>
        <w:bottom w:val="none" w:sz="0" w:space="0" w:color="auto"/>
        <w:right w:val="none" w:sz="0" w:space="0" w:color="auto"/>
      </w:divBdr>
      <w:divsChild>
        <w:div w:id="1747340439">
          <w:marLeft w:val="0"/>
          <w:marRight w:val="0"/>
          <w:marTop w:val="0"/>
          <w:marBottom w:val="0"/>
          <w:divBdr>
            <w:top w:val="none" w:sz="0" w:space="0" w:color="auto"/>
            <w:left w:val="none" w:sz="0" w:space="0" w:color="auto"/>
            <w:bottom w:val="none" w:sz="0" w:space="0" w:color="auto"/>
            <w:right w:val="none" w:sz="0" w:space="0" w:color="auto"/>
          </w:divBdr>
          <w:divsChild>
            <w:div w:id="344671663">
              <w:marLeft w:val="0"/>
              <w:marRight w:val="0"/>
              <w:marTop w:val="0"/>
              <w:marBottom w:val="0"/>
              <w:divBdr>
                <w:top w:val="none" w:sz="0" w:space="0" w:color="auto"/>
                <w:left w:val="none" w:sz="0" w:space="0" w:color="auto"/>
                <w:bottom w:val="none" w:sz="0" w:space="0" w:color="auto"/>
                <w:right w:val="none" w:sz="0" w:space="0" w:color="auto"/>
              </w:divBdr>
              <w:divsChild>
                <w:div w:id="1561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2977">
      <w:bodyDiv w:val="1"/>
      <w:marLeft w:val="0"/>
      <w:marRight w:val="0"/>
      <w:marTop w:val="0"/>
      <w:marBottom w:val="0"/>
      <w:divBdr>
        <w:top w:val="none" w:sz="0" w:space="0" w:color="auto"/>
        <w:left w:val="none" w:sz="0" w:space="0" w:color="auto"/>
        <w:bottom w:val="none" w:sz="0" w:space="0" w:color="auto"/>
        <w:right w:val="none" w:sz="0" w:space="0" w:color="auto"/>
      </w:divBdr>
      <w:divsChild>
        <w:div w:id="1222643859">
          <w:marLeft w:val="0"/>
          <w:marRight w:val="0"/>
          <w:marTop w:val="0"/>
          <w:marBottom w:val="0"/>
          <w:divBdr>
            <w:top w:val="none" w:sz="0" w:space="0" w:color="auto"/>
            <w:left w:val="none" w:sz="0" w:space="0" w:color="auto"/>
            <w:bottom w:val="none" w:sz="0" w:space="0" w:color="auto"/>
            <w:right w:val="none" w:sz="0" w:space="0" w:color="auto"/>
          </w:divBdr>
          <w:divsChild>
            <w:div w:id="1582912860">
              <w:marLeft w:val="0"/>
              <w:marRight w:val="0"/>
              <w:marTop w:val="0"/>
              <w:marBottom w:val="0"/>
              <w:divBdr>
                <w:top w:val="none" w:sz="0" w:space="0" w:color="auto"/>
                <w:left w:val="none" w:sz="0" w:space="0" w:color="auto"/>
                <w:bottom w:val="none" w:sz="0" w:space="0" w:color="auto"/>
                <w:right w:val="none" w:sz="0" w:space="0" w:color="auto"/>
              </w:divBdr>
              <w:divsChild>
                <w:div w:id="13624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0746">
      <w:bodyDiv w:val="1"/>
      <w:marLeft w:val="0"/>
      <w:marRight w:val="0"/>
      <w:marTop w:val="0"/>
      <w:marBottom w:val="0"/>
      <w:divBdr>
        <w:top w:val="none" w:sz="0" w:space="0" w:color="auto"/>
        <w:left w:val="none" w:sz="0" w:space="0" w:color="auto"/>
        <w:bottom w:val="none" w:sz="0" w:space="0" w:color="auto"/>
        <w:right w:val="none" w:sz="0" w:space="0" w:color="auto"/>
      </w:divBdr>
    </w:div>
    <w:div w:id="2038969911">
      <w:bodyDiv w:val="1"/>
      <w:marLeft w:val="0"/>
      <w:marRight w:val="0"/>
      <w:marTop w:val="0"/>
      <w:marBottom w:val="0"/>
      <w:divBdr>
        <w:top w:val="none" w:sz="0" w:space="0" w:color="auto"/>
        <w:left w:val="none" w:sz="0" w:space="0" w:color="auto"/>
        <w:bottom w:val="none" w:sz="0" w:space="0" w:color="auto"/>
        <w:right w:val="none" w:sz="0" w:space="0" w:color="auto"/>
      </w:divBdr>
      <w:divsChild>
        <w:div w:id="978848121">
          <w:marLeft w:val="0"/>
          <w:marRight w:val="0"/>
          <w:marTop w:val="0"/>
          <w:marBottom w:val="0"/>
          <w:divBdr>
            <w:top w:val="none" w:sz="0" w:space="0" w:color="auto"/>
            <w:left w:val="none" w:sz="0" w:space="0" w:color="auto"/>
            <w:bottom w:val="none" w:sz="0" w:space="0" w:color="auto"/>
            <w:right w:val="none" w:sz="0" w:space="0" w:color="auto"/>
          </w:divBdr>
          <w:divsChild>
            <w:div w:id="1309823657">
              <w:marLeft w:val="0"/>
              <w:marRight w:val="0"/>
              <w:marTop w:val="0"/>
              <w:marBottom w:val="0"/>
              <w:divBdr>
                <w:top w:val="none" w:sz="0" w:space="0" w:color="auto"/>
                <w:left w:val="none" w:sz="0" w:space="0" w:color="auto"/>
                <w:bottom w:val="none" w:sz="0" w:space="0" w:color="auto"/>
                <w:right w:val="none" w:sz="0" w:space="0" w:color="auto"/>
              </w:divBdr>
              <w:divsChild>
                <w:div w:id="20249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Users/kashyap/Library/Containers/com.microsoft.Word/Data/Library/Application%20Support/Microsoft/Office/16.0/DTS/Search/%7b61CB0F6C-D29B-D541-8EC5-2AD86CA41C8C%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c8a0c73-6ae8-487d-b02d-4f00cd0db069" xsi:nil="true"/>
    <lcf76f155ced4ddcb4097134ff3c332f xmlns="85cf544d-1ed8-4aa0-b9bb-00999c2f7ef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E61AE138C37949A3EC2D4B30296040" ma:contentTypeVersion="7" ma:contentTypeDescription="Create a new document." ma:contentTypeScope="" ma:versionID="b7da2b1c866f9e12fdb3dfb50a22a6a5">
  <xsd:schema xmlns:xsd="http://www.w3.org/2001/XMLSchema" xmlns:xs="http://www.w3.org/2001/XMLSchema" xmlns:p="http://schemas.microsoft.com/office/2006/metadata/properties" xmlns:ns2="85cf544d-1ed8-4aa0-b9bb-00999c2f7efd" xmlns:ns3="9c8a0c73-6ae8-487d-b02d-4f00cd0db069" targetNamespace="http://schemas.microsoft.com/office/2006/metadata/properties" ma:root="true" ma:fieldsID="8f4e479327319791e99550220faae964" ns2:_="" ns3:_="">
    <xsd:import namespace="85cf544d-1ed8-4aa0-b9bb-00999c2f7efd"/>
    <xsd:import namespace="9c8a0c73-6ae8-487d-b02d-4f00cd0db06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f544d-1ed8-4aa0-b9bb-00999c2f7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a0c73-6ae8-487d-b02d-4f00cd0db06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e2c509f-d7a9-4feb-ac25-a9016723e51c}" ma:internalName="TaxCatchAll" ma:showField="CatchAllData" ma:web="9c8a0c73-6ae8-487d-b02d-4f00cd0db0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63D2F-A909-47E4-A488-059909118D8E}">
  <ds:schemaRefs>
    <ds:schemaRef ds:uri="http://schemas.microsoft.com/office/2006/metadata/properties"/>
    <ds:schemaRef ds:uri="http://schemas.microsoft.com/office/infopath/2007/PartnerControls"/>
    <ds:schemaRef ds:uri="9c8a0c73-6ae8-487d-b02d-4f00cd0db069"/>
    <ds:schemaRef ds:uri="85cf544d-1ed8-4aa0-b9bb-00999c2f7efd"/>
  </ds:schemaRefs>
</ds:datastoreItem>
</file>

<file path=customXml/itemProps2.xml><?xml version="1.0" encoding="utf-8"?>
<ds:datastoreItem xmlns:ds="http://schemas.openxmlformats.org/officeDocument/2006/customXml" ds:itemID="{CD2160EA-4579-44BD-B5DD-B58BA01B7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f544d-1ed8-4aa0-b9bb-00999c2f7efd"/>
    <ds:schemaRef ds:uri="9c8a0c73-6ae8-487d-b02d-4f00cd0db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A50F0-E14C-43AE-B721-2CD137DCC3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%7b61CB0F6C-D29B-D541-8EC5-2AD86CA41C8C%7dtf16392850_win32.dotx</Template>
  <TotalTime>695</TotalTime>
  <Pages>1</Pages>
  <Words>1269</Words>
  <Characters>7235</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Chilivoju</dc:creator>
  <cp:keywords/>
  <cp:lastModifiedBy>Andrew Scicluna</cp:lastModifiedBy>
  <cp:revision>422</cp:revision>
  <cp:lastPrinted>2006-08-03T03:47:00Z</cp:lastPrinted>
  <dcterms:created xsi:type="dcterms:W3CDTF">2023-05-03T17:50:00Z</dcterms:created>
  <dcterms:modified xsi:type="dcterms:W3CDTF">2023-05-17T06:21:00Z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0x010100A7E61AE138C37949A3EC2D4B30296040</vt:lpwstr>
  </property>
  <property fmtid="{D5CDD505-2E9C-101B-9397-08002B2CF9AE}" pid="4" name="MediaServiceImageTags">
    <vt:lpwstr/>
  </property>
</Properties>
</file>